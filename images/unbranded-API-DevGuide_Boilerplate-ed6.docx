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A4340" w14:textId="77777777" w:rsidR="00DC6A46" w:rsidRDefault="00DC6A46" w:rsidP="00DC6A46">
      <w:pPr>
        <w:ind w:left="-180"/>
        <w:rPr>
          <w:b/>
        </w:rPr>
      </w:pPr>
      <w:r>
        <w:rPr>
          <w:noProof/>
        </w:rPr>
        <w:drawing>
          <wp:anchor distT="0" distB="0" distL="114300" distR="114300" simplePos="0" relativeHeight="251666432" behindDoc="1" locked="0" layoutInCell="1" allowOverlap="1" wp14:anchorId="1E52AEE1" wp14:editId="650BA78B">
            <wp:simplePos x="0" y="0"/>
            <wp:positionH relativeFrom="page">
              <wp:posOffset>-304800</wp:posOffset>
            </wp:positionH>
            <wp:positionV relativeFrom="paragraph">
              <wp:posOffset>-1209675</wp:posOffset>
            </wp:positionV>
            <wp:extent cx="8220075" cy="10639425"/>
            <wp:effectExtent l="0" t="0" r="9525" b="9525"/>
            <wp:wrapNone/>
            <wp:docPr id="1" name="Picture 1"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utdoor object&#10;&#10;Description automatically generated"/>
                    <pic:cNvPicPr/>
                  </pic:nvPicPr>
                  <pic:blipFill>
                    <a:blip r:embed="rId9" cstate="print">
                      <a:alphaModFix amt="20000"/>
                      <a:extLst>
                        <a:ext uri="{28A0092B-C50C-407E-A947-70E740481C1C}">
                          <a14:useLocalDpi xmlns:a14="http://schemas.microsoft.com/office/drawing/2010/main" val="0"/>
                        </a:ext>
                      </a:extLst>
                    </a:blip>
                    <a:stretch>
                      <a:fillRect/>
                    </a:stretch>
                  </pic:blipFill>
                  <pic:spPr>
                    <a:xfrm>
                      <a:off x="0" y="0"/>
                      <a:ext cx="8220075" cy="10639425"/>
                    </a:xfrm>
                    <a:prstGeom prst="rect">
                      <a:avLst/>
                    </a:prstGeom>
                  </pic:spPr>
                </pic:pic>
              </a:graphicData>
            </a:graphic>
            <wp14:sizeRelH relativeFrom="page">
              <wp14:pctWidth>0</wp14:pctWidth>
            </wp14:sizeRelH>
            <wp14:sizeRelV relativeFrom="page">
              <wp14:pctHeight>0</wp14:pctHeight>
            </wp14:sizeRelV>
          </wp:anchor>
        </w:drawing>
      </w:r>
      <w:r w:rsidRPr="003F5ED0">
        <w:rPr>
          <w:b/>
          <w:highlight w:val="green"/>
        </w:rPr>
        <w:t>{Your Logo Here}</w:t>
      </w:r>
    </w:p>
    <w:p w14:paraId="1C8189F6" w14:textId="6BEC6F92" w:rsidR="0016285D" w:rsidRPr="005303A6" w:rsidRDefault="0016285D" w:rsidP="00FE73DA">
      <w:pPr>
        <w:ind w:firstLine="900"/>
      </w:pPr>
      <w:r>
        <w:rPr>
          <w:noProof/>
          <w:lang w:eastAsia="en-US"/>
        </w:rPr>
        <mc:AlternateContent>
          <mc:Choice Requires="wps">
            <w:drawing>
              <wp:anchor distT="0" distB="0" distL="114300" distR="114300" simplePos="0" relativeHeight="251664384" behindDoc="0" locked="0" layoutInCell="1" allowOverlap="1" wp14:anchorId="39F60C6D" wp14:editId="6058369F">
                <wp:simplePos x="0" y="0"/>
                <wp:positionH relativeFrom="margin">
                  <wp:posOffset>247650</wp:posOffset>
                </wp:positionH>
                <wp:positionV relativeFrom="paragraph">
                  <wp:posOffset>1537970</wp:posOffset>
                </wp:positionV>
                <wp:extent cx="6323330" cy="632904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323330" cy="63290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4409C2" w14:textId="3F7987AC" w:rsidR="00E46CB6" w:rsidRDefault="004213A4" w:rsidP="00476D59">
                            <w:pPr>
                              <w:pStyle w:val="Title"/>
                            </w:pPr>
                            <w:sdt>
                              <w:sdtPr>
                                <w:alias w:val="Title"/>
                                <w:tag w:val=""/>
                                <w:id w:val="-962648969"/>
                                <w:placeholder>
                                  <w:docPart w:val="07C2EABF8B8B4F828E5AC0369F700E5B"/>
                                </w:placeholder>
                                <w:dataBinding w:prefixMappings="xmlns:ns0='http://purl.org/dc/elements/1.1/' xmlns:ns1='http://schemas.openxmlformats.org/package/2006/metadata/core-properties' " w:xpath="/ns1:coreProperties[1]/ns0:title[1]" w:storeItemID="{6C3C8BC8-F283-45AE-878A-BAB7291924A1}"/>
                                <w:text/>
                              </w:sdtPr>
                              <w:sdtEndPr/>
                              <w:sdtContent>
                                <w:r w:rsidR="00E46CB6">
                                  <w:t>{</w:t>
                                </w:r>
                                <w:r w:rsidR="00D72A89">
                                  <w:t>apiName</w:t>
                                </w:r>
                                <w:r w:rsidR="00E46CB6">
                                  <w:t>}</w:t>
                                </w:r>
                              </w:sdtContent>
                            </w:sdt>
                          </w:p>
                          <w:p w14:paraId="73372D1E" w14:textId="6619C7ED" w:rsidR="00E46CB6" w:rsidRDefault="00D72A89" w:rsidP="00476D59">
                            <w:pPr>
                              <w:pStyle w:val="Subtitle"/>
                            </w:pPr>
                            <w:r>
                              <w:t>Developer Guide</w:t>
                            </w:r>
                          </w:p>
                          <w:p w14:paraId="26CAC957" w14:textId="77777777" w:rsidR="001E02F2" w:rsidRDefault="001E02F2" w:rsidP="001E02F2"/>
                          <w:p w14:paraId="4C9AE8BE" w14:textId="77777777" w:rsidR="001E02F2" w:rsidRDefault="001E02F2" w:rsidP="001E02F2"/>
                          <w:p w14:paraId="6DDFAE91" w14:textId="77777777" w:rsidR="001E02F2" w:rsidRDefault="001E02F2" w:rsidP="001E02F2"/>
                          <w:p w14:paraId="3938DFF2" w14:textId="77777777" w:rsidR="001E02F2" w:rsidRDefault="001E02F2" w:rsidP="001E02F2"/>
                          <w:p w14:paraId="55F416B6" w14:textId="77777777" w:rsidR="00BD1CAC" w:rsidRDefault="00BD1CAC" w:rsidP="001E02F2"/>
                          <w:p w14:paraId="10182F1E" w14:textId="77777777" w:rsidR="00BD1CAC" w:rsidRDefault="00BD1CAC" w:rsidP="001E02F2"/>
                          <w:p w14:paraId="0AD45410" w14:textId="77777777" w:rsidR="00BD1CAC" w:rsidRDefault="00BD1CAC" w:rsidP="001E02F2"/>
                          <w:p w14:paraId="0EA9AC34" w14:textId="77777777" w:rsidR="00BD1CAC" w:rsidRDefault="00BD1CAC" w:rsidP="001E02F2"/>
                          <w:p w14:paraId="1E3FF7D2" w14:textId="77777777" w:rsidR="0016285D" w:rsidRDefault="0016285D" w:rsidP="001E02F2"/>
                          <w:p w14:paraId="1712FE38" w14:textId="5B70422A" w:rsidR="0016285D" w:rsidRDefault="0016285D" w:rsidP="001E02F2"/>
                          <w:p w14:paraId="7CA72264" w14:textId="53435CCA" w:rsidR="009A1E62" w:rsidRDefault="009A1E62" w:rsidP="001E02F2"/>
                          <w:p w14:paraId="5A4B97F5" w14:textId="77777777" w:rsidR="009A1E62" w:rsidRDefault="009A1E62" w:rsidP="001E02F2"/>
                          <w:p w14:paraId="4EAF7665" w14:textId="409BBDFA" w:rsidR="007F4591" w:rsidRDefault="007F4591" w:rsidP="001E02F2"/>
                          <w:p w14:paraId="31D3F5EA" w14:textId="77777777" w:rsidR="009A1E62" w:rsidRDefault="009A1E62" w:rsidP="001E02F2"/>
                          <w:p w14:paraId="3C5DE88B" w14:textId="77777777" w:rsidR="001E02F2" w:rsidRDefault="001E02F2" w:rsidP="001E02F2"/>
                          <w:p w14:paraId="79AEECE4" w14:textId="77777777" w:rsidR="001E02F2" w:rsidRPr="001E02F2" w:rsidRDefault="001E02F2" w:rsidP="001E02F2"/>
                          <w:p w14:paraId="46C2E336" w14:textId="1106DB10" w:rsidR="00C150F5" w:rsidRPr="001D3579" w:rsidRDefault="00C150F5" w:rsidP="00476D59">
                            <w:pPr>
                              <w:pStyle w:val="Subtitle"/>
                              <w:rPr>
                                <w:color w:val="183811" w:themeColor="text2"/>
                                <w:sz w:val="24"/>
                              </w:rPr>
                            </w:pPr>
                            <w:r w:rsidRPr="001D3579">
                              <w:rPr>
                                <w:color w:val="183811" w:themeColor="text2"/>
                                <w:sz w:val="24"/>
                              </w:rPr>
                              <w:t xml:space="preserve">Updated: </w:t>
                            </w:r>
                            <w:sdt>
                              <w:sdtPr>
                                <w:rPr>
                                  <w:color w:val="183811" w:themeColor="text2"/>
                                  <w:sz w:val="24"/>
                                </w:rPr>
                                <w:alias w:val="Publish Date"/>
                                <w:tag w:val=""/>
                                <w:id w:val="1071310634"/>
                                <w:placeholder>
                                  <w:docPart w:val="BD8ECE4B83DE458CB35FDB7FF45AEE1F"/>
                                </w:placeholder>
                                <w:dataBinding w:prefixMappings="xmlns:ns0='http://schemas.microsoft.com/office/2006/coverPageProps' " w:xpath="/ns0:CoverPageProperties[1]/ns0:PublishDate[1]" w:storeItemID="{55AF091B-3C7A-41E3-B477-F2FDAA23CFDA}"/>
                                <w:date w:fullDate="2022-01-19T00:00:00Z">
                                  <w:dateFormat w:val="M/d/yyyy"/>
                                  <w:lid w:val="en-US"/>
                                  <w:storeMappedDataAs w:val="dateTime"/>
                                  <w:calendar w:val="gregorian"/>
                                </w:date>
                              </w:sdtPr>
                              <w:sdtEndPr/>
                              <w:sdtContent>
                                <w:r w:rsidR="009A1E62">
                                  <w:rPr>
                                    <w:color w:val="183811" w:themeColor="text2"/>
                                    <w:sz w:val="24"/>
                                  </w:rPr>
                                  <w:t>1/19/2022</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F60C6D" id="_x0000_t202" coordsize="21600,21600" o:spt="202" path="m,l,21600r21600,l21600,xe">
                <v:stroke joinstyle="miter"/>
                <v:path gradientshapeok="t" o:connecttype="rect"/>
              </v:shapetype>
              <v:shape id="Text Box 4" o:spid="_x0000_s1026" type="#_x0000_t202" style="position:absolute;left:0;text-align:left;margin-left:19.5pt;margin-top:121.1pt;width:497.9pt;height:498.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" filled="f" stroked="f">
                <v:textbox>
                  <w:txbxContent>
                    <w:p w14:paraId="5E4409C2" w14:textId="3F7987AC" w:rsidR="00E46CB6" w:rsidRDefault="004213A4" w:rsidP="00476D59">
                      <w:pPr>
                        <w:pStyle w:val="Title"/>
                      </w:pPr>
                      <w:sdt>
                        <w:sdtPr>
                          <w:alias w:val="Title"/>
                          <w:tag w:val=""/>
                          <w:id w:val="-962648969"/>
                          <w:placeholder>
                            <w:docPart w:val="07C2EABF8B8B4F828E5AC0369F700E5B"/>
                          </w:placeholder>
                          <w:dataBinding w:prefixMappings="xmlns:ns0='http://purl.org/dc/elements/1.1/' xmlns:ns1='http://schemas.openxmlformats.org/package/2006/metadata/core-properties' " w:xpath="/ns1:coreProperties[1]/ns0:title[1]" w:storeItemID="{6C3C8BC8-F283-45AE-878A-BAB7291924A1}"/>
                          <w:text/>
                        </w:sdtPr>
                        <w:sdtEndPr/>
                        <w:sdtContent>
                          <w:r w:rsidR="00E46CB6">
                            <w:t>{</w:t>
                          </w:r>
                          <w:r w:rsidR="00D72A89">
                            <w:t>apiName</w:t>
                          </w:r>
                          <w:r w:rsidR="00E46CB6">
                            <w:t>}</w:t>
                          </w:r>
                        </w:sdtContent>
                      </w:sdt>
                    </w:p>
                    <w:p w14:paraId="73372D1E" w14:textId="6619C7ED" w:rsidR="00E46CB6" w:rsidRDefault="00D72A89" w:rsidP="00476D59">
                      <w:pPr>
                        <w:pStyle w:val="Subtitle"/>
                      </w:pPr>
                      <w:r>
                        <w:t>Developer Guide</w:t>
                      </w:r>
                    </w:p>
                    <w:p w14:paraId="26CAC957" w14:textId="77777777" w:rsidR="001E02F2" w:rsidRDefault="001E02F2" w:rsidP="001E02F2"/>
                    <w:p w14:paraId="4C9AE8BE" w14:textId="77777777" w:rsidR="001E02F2" w:rsidRDefault="001E02F2" w:rsidP="001E02F2"/>
                    <w:p w14:paraId="6DDFAE91" w14:textId="77777777" w:rsidR="001E02F2" w:rsidRDefault="001E02F2" w:rsidP="001E02F2"/>
                    <w:p w14:paraId="3938DFF2" w14:textId="77777777" w:rsidR="001E02F2" w:rsidRDefault="001E02F2" w:rsidP="001E02F2"/>
                    <w:p w14:paraId="55F416B6" w14:textId="77777777" w:rsidR="00BD1CAC" w:rsidRDefault="00BD1CAC" w:rsidP="001E02F2"/>
                    <w:p w14:paraId="10182F1E" w14:textId="77777777" w:rsidR="00BD1CAC" w:rsidRDefault="00BD1CAC" w:rsidP="001E02F2"/>
                    <w:p w14:paraId="0AD45410" w14:textId="77777777" w:rsidR="00BD1CAC" w:rsidRDefault="00BD1CAC" w:rsidP="001E02F2"/>
                    <w:p w14:paraId="0EA9AC34" w14:textId="77777777" w:rsidR="00BD1CAC" w:rsidRDefault="00BD1CAC" w:rsidP="001E02F2"/>
                    <w:p w14:paraId="1E3FF7D2" w14:textId="77777777" w:rsidR="0016285D" w:rsidRDefault="0016285D" w:rsidP="001E02F2"/>
                    <w:p w14:paraId="1712FE38" w14:textId="5B70422A" w:rsidR="0016285D" w:rsidRDefault="0016285D" w:rsidP="001E02F2"/>
                    <w:p w14:paraId="7CA72264" w14:textId="53435CCA" w:rsidR="009A1E62" w:rsidRDefault="009A1E62" w:rsidP="001E02F2"/>
                    <w:p w14:paraId="5A4B97F5" w14:textId="77777777" w:rsidR="009A1E62" w:rsidRDefault="009A1E62" w:rsidP="001E02F2"/>
                    <w:p w14:paraId="4EAF7665" w14:textId="409BBDFA" w:rsidR="007F4591" w:rsidRDefault="007F4591" w:rsidP="001E02F2"/>
                    <w:p w14:paraId="31D3F5EA" w14:textId="77777777" w:rsidR="009A1E62" w:rsidRDefault="009A1E62" w:rsidP="001E02F2"/>
                    <w:p w14:paraId="3C5DE88B" w14:textId="77777777" w:rsidR="001E02F2" w:rsidRDefault="001E02F2" w:rsidP="001E02F2"/>
                    <w:p w14:paraId="79AEECE4" w14:textId="77777777" w:rsidR="001E02F2" w:rsidRPr="001E02F2" w:rsidRDefault="001E02F2" w:rsidP="001E02F2"/>
                    <w:p w14:paraId="46C2E336" w14:textId="1106DB10" w:rsidR="00C150F5" w:rsidRPr="001D3579" w:rsidRDefault="00C150F5" w:rsidP="00476D59">
                      <w:pPr>
                        <w:pStyle w:val="Subtitle"/>
                        <w:rPr>
                          <w:color w:val="183811" w:themeColor="text2"/>
                          <w:sz w:val="24"/>
                        </w:rPr>
                      </w:pPr>
                      <w:r w:rsidRPr="001D3579">
                        <w:rPr>
                          <w:color w:val="183811" w:themeColor="text2"/>
                          <w:sz w:val="24"/>
                        </w:rPr>
                        <w:t xml:space="preserve">Updated: </w:t>
                      </w:r>
                      <w:sdt>
                        <w:sdtPr>
                          <w:rPr>
                            <w:color w:val="183811" w:themeColor="text2"/>
                            <w:sz w:val="24"/>
                          </w:rPr>
                          <w:alias w:val="Publish Date"/>
                          <w:tag w:val=""/>
                          <w:id w:val="1071310634"/>
                          <w:placeholder>
                            <w:docPart w:val="BD8ECE4B83DE458CB35FDB7FF45AEE1F"/>
                          </w:placeholder>
                          <w:dataBinding w:prefixMappings="xmlns:ns0='http://schemas.microsoft.com/office/2006/coverPageProps' " w:xpath="/ns0:CoverPageProperties[1]/ns0:PublishDate[1]" w:storeItemID="{55AF091B-3C7A-41E3-B477-F2FDAA23CFDA}"/>
                          <w:date w:fullDate="2022-01-19T00:00:00Z">
                            <w:dateFormat w:val="M/d/yyyy"/>
                            <w:lid w:val="en-US"/>
                            <w:storeMappedDataAs w:val="dateTime"/>
                            <w:calendar w:val="gregorian"/>
                          </w:date>
                        </w:sdtPr>
                        <w:sdtEndPr/>
                        <w:sdtContent>
                          <w:r w:rsidR="009A1E62">
                            <w:rPr>
                              <w:color w:val="183811" w:themeColor="text2"/>
                              <w:sz w:val="24"/>
                            </w:rPr>
                            <w:t>1/19/2022</w:t>
                          </w:r>
                        </w:sdtContent>
                      </w:sdt>
                    </w:p>
                  </w:txbxContent>
                </v:textbox>
                <w10:wrap type="square" anchorx="margin"/>
              </v:shape>
            </w:pict>
          </mc:Fallback>
        </mc:AlternateContent>
      </w:r>
    </w:p>
    <w:p w14:paraId="30967218" w14:textId="6483C5C6" w:rsidR="00A22DB8" w:rsidRDefault="00A22DB8" w:rsidP="00A22DB8">
      <w:pPr>
        <w:sectPr w:rsidR="00A22DB8" w:rsidSect="00FE73DA">
          <w:footerReference w:type="default" r:id="rId10"/>
          <w:footerReference w:type="first" r:id="rId11"/>
          <w:pgSz w:w="12240" w:h="15840"/>
          <w:pgMar w:top="1440" w:right="1080" w:bottom="1440" w:left="1080" w:header="720" w:footer="720" w:gutter="0"/>
          <w:cols w:space="720"/>
          <w:docGrid w:linePitch="360"/>
        </w:sectPr>
      </w:pPr>
    </w:p>
    <w:p w14:paraId="24B1F290" w14:textId="77777777" w:rsidR="00AF11C0" w:rsidRPr="00D55CEA" w:rsidRDefault="00AF11C0" w:rsidP="00AF11C0">
      <w:pPr>
        <w:pStyle w:val="Heading1"/>
      </w:pPr>
      <w:bookmarkStart w:id="0" w:name="_Using_the_Template"/>
      <w:bookmarkStart w:id="1" w:name="_Using_the_Templates"/>
      <w:bookmarkStart w:id="2" w:name="_Ref66895595"/>
      <w:bookmarkEnd w:id="0"/>
      <w:bookmarkEnd w:id="1"/>
      <w:r w:rsidRPr="00D72A89">
        <w:lastRenderedPageBreak/>
        <w:t>Working</w:t>
      </w:r>
      <w:r>
        <w:t xml:space="preserve"> with </w:t>
      </w:r>
      <w:bookmarkEnd w:id="2"/>
      <w:r>
        <w:t>this API</w:t>
      </w:r>
    </w:p>
    <w:p w14:paraId="3A89BF85" w14:textId="77777777" w:rsidR="009A1E62" w:rsidRDefault="009A1E62" w:rsidP="009A1E62">
      <w:pPr>
        <w:pStyle w:val="WriterComment"/>
      </w:pPr>
      <w:r w:rsidRPr="009D4F05">
        <w:t>[This boilerplate file contains instructions (enclosed in square brackets, “</w:t>
      </w:r>
      <w:proofErr w:type="gramStart"/>
      <w:r w:rsidRPr="009D4F05">
        <w:t>[ ]</w:t>
      </w:r>
      <w:proofErr w:type="gramEnd"/>
      <w:r w:rsidRPr="009D4F05">
        <w:t xml:space="preserve">”) and boilerplate text that </w:t>
      </w:r>
      <w:r>
        <w:t>API Developers</w:t>
      </w:r>
      <w:r w:rsidRPr="009D4F05">
        <w:t xml:space="preserve"> can use to create a new </w:t>
      </w:r>
      <w:r w:rsidRPr="005525DB">
        <w:rPr>
          <w:b/>
          <w:bCs/>
        </w:rPr>
        <w:t>API Developer Guide</w:t>
      </w:r>
      <w:r>
        <w:t xml:space="preserve"> for the APIs they publish.</w:t>
      </w:r>
    </w:p>
    <w:p w14:paraId="5185271C" w14:textId="77777777" w:rsidR="009A1E62" w:rsidRDefault="009A1E62" w:rsidP="009A1E62">
      <w:pPr>
        <w:pStyle w:val="WriterComment"/>
      </w:pPr>
      <w:r>
        <w:t xml:space="preserve">Use this Word template to create, edit, and publish a PDF guide that describes how to use an API. When the documentation is ready to be published, </w:t>
      </w:r>
      <w:proofErr w:type="gramStart"/>
      <w:r>
        <w:t>save</w:t>
      </w:r>
      <w:proofErr w:type="gramEnd"/>
      <w:r>
        <w:t xml:space="preserve"> and distribute the document as a PDF file.</w:t>
      </w:r>
    </w:p>
    <w:p w14:paraId="440297DC" w14:textId="6A9CD5F8" w:rsidR="00AF11C0" w:rsidRDefault="00AF11C0" w:rsidP="00AF11C0">
      <w:pPr>
        <w:pStyle w:val="WriterComment"/>
      </w:pPr>
      <w:r>
        <w:t>This guide focuses on How To integrate the API into apps</w:t>
      </w:r>
      <w:r w:rsidR="009A1E62">
        <w:t xml:space="preserve"> and </w:t>
      </w:r>
      <w:r>
        <w:t xml:space="preserve">does not supply a complete API Reference for the API. Instead, the API Reference is presented via the associated OpenAPI Spec (a YAML or JSON file). </w:t>
      </w:r>
      <w:r w:rsidR="009A1E62">
        <w:t>Use t</w:t>
      </w:r>
      <w:r>
        <w:t xml:space="preserve">he “description” fields in the spec </w:t>
      </w:r>
      <w:r w:rsidR="009A1E62">
        <w:t xml:space="preserve">to </w:t>
      </w:r>
      <w:r>
        <w:t>detail the specifics of calling each method in the API, as well as describing all the request and response attributes used by the API.</w:t>
      </w:r>
    </w:p>
    <w:p w14:paraId="782E73AF" w14:textId="77777777" w:rsidR="009A1E62" w:rsidRDefault="009A1E62" w:rsidP="009A1E62">
      <w:pPr>
        <w:pStyle w:val="WriterComment"/>
        <w:rPr>
          <w:b/>
          <w:bCs/>
        </w:rPr>
      </w:pPr>
      <w:r>
        <w:rPr>
          <w:b/>
          <w:bCs/>
        </w:rPr>
        <w:t xml:space="preserve">How </w:t>
      </w:r>
      <w:r w:rsidRPr="005525DB">
        <w:rPr>
          <w:b/>
          <w:bCs/>
        </w:rPr>
        <w:t>To use th</w:t>
      </w:r>
      <w:r>
        <w:rPr>
          <w:b/>
          <w:bCs/>
        </w:rPr>
        <w:t>is</w:t>
      </w:r>
      <w:r w:rsidRPr="005525DB">
        <w:rPr>
          <w:b/>
          <w:bCs/>
        </w:rPr>
        <w:t xml:space="preserve"> boilerplate</w:t>
      </w:r>
    </w:p>
    <w:p w14:paraId="2918E61B" w14:textId="77777777" w:rsidR="009A1E62" w:rsidRDefault="009A1E62" w:rsidP="009A1E62">
      <w:pPr>
        <w:pStyle w:val="WriterComment"/>
      </w:pPr>
      <w:r>
        <w:t xml:space="preserve"> - COPY this file to a new directory and RENAME it to match the title of the doc.</w:t>
      </w:r>
    </w:p>
    <w:p w14:paraId="3B405215" w14:textId="77777777" w:rsidR="009A1E62" w:rsidRPr="001505BC" w:rsidRDefault="009A1E62" w:rsidP="009A1E62">
      <w:pPr>
        <w:pStyle w:val="WriterComment"/>
      </w:pPr>
      <w:r>
        <w:t xml:space="preserve">- On the Cover Page, enter the name of your API </w:t>
      </w:r>
      <w:r w:rsidRPr="00312531">
        <w:rPr>
          <w:b/>
          <w:bCs/>
        </w:rPr>
        <w:t>and</w:t>
      </w:r>
      <w:r>
        <w:t xml:space="preserve"> update the </w:t>
      </w:r>
      <w:r w:rsidRPr="00BB5594">
        <w:rPr>
          <w:b/>
          <w:bCs/>
        </w:rPr>
        <w:t>Updated</w:t>
      </w:r>
      <w:r>
        <w:t xml:space="preserve"> date.</w:t>
      </w:r>
    </w:p>
    <w:p w14:paraId="2D99B2EA" w14:textId="77777777" w:rsidR="009A1E62" w:rsidRDefault="009A1E62" w:rsidP="009A1E62">
      <w:pPr>
        <w:pStyle w:val="WriterComment"/>
      </w:pPr>
      <w:r>
        <w:t xml:space="preserve"> -Read </w:t>
      </w:r>
      <w:r w:rsidRPr="00260C19">
        <w:t>all the instructions enclosed in brackets</w:t>
      </w:r>
      <w:r>
        <w:t xml:space="preserve">, then delete the instructions as you cover the material in the doc. The </w:t>
      </w:r>
      <w:r w:rsidRPr="00260C19">
        <w:t>boilerplate text</w:t>
      </w:r>
      <w:r>
        <w:t xml:space="preserve"> (not enclosed in brackets) should be left as is.</w:t>
      </w:r>
    </w:p>
    <w:p w14:paraId="7C719930" w14:textId="77777777" w:rsidR="009A1E62" w:rsidRDefault="009A1E62" w:rsidP="009A1E62">
      <w:pPr>
        <w:pStyle w:val="WriterComment"/>
      </w:pPr>
      <w:r>
        <w:t xml:space="preserve"> - Items enclosed in curly braces, </w:t>
      </w:r>
      <w:proofErr w:type="gramStart"/>
      <w:r>
        <w:t>“{ }</w:t>
      </w:r>
      <w:proofErr w:type="gramEnd"/>
      <w:r>
        <w:t>” are placeholders that must be replaced with values of your own.</w:t>
      </w:r>
    </w:p>
    <w:p w14:paraId="2D0ED301" w14:textId="77777777" w:rsidR="009A1E62" w:rsidRDefault="009A1E62" w:rsidP="009A1E62">
      <w:pPr>
        <w:pStyle w:val="WriterComment"/>
      </w:pPr>
      <w:r>
        <w:t xml:space="preserve">For a reference on the styles available in this Word template, see the CDK Developer Doc </w:t>
      </w:r>
      <w:r w:rsidRPr="005525DB">
        <w:rPr>
          <w:b/>
          <w:bCs/>
        </w:rPr>
        <w:t xml:space="preserve">Styles Guide </w:t>
      </w:r>
      <w:r>
        <w:t>document.</w:t>
      </w:r>
      <w:r w:rsidRPr="00260C19">
        <w:t>]</w:t>
      </w:r>
    </w:p>
    <w:p w14:paraId="0DC3396D" w14:textId="77777777" w:rsidR="00AF11C0" w:rsidRPr="00103F59" w:rsidRDefault="00AF11C0" w:rsidP="00AF11C0"/>
    <w:p w14:paraId="570A49D5" w14:textId="77777777" w:rsidR="009A1E62" w:rsidRDefault="009A1E62" w:rsidP="009A1E62">
      <w:pPr>
        <w:pStyle w:val="WriterComment"/>
      </w:pPr>
      <w:r>
        <w:t>[</w:t>
      </w:r>
      <w:r w:rsidRPr="00B7292F">
        <w:rPr>
          <w:b/>
        </w:rPr>
        <w:t>BEGIN HERE:</w:t>
      </w:r>
      <w:r>
        <w:t xml:space="preserve"> Introduce the API at the top of the document by briefly describing what the API does in one or two sentences that tells the reader if this API meets their needs.]</w:t>
      </w:r>
    </w:p>
    <w:p w14:paraId="3CC7141F" w14:textId="77777777" w:rsidR="00AF11C0" w:rsidRDefault="00AF11C0" w:rsidP="00AF11C0">
      <w:r w:rsidRPr="00B7292F">
        <w:rPr>
          <w:b/>
        </w:rPr>
        <w:t>{</w:t>
      </w:r>
      <w:proofErr w:type="spellStart"/>
      <w:r>
        <w:rPr>
          <w:b/>
        </w:rPr>
        <w:t>api</w:t>
      </w:r>
      <w:r w:rsidRPr="00B7292F">
        <w:rPr>
          <w:b/>
        </w:rPr>
        <w:t>Name</w:t>
      </w:r>
      <w:proofErr w:type="spellEnd"/>
      <w:r>
        <w:t xml:space="preserve"> lets you …}</w:t>
      </w:r>
    </w:p>
    <w:p w14:paraId="3C5BD0BD" w14:textId="77777777" w:rsidR="00AF11C0" w:rsidRDefault="00AF11C0" w:rsidP="00AF11C0">
      <w:pPr>
        <w:pStyle w:val="BodyText2"/>
      </w:pPr>
      <w:r>
        <w:t>Working with This Guide</w:t>
      </w:r>
    </w:p>
    <w:p w14:paraId="2963B695" w14:textId="77777777" w:rsidR="00AF11C0" w:rsidRDefault="00AF11C0" w:rsidP="00AF11C0">
      <w:pPr>
        <w:rPr>
          <w:lang w:eastAsia="zh-CN"/>
        </w:rPr>
      </w:pPr>
      <w:r>
        <w:rPr>
          <w:lang w:eastAsia="zh-CN"/>
        </w:rPr>
        <w:t>This guide is divided into three sections:</w:t>
      </w:r>
    </w:p>
    <w:p w14:paraId="71603663" w14:textId="77777777" w:rsidR="00AF11C0" w:rsidRPr="00EE079F" w:rsidRDefault="00AF11C0" w:rsidP="00AF11C0">
      <w:pPr>
        <w:pStyle w:val="BulletTight"/>
        <w:rPr>
          <w:i/>
          <w:iCs/>
        </w:rPr>
      </w:pPr>
      <w:r w:rsidRPr="00EE079F">
        <w:rPr>
          <w:i/>
          <w:iCs/>
        </w:rPr>
        <w:t xml:space="preserve">Working with </w:t>
      </w:r>
      <w:r>
        <w:rPr>
          <w:i/>
          <w:iCs/>
        </w:rPr>
        <w:t>this API</w:t>
      </w:r>
    </w:p>
    <w:p w14:paraId="13136004" w14:textId="77777777" w:rsidR="00AF11C0" w:rsidRDefault="00AF11C0" w:rsidP="00AF11C0">
      <w:pPr>
        <w:pStyle w:val="BulletTight"/>
        <w:rPr>
          <w:i/>
          <w:iCs/>
        </w:rPr>
      </w:pPr>
      <w:r>
        <w:rPr>
          <w:i/>
          <w:iCs/>
        </w:rPr>
        <w:t>API Summary</w:t>
      </w:r>
    </w:p>
    <w:p w14:paraId="69572A3B" w14:textId="77777777" w:rsidR="00AF11C0" w:rsidRPr="00EE079F" w:rsidRDefault="00AF11C0" w:rsidP="00AF11C0">
      <w:pPr>
        <w:pStyle w:val="BulletTight"/>
        <w:rPr>
          <w:i/>
          <w:iCs/>
        </w:rPr>
      </w:pPr>
      <w:r w:rsidRPr="00EE079F">
        <w:rPr>
          <w:i/>
          <w:iCs/>
        </w:rPr>
        <w:t>Workflows</w:t>
      </w:r>
    </w:p>
    <w:p w14:paraId="4FFBFCCA" w14:textId="77777777" w:rsidR="00AF11C0" w:rsidRDefault="00AF11C0" w:rsidP="00AF11C0">
      <w:bookmarkStart w:id="3" w:name="_Hlk73007471"/>
      <w:r>
        <w:rPr>
          <w:lang w:eastAsia="zh-CN"/>
        </w:rPr>
        <w:t xml:space="preserve">For details on each method in the API, including attribute descriptions for each method’s request and response bodies, see the </w:t>
      </w:r>
      <w:r w:rsidRPr="00DE0559">
        <w:rPr>
          <w:b/>
          <w:bCs/>
          <w:lang w:eastAsia="zh-CN"/>
        </w:rPr>
        <w:t>Specification</w:t>
      </w:r>
      <w:r>
        <w:rPr>
          <w:lang w:eastAsia="zh-CN"/>
        </w:rPr>
        <w:t xml:space="preserve"> tab on the API’s Home page </w:t>
      </w:r>
      <w:r>
        <w:t xml:space="preserve">in the </w:t>
      </w:r>
      <w:hyperlink r:id="rId12" w:history="1">
        <w:r w:rsidRPr="00F07776">
          <w:rPr>
            <w:rStyle w:val="Hyperlink"/>
            <w:spacing w:val="0"/>
          </w:rPr>
          <w:t>API Directory</w:t>
        </w:r>
      </w:hyperlink>
      <w:r>
        <w:rPr>
          <w:lang w:eastAsia="zh-CN"/>
        </w:rPr>
        <w:t>.</w:t>
      </w:r>
    </w:p>
    <w:bookmarkEnd w:id="3"/>
    <w:p w14:paraId="111DA5AE" w14:textId="77777777" w:rsidR="00AF11C0" w:rsidRPr="006620AD" w:rsidRDefault="00AF11C0" w:rsidP="00AF11C0">
      <w:pPr>
        <w:pStyle w:val="Tip"/>
      </w:pPr>
      <w:r w:rsidRPr="00D72A89">
        <w:rPr>
          <w:b/>
          <w:bCs/>
        </w:rPr>
        <w:lastRenderedPageBreak/>
        <w:t>Tip:</w:t>
      </w:r>
      <w:r>
        <w:t xml:space="preserve"> For easy navigation through this guide, use the </w:t>
      </w:r>
      <w:r w:rsidRPr="00980089">
        <w:rPr>
          <w:b/>
          <w:bCs/>
        </w:rPr>
        <w:t>Bookmarks</w:t>
      </w:r>
      <w:r>
        <w:t xml:space="preserve"> pane (</w:t>
      </w:r>
      <w:r>
        <w:rPr>
          <w:noProof/>
        </w:rPr>
        <w:drawing>
          <wp:inline distT="0" distB="0" distL="0" distR="0" wp14:anchorId="6D8E48D4" wp14:editId="068CDF23">
            <wp:extent cx="142857" cy="19047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142857" cy="190476"/>
                    </a:xfrm>
                    <a:prstGeom prst="rect">
                      <a:avLst/>
                    </a:prstGeom>
                  </pic:spPr>
                </pic:pic>
              </a:graphicData>
            </a:graphic>
          </wp:inline>
        </w:drawing>
      </w:r>
      <w:r>
        <w:t>) in a PDF reader.</w:t>
      </w:r>
    </w:p>
    <w:p w14:paraId="516B35CF" w14:textId="77777777" w:rsidR="003E0A97" w:rsidRDefault="003E0A97" w:rsidP="003E0A97">
      <w:pPr>
        <w:pStyle w:val="Heading2"/>
      </w:pPr>
      <w:r>
        <w:t>New in this Version</w:t>
      </w:r>
    </w:p>
    <w:p w14:paraId="18FC29EE" w14:textId="77777777" w:rsidR="003E0A97" w:rsidRPr="00DE66BA" w:rsidRDefault="003E0A97" w:rsidP="003E0A97">
      <w:pPr>
        <w:pStyle w:val="WriterComment"/>
      </w:pPr>
      <w:r>
        <w:t>[Include this section if the API has been updated. Treat this section as the Release Notes for the API and make it as detailed as it needs to be.]</w:t>
      </w:r>
    </w:p>
    <w:p w14:paraId="1CE1603C" w14:textId="77777777" w:rsidR="003E0A97" w:rsidRDefault="003E0A97" w:rsidP="003E0A97">
      <w:pPr>
        <w:pStyle w:val="Heading2"/>
      </w:pPr>
      <w:r>
        <w:t>Technical Overview</w:t>
      </w:r>
    </w:p>
    <w:p w14:paraId="0D35B04C" w14:textId="77777777" w:rsidR="003E0A97" w:rsidRDefault="003E0A97" w:rsidP="003E0A97">
      <w:pPr>
        <w:pStyle w:val="WriterComment"/>
      </w:pPr>
      <w:r>
        <w:t xml:space="preserve">[Describe the 3-5 </w:t>
      </w:r>
      <w:r w:rsidRPr="0087643D">
        <w:rPr>
          <w:b/>
          <w:bCs/>
        </w:rPr>
        <w:t>key concepts</w:t>
      </w:r>
      <w:r>
        <w:t xml:space="preserve"> about how the API works. If applicable, use subsections and diagrams.</w:t>
      </w:r>
    </w:p>
    <w:p w14:paraId="5FB9068F" w14:textId="77777777" w:rsidR="003E0A97" w:rsidRDefault="003E0A97" w:rsidP="003E0A97">
      <w:pPr>
        <w:pStyle w:val="WriterComment"/>
      </w:pPr>
      <w:r>
        <w:t>This high-level description should be suitable for a range of audiences: CTOs, Program Managers, tech owners, developers, and other stakeholders involved the software funding/design/creation process.]</w:t>
      </w:r>
    </w:p>
    <w:p w14:paraId="7A92C5ED" w14:textId="77777777" w:rsidR="00AF11C0" w:rsidRDefault="00AF11C0" w:rsidP="00AF11C0">
      <w:pPr>
        <w:pStyle w:val="Heading3"/>
        <w:rPr>
          <w:lang w:eastAsia="zh-CN"/>
        </w:rPr>
      </w:pPr>
      <w:r>
        <w:rPr>
          <w:lang w:eastAsia="zh-CN"/>
        </w:rPr>
        <w:t>Using the API</w:t>
      </w:r>
    </w:p>
    <w:p w14:paraId="6BBFFDB2" w14:textId="77777777" w:rsidR="00AF11C0" w:rsidRDefault="00AF11C0" w:rsidP="00AF11C0">
      <w:pPr>
        <w:rPr>
          <w:lang w:eastAsia="zh-CN"/>
        </w:rPr>
      </w:pPr>
      <w:r w:rsidRPr="00566FFD">
        <w:rPr>
          <w:b/>
          <w:bCs/>
        </w:rPr>
        <w:t>{</w:t>
      </w:r>
      <w:proofErr w:type="spellStart"/>
      <w:r w:rsidRPr="00566FFD">
        <w:rPr>
          <w:b/>
          <w:bCs/>
        </w:rPr>
        <w:t>apiName</w:t>
      </w:r>
      <w:proofErr w:type="spellEnd"/>
      <w:r w:rsidRPr="00566FFD">
        <w:rPr>
          <w:b/>
          <w:bCs/>
        </w:rPr>
        <w:t>}</w:t>
      </w:r>
      <w:r>
        <w:rPr>
          <w:lang w:eastAsia="zh-CN"/>
        </w:rPr>
        <w:t xml:space="preserve"> is a RESTful API where you structure requests to the service with the following components:</w:t>
      </w:r>
    </w:p>
    <w:p w14:paraId="3F748562" w14:textId="26BFF7E2" w:rsidR="00AF11C0" w:rsidRDefault="00AF11C0" w:rsidP="00AF11C0">
      <w:pPr>
        <w:pStyle w:val="BulletTight"/>
      </w:pPr>
      <w:r>
        <w:rPr>
          <w:b/>
          <w:bCs/>
        </w:rPr>
        <w:t>E</w:t>
      </w:r>
      <w:r w:rsidRPr="00967AAE">
        <w:rPr>
          <w:b/>
          <w:bCs/>
        </w:rPr>
        <w:t>ndpoint</w:t>
      </w:r>
      <w:r>
        <w:t xml:space="preserve"> – Each API method uses an endpoint comprised of an HTTP method and a UR</w:t>
      </w:r>
      <w:r w:rsidR="00081039">
        <w:t>I</w:t>
      </w:r>
      <w:r>
        <w:t>.</w:t>
      </w:r>
    </w:p>
    <w:p w14:paraId="742DD3D8" w14:textId="08800279" w:rsidR="00AF11C0" w:rsidRDefault="00AF11C0" w:rsidP="00AF11C0">
      <w:pPr>
        <w:pStyle w:val="BulletTight"/>
      </w:pPr>
      <w:r w:rsidRPr="00967AAE">
        <w:rPr>
          <w:b/>
          <w:bCs/>
        </w:rPr>
        <w:t>HTTP headers</w:t>
      </w:r>
      <w:r>
        <w:t xml:space="preserve"> – All methods require the headers described </w:t>
      </w:r>
      <w:r w:rsidR="0083031E">
        <w:t xml:space="preserve">in the </w:t>
      </w:r>
      <w:r w:rsidR="0083031E" w:rsidRPr="0083031E">
        <w:rPr>
          <w:i/>
          <w:iCs/>
        </w:rPr>
        <w:t>API Summary</w:t>
      </w:r>
      <w:r>
        <w:t>.</w:t>
      </w:r>
    </w:p>
    <w:p w14:paraId="1D24FE1B" w14:textId="77777777" w:rsidR="00AF11C0" w:rsidRDefault="00AF11C0" w:rsidP="00AF11C0">
      <w:pPr>
        <w:pStyle w:val="BulletTight"/>
      </w:pPr>
      <w:r w:rsidRPr="00967AAE">
        <w:rPr>
          <w:b/>
          <w:bCs/>
        </w:rPr>
        <w:t>Request body</w:t>
      </w:r>
      <w:r>
        <w:t xml:space="preserve"> – Where required, format a method’s request body in JSON.</w:t>
      </w:r>
    </w:p>
    <w:p w14:paraId="2F35165F" w14:textId="77777777" w:rsidR="00AF11C0" w:rsidRPr="00130CE3" w:rsidRDefault="00AF11C0" w:rsidP="00AF11C0">
      <w:bookmarkStart w:id="4" w:name="_Hlk83113015"/>
      <w:r>
        <w:t xml:space="preserve">For details on </w:t>
      </w:r>
      <w:r w:rsidRPr="006168D2">
        <w:t>configur</w:t>
      </w:r>
      <w:r>
        <w:t xml:space="preserve">ing these components in the calls you make to the service, see the </w:t>
      </w:r>
      <w:r w:rsidRPr="009F0537">
        <w:rPr>
          <w:i/>
          <w:iCs/>
        </w:rPr>
        <w:t>API</w:t>
      </w:r>
      <w:r>
        <w:rPr>
          <w:i/>
          <w:iCs/>
        </w:rPr>
        <w:t xml:space="preserve"> Summary</w:t>
      </w:r>
      <w:r>
        <w:t>.</w:t>
      </w:r>
    </w:p>
    <w:bookmarkEnd w:id="4"/>
    <w:p w14:paraId="22A7F5B5" w14:textId="77777777" w:rsidR="00AF11C0" w:rsidRPr="00C11B68" w:rsidRDefault="00AF11C0" w:rsidP="00AF11C0">
      <w:pPr>
        <w:pStyle w:val="WriterComment"/>
      </w:pPr>
      <w:r>
        <w:t>[Add any other relevant information API Developers might need to know about consuming your API.]</w:t>
      </w:r>
    </w:p>
    <w:p w14:paraId="2089E744" w14:textId="77777777" w:rsidR="00AF11C0" w:rsidRDefault="00AF11C0" w:rsidP="00AF11C0">
      <w:pPr>
        <w:pStyle w:val="Heading3"/>
      </w:pPr>
      <w:r>
        <w:t>Prerequisites</w:t>
      </w:r>
    </w:p>
    <w:p w14:paraId="6579CC41" w14:textId="77777777" w:rsidR="00AF11C0" w:rsidRDefault="00AF11C0" w:rsidP="00AF11C0">
      <w:pPr>
        <w:rPr>
          <w:lang w:eastAsia="zh-CN"/>
        </w:rPr>
      </w:pPr>
      <w:r>
        <w:rPr>
          <w:lang w:eastAsia="zh-CN"/>
        </w:rPr>
        <w:t xml:space="preserve">You must have a Fortellis Developers Program account before you can make requests to this API. </w:t>
      </w:r>
      <w:bookmarkStart w:id="5" w:name="_Hlk82091198"/>
      <w:r>
        <w:rPr>
          <w:lang w:eastAsia="zh-CN"/>
        </w:rPr>
        <w:t xml:space="preserve">Once you have an account, sign in to the </w:t>
      </w:r>
      <w:hyperlink r:id="rId14" w:history="1">
        <w:r w:rsidRPr="00857213">
          <w:rPr>
            <w:rStyle w:val="Hyperlink"/>
            <w:spacing w:val="0"/>
            <w:lang w:eastAsia="zh-CN"/>
          </w:rPr>
          <w:t>Developer Network</w:t>
        </w:r>
      </w:hyperlink>
      <w:r>
        <w:rPr>
          <w:lang w:eastAsia="zh-CN"/>
        </w:rPr>
        <w:t>, create an app, and subscribe to the API.</w:t>
      </w:r>
    </w:p>
    <w:p w14:paraId="0FFB642C" w14:textId="77777777" w:rsidR="003E0A97" w:rsidRDefault="003E0A97" w:rsidP="003E0A97">
      <w:pPr>
        <w:rPr>
          <w:lang w:eastAsia="zh-CN"/>
        </w:rPr>
      </w:pPr>
      <w:bookmarkStart w:id="6" w:name="_Ref66345994"/>
      <w:bookmarkEnd w:id="5"/>
      <w:r>
        <w:rPr>
          <w:lang w:eastAsia="zh-CN"/>
        </w:rPr>
        <w:t>When you create an app, Fortellis assigns a set of authorization credentials and a subscription ID to the app. You use these values to make requests to the API service.</w:t>
      </w:r>
    </w:p>
    <w:p w14:paraId="3A3EA501" w14:textId="77777777" w:rsidR="003E0A97" w:rsidRDefault="003E0A97" w:rsidP="003E0A97">
      <w:pPr>
        <w:pStyle w:val="WriterComment"/>
      </w:pPr>
      <w:r>
        <w:t>[Include any special prerequisites your API users need to know (perhaps what your reader needs to configure before they can use the API or input values that are returned by another API).]</w:t>
      </w:r>
    </w:p>
    <w:p w14:paraId="104CF9F9" w14:textId="77777777" w:rsidR="003E0A97" w:rsidRPr="00F57244" w:rsidRDefault="003E0A97" w:rsidP="003E0A97">
      <w:pPr>
        <w:pStyle w:val="Tip"/>
      </w:pPr>
      <w:r w:rsidRPr="0016581F">
        <w:rPr>
          <w:b/>
          <w:bCs/>
        </w:rPr>
        <w:t>Tip:</w:t>
      </w:r>
      <w:r>
        <w:t xml:space="preserve"> For details on getting started with the Fortellis platform and using the credentials assigned to your solution to makes calls to a Fortellis API, see </w:t>
      </w:r>
      <w:hyperlink r:id="rId15" w:history="1">
        <w:r w:rsidRPr="003C6CA3">
          <w:rPr>
            <w:rStyle w:val="Hyperlink"/>
          </w:rPr>
          <w:t>Getting Started</w:t>
        </w:r>
      </w:hyperlink>
      <w:r>
        <w:t>.</w:t>
      </w:r>
    </w:p>
    <w:p w14:paraId="65B3FF97" w14:textId="77777777" w:rsidR="00AF11C0" w:rsidRDefault="00AF11C0" w:rsidP="00AF11C0">
      <w:pPr>
        <w:pStyle w:val="Heading1"/>
      </w:pPr>
      <w:r>
        <w:lastRenderedPageBreak/>
        <w:t>API Summary</w:t>
      </w:r>
    </w:p>
    <w:p w14:paraId="3AF6593D" w14:textId="03E57DA9" w:rsidR="00AF11C0" w:rsidRDefault="00AF11C0" w:rsidP="005B680A">
      <w:pPr>
        <w:pStyle w:val="WriterComment"/>
      </w:pPr>
      <w:r>
        <w:t xml:space="preserve">[The API Summary gives an overview of the methods exposed in the latest API Spec and describes in </w:t>
      </w:r>
      <w:r w:rsidR="003E0A97">
        <w:t>detail</w:t>
      </w:r>
      <w:r>
        <w:t xml:space="preserve"> how to make calls to the API.]</w:t>
      </w:r>
    </w:p>
    <w:p w14:paraId="17CA5DB7" w14:textId="77777777" w:rsidR="00AF11C0" w:rsidRDefault="00AF11C0" w:rsidP="00AF11C0">
      <w:pPr>
        <w:rPr>
          <w:lang w:eastAsia="zh-CN"/>
        </w:rPr>
      </w:pPr>
      <w:bookmarkStart w:id="7" w:name="_Hlk67567573"/>
      <w:bookmarkStart w:id="8" w:name="_Hlk66263840"/>
      <w:bookmarkStart w:id="9" w:name="_Hlk67567209"/>
      <w:r>
        <w:rPr>
          <w:lang w:eastAsia="zh-CN"/>
        </w:rPr>
        <w:t xml:space="preserve">This </w:t>
      </w:r>
      <w:r w:rsidRPr="00EC2E22">
        <w:rPr>
          <w:i/>
          <w:iCs/>
          <w:lang w:eastAsia="zh-CN"/>
        </w:rPr>
        <w:t xml:space="preserve">API </w:t>
      </w:r>
      <w:r>
        <w:rPr>
          <w:i/>
          <w:iCs/>
          <w:lang w:eastAsia="zh-CN"/>
        </w:rPr>
        <w:t>Summary</w:t>
      </w:r>
      <w:r>
        <w:rPr>
          <w:lang w:eastAsia="zh-CN"/>
        </w:rPr>
        <w:t xml:space="preserve"> details how to make requests to the methods in </w:t>
      </w:r>
      <w:r w:rsidRPr="001A1920">
        <w:rPr>
          <w:b/>
          <w:bCs/>
          <w:lang w:eastAsia="zh-CN"/>
        </w:rPr>
        <w:t>{</w:t>
      </w:r>
      <w:proofErr w:type="spellStart"/>
      <w:r w:rsidRPr="001A1920">
        <w:rPr>
          <w:b/>
          <w:bCs/>
          <w:lang w:eastAsia="zh-CN"/>
        </w:rPr>
        <w:t>apiName</w:t>
      </w:r>
      <w:proofErr w:type="spellEnd"/>
      <w:r w:rsidRPr="001A1920">
        <w:rPr>
          <w:b/>
          <w:bCs/>
          <w:lang w:eastAsia="zh-CN"/>
        </w:rPr>
        <w:t>}</w:t>
      </w:r>
      <w:r>
        <w:rPr>
          <w:lang w:eastAsia="zh-CN"/>
        </w:rPr>
        <w:t>.</w:t>
      </w:r>
    </w:p>
    <w:bookmarkEnd w:id="7"/>
    <w:bookmarkEnd w:id="8"/>
    <w:bookmarkEnd w:id="9"/>
    <w:p w14:paraId="497A062E" w14:textId="77777777" w:rsidR="00AF11C0" w:rsidRDefault="00AF11C0" w:rsidP="00AF11C0">
      <w:pPr>
        <w:pStyle w:val="Heading2"/>
      </w:pPr>
      <w:r>
        <w:t>API Method Summary</w:t>
      </w:r>
    </w:p>
    <w:p w14:paraId="449AE353" w14:textId="77777777" w:rsidR="003E0A97" w:rsidRPr="00BF2B88" w:rsidRDefault="003E0A97" w:rsidP="003E0A97">
      <w:pPr>
        <w:pStyle w:val="WriterComment"/>
      </w:pPr>
      <w:bookmarkStart w:id="10" w:name="_Hlk72842810"/>
      <w:bookmarkStart w:id="11" w:name="_Hlk72825023"/>
      <w:bookmarkStart w:id="12" w:name="_Hlk82093198"/>
      <w:r>
        <w:t xml:space="preserve">[This section contains a table that has a row for each </w:t>
      </w:r>
      <w:proofErr w:type="gramStart"/>
      <w:r>
        <w:t>methods</w:t>
      </w:r>
      <w:proofErr w:type="gramEnd"/>
      <w:r>
        <w:t xml:space="preserve"> in the API.</w:t>
      </w:r>
      <w:r>
        <w:br/>
        <w:t xml:space="preserve">  REPLACE the methods in the sample table to create your own summary.]</w:t>
      </w:r>
    </w:p>
    <w:bookmarkEnd w:id="12"/>
    <w:p w14:paraId="050FBF1F" w14:textId="77777777" w:rsidR="003E0A97" w:rsidRDefault="003E0A97" w:rsidP="003E0A97">
      <w:pPr>
        <w:rPr>
          <w:lang w:eastAsia="zh-CN"/>
        </w:rPr>
      </w:pPr>
      <w:r>
        <w:rPr>
          <w:lang w:eastAsia="zh-CN"/>
        </w:rPr>
        <w:t xml:space="preserve">The table below outlines the methods provided by </w:t>
      </w:r>
      <w:r w:rsidRPr="006455C5">
        <w:rPr>
          <w:b/>
          <w:bCs/>
        </w:rPr>
        <w:t>{</w:t>
      </w:r>
      <w:proofErr w:type="spellStart"/>
      <w:r w:rsidRPr="006455C5">
        <w:rPr>
          <w:b/>
          <w:bCs/>
        </w:rPr>
        <w:t>apiName</w:t>
      </w:r>
      <w:proofErr w:type="spellEnd"/>
      <w:r w:rsidRPr="006455C5">
        <w:rPr>
          <w:b/>
          <w:bCs/>
        </w:rPr>
        <w:t>}</w:t>
      </w:r>
      <w:r>
        <w:t>.</w:t>
      </w:r>
    </w:p>
    <w:tbl>
      <w:tblPr>
        <w:tblStyle w:val="CDKTable1"/>
        <w:tblW w:w="9360" w:type="dxa"/>
        <w:tblLook w:val="04A0" w:firstRow="1" w:lastRow="0" w:firstColumn="1" w:lastColumn="0" w:noHBand="0" w:noVBand="1"/>
      </w:tblPr>
      <w:tblGrid>
        <w:gridCol w:w="3420"/>
        <w:gridCol w:w="2700"/>
        <w:gridCol w:w="3240"/>
      </w:tblGrid>
      <w:tr w:rsidR="003E0A97" w14:paraId="61E207D7" w14:textId="77777777" w:rsidTr="00BC5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823C52E" w14:textId="77777777" w:rsidR="003E0A97" w:rsidRDefault="003E0A97" w:rsidP="00BC5F86">
            <w:pPr>
              <w:rPr>
                <w:lang w:eastAsia="zh-CN"/>
              </w:rPr>
            </w:pPr>
            <w:r>
              <w:rPr>
                <w:lang w:eastAsia="zh-CN"/>
              </w:rPr>
              <w:t>Endpoint</w:t>
            </w:r>
          </w:p>
        </w:tc>
        <w:tc>
          <w:tcPr>
            <w:tcW w:w="2700" w:type="dxa"/>
          </w:tcPr>
          <w:p w14:paraId="1F50430A" w14:textId="77777777" w:rsidR="003E0A97" w:rsidRDefault="003E0A97" w:rsidP="00BC5F86">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Operation ID</w:t>
            </w:r>
          </w:p>
        </w:tc>
        <w:tc>
          <w:tcPr>
            <w:tcW w:w="3240" w:type="dxa"/>
          </w:tcPr>
          <w:p w14:paraId="65289B7D" w14:textId="77777777" w:rsidR="003E0A97" w:rsidRDefault="003E0A97" w:rsidP="00BC5F86">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Description</w:t>
            </w:r>
          </w:p>
        </w:tc>
      </w:tr>
      <w:tr w:rsidR="003E0A97" w14:paraId="61050338" w14:textId="77777777" w:rsidTr="00BC5F86">
        <w:tblPrEx>
          <w:tblCellMar>
            <w:left w:w="29" w:type="dxa"/>
            <w:bottom w:w="72" w:type="dxa"/>
            <w:right w:w="86"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37539F7E" w14:textId="77777777" w:rsidR="003E0A97" w:rsidRPr="00035B92" w:rsidRDefault="003E0A97" w:rsidP="00BC5F86">
            <w:pPr>
              <w:rPr>
                <w:rStyle w:val="HTMLCode"/>
              </w:rPr>
            </w:pPr>
            <w:r>
              <w:rPr>
                <w:rStyle w:val="HTMLCode"/>
              </w:rPr>
              <w:t>{</w:t>
            </w:r>
            <w:r w:rsidRPr="00035B92">
              <w:rPr>
                <w:rStyle w:val="HTMLCode"/>
              </w:rPr>
              <w:t>POST /</w:t>
            </w:r>
            <w:proofErr w:type="spellStart"/>
            <w:r>
              <w:rPr>
                <w:rStyle w:val="HTMLCode"/>
              </w:rPr>
              <w:t>endpointPath</w:t>
            </w:r>
            <w:proofErr w:type="spellEnd"/>
            <w:r>
              <w:rPr>
                <w:rStyle w:val="HTMLCode"/>
              </w:rPr>
              <w:t>}</w:t>
            </w:r>
          </w:p>
        </w:tc>
        <w:tc>
          <w:tcPr>
            <w:tcW w:w="2700" w:type="dxa"/>
          </w:tcPr>
          <w:p w14:paraId="1E1A7D31" w14:textId="77777777" w:rsidR="003E0A97" w:rsidRPr="004D034B" w:rsidRDefault="003E0A97" w:rsidP="00BC5F86">
            <w:pPr>
              <w:cnfStyle w:val="000000100000" w:firstRow="0" w:lastRow="0" w:firstColumn="0" w:lastColumn="0" w:oddVBand="0" w:evenVBand="0" w:oddHBand="1" w:evenHBand="0" w:firstRowFirstColumn="0" w:firstRowLastColumn="0" w:lastRowFirstColumn="0" w:lastRowLastColumn="0"/>
              <w:rPr>
                <w:b/>
                <w:bCs/>
                <w:lang w:eastAsia="zh-CN"/>
              </w:rPr>
            </w:pPr>
            <w:r>
              <w:rPr>
                <w:b/>
                <w:bCs/>
                <w:lang w:eastAsia="zh-CN"/>
              </w:rPr>
              <w:t>{</w:t>
            </w:r>
            <w:proofErr w:type="spellStart"/>
            <w:r>
              <w:rPr>
                <w:b/>
                <w:bCs/>
                <w:lang w:eastAsia="zh-CN"/>
              </w:rPr>
              <w:t>operationId</w:t>
            </w:r>
            <w:proofErr w:type="spellEnd"/>
            <w:r>
              <w:rPr>
                <w:b/>
                <w:bCs/>
                <w:lang w:eastAsia="zh-CN"/>
              </w:rPr>
              <w:t>}</w:t>
            </w:r>
          </w:p>
        </w:tc>
        <w:tc>
          <w:tcPr>
            <w:tcW w:w="3240" w:type="dxa"/>
          </w:tcPr>
          <w:p w14:paraId="79418129" w14:textId="77777777" w:rsidR="003E0A97" w:rsidRDefault="003E0A97" w:rsidP="00BC5F8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{Method summary.}</w:t>
            </w:r>
          </w:p>
        </w:tc>
      </w:tr>
      <w:tr w:rsidR="003E0A97" w14:paraId="6AE8530C" w14:textId="77777777" w:rsidTr="00BC5F86">
        <w:tblPrEx>
          <w:tblCellMar>
            <w:left w:w="29" w:type="dxa"/>
            <w:bottom w:w="72" w:type="dxa"/>
            <w:right w:w="86"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185968F7" w14:textId="77777777" w:rsidR="003E0A97" w:rsidRPr="00035B92" w:rsidRDefault="003E0A97" w:rsidP="00BC5F86">
            <w:pPr>
              <w:rPr>
                <w:rStyle w:val="HTMLCode"/>
              </w:rPr>
            </w:pPr>
            <w:r>
              <w:rPr>
                <w:rStyle w:val="HTMLCode"/>
              </w:rPr>
              <w:t>{GET</w:t>
            </w:r>
            <w:r w:rsidRPr="00035B92">
              <w:rPr>
                <w:rStyle w:val="HTMLCode"/>
              </w:rPr>
              <w:t xml:space="preserve"> /</w:t>
            </w:r>
            <w:proofErr w:type="spellStart"/>
            <w:r>
              <w:rPr>
                <w:rStyle w:val="HTMLCode"/>
              </w:rPr>
              <w:t>endpointPath</w:t>
            </w:r>
            <w:proofErr w:type="spellEnd"/>
            <w:r>
              <w:rPr>
                <w:rStyle w:val="HTMLCode"/>
              </w:rPr>
              <w:t>}</w:t>
            </w:r>
          </w:p>
        </w:tc>
        <w:tc>
          <w:tcPr>
            <w:tcW w:w="2700" w:type="dxa"/>
          </w:tcPr>
          <w:p w14:paraId="391C9B9B" w14:textId="77777777" w:rsidR="003E0A97" w:rsidRPr="004D034B" w:rsidRDefault="003E0A97" w:rsidP="00BC5F86">
            <w:pPr>
              <w:cnfStyle w:val="000000010000" w:firstRow="0" w:lastRow="0" w:firstColumn="0" w:lastColumn="0" w:oddVBand="0" w:evenVBand="0" w:oddHBand="0" w:evenHBand="1" w:firstRowFirstColumn="0" w:firstRowLastColumn="0" w:lastRowFirstColumn="0" w:lastRowLastColumn="0"/>
              <w:rPr>
                <w:b/>
                <w:bCs/>
                <w:lang w:eastAsia="zh-CN"/>
              </w:rPr>
            </w:pPr>
            <w:r>
              <w:rPr>
                <w:b/>
                <w:bCs/>
                <w:lang w:eastAsia="zh-CN"/>
              </w:rPr>
              <w:t>{</w:t>
            </w:r>
            <w:proofErr w:type="spellStart"/>
            <w:r>
              <w:rPr>
                <w:b/>
                <w:bCs/>
                <w:lang w:eastAsia="zh-CN"/>
              </w:rPr>
              <w:t>operationId</w:t>
            </w:r>
            <w:proofErr w:type="spellEnd"/>
            <w:r>
              <w:rPr>
                <w:b/>
                <w:bCs/>
                <w:lang w:eastAsia="zh-CN"/>
              </w:rPr>
              <w:t>}</w:t>
            </w:r>
          </w:p>
        </w:tc>
        <w:tc>
          <w:tcPr>
            <w:tcW w:w="3240" w:type="dxa"/>
          </w:tcPr>
          <w:p w14:paraId="198A54EA" w14:textId="77777777" w:rsidR="003E0A97" w:rsidRDefault="003E0A97" w:rsidP="00BC5F86">
            <w:pPr>
              <w:cnfStyle w:val="000000010000" w:firstRow="0" w:lastRow="0" w:firstColumn="0" w:lastColumn="0" w:oddVBand="0" w:evenVBand="0" w:oddHBand="0" w:evenHBand="1" w:firstRowFirstColumn="0" w:firstRowLastColumn="0" w:lastRowFirstColumn="0" w:lastRowLastColumn="0"/>
              <w:rPr>
                <w:lang w:eastAsia="zh-CN"/>
              </w:rPr>
            </w:pPr>
            <w:r>
              <w:rPr>
                <w:lang w:eastAsia="zh-CN"/>
              </w:rPr>
              <w:t>{Method summary.}</w:t>
            </w:r>
          </w:p>
        </w:tc>
      </w:tr>
    </w:tbl>
    <w:p w14:paraId="1EA374AB" w14:textId="77777777" w:rsidR="00AF11C0" w:rsidRPr="008533E5" w:rsidRDefault="00AF11C0" w:rsidP="00AF11C0"/>
    <w:p w14:paraId="7FBF9604" w14:textId="1EE70ED1" w:rsidR="00AF11C0" w:rsidRDefault="00AF11C0" w:rsidP="00AF11C0">
      <w:pPr>
        <w:pStyle w:val="Note"/>
      </w:pPr>
      <w:r w:rsidRPr="002560C2">
        <w:rPr>
          <w:b/>
          <w:bCs/>
        </w:rPr>
        <w:t>Note:</w:t>
      </w:r>
      <w:r>
        <w:t xml:space="preserve"> The API Spec is a n OpenAPI file that acts as the contract between the API provider and the API user</w:t>
      </w:r>
      <w:r w:rsidR="003E0A97">
        <w:t>. A</w:t>
      </w:r>
      <w:r>
        <w:t>lways refer to the declarations in the API Spec as the authoritative definition of the API.</w:t>
      </w:r>
      <w:bookmarkEnd w:id="10"/>
      <w:r w:rsidR="003E0A97">
        <w:t xml:space="preserve"> Find the latest spec here, </w:t>
      </w:r>
      <w:r w:rsidR="003E0A97" w:rsidRPr="001D446F">
        <w:rPr>
          <w:rStyle w:val="Hyperlink"/>
        </w:rPr>
        <w:t>{Link-to-the-API-spec}</w:t>
      </w:r>
      <w:r w:rsidR="003E0A97">
        <w:rPr>
          <w:rStyle w:val="Hyperlink"/>
        </w:rPr>
        <w:t>.</w:t>
      </w:r>
    </w:p>
    <w:bookmarkEnd w:id="11"/>
    <w:p w14:paraId="73EB05BF" w14:textId="77777777" w:rsidR="00AF11C0" w:rsidRDefault="00AF11C0" w:rsidP="00AF11C0">
      <w:pPr>
        <w:pStyle w:val="Heading3"/>
      </w:pPr>
      <w:r>
        <w:t>The Base Path</w:t>
      </w:r>
    </w:p>
    <w:p w14:paraId="2B861FB8" w14:textId="77777777" w:rsidR="003E0A97" w:rsidRDefault="003E0A97" w:rsidP="003E0A97">
      <w:pPr>
        <w:rPr>
          <w:lang w:eastAsia="zh-CN"/>
        </w:rPr>
      </w:pPr>
      <w:r>
        <w:rPr>
          <w:lang w:eastAsia="zh-CN"/>
        </w:rPr>
        <w:t xml:space="preserve">Endpoints consist of an HTTP method plus the method’s URL. All methods in the API use the following host and </w:t>
      </w:r>
      <w:r w:rsidRPr="00DF349A">
        <w:rPr>
          <w:i/>
          <w:iCs/>
          <w:lang w:eastAsia="zh-CN"/>
        </w:rPr>
        <w:t>Base Path</w:t>
      </w:r>
      <w:r>
        <w:rPr>
          <w:lang w:eastAsia="zh-CN"/>
        </w:rPr>
        <w:t xml:space="preserve"> in their endpoint URLs:</w:t>
      </w:r>
    </w:p>
    <w:p w14:paraId="647C4BFC" w14:textId="77777777" w:rsidR="00AF11C0" w:rsidRDefault="00AF11C0" w:rsidP="00AF11C0">
      <w:pPr>
        <w:pStyle w:val="HTMLPreformatted"/>
        <w:pBdr>
          <w:top w:val="none" w:sz="0" w:space="0" w:color="auto"/>
        </w:pBdr>
        <w:rPr>
          <w:lang w:eastAsia="zh-CN"/>
        </w:rPr>
      </w:pPr>
      <w:r>
        <w:rPr>
          <w:lang w:eastAsia="zh-CN"/>
        </w:rPr>
        <w:t xml:space="preserve">  https://api.fortellis.io/{apiBasePath}</w:t>
      </w:r>
    </w:p>
    <w:p w14:paraId="0F7BF14B" w14:textId="77777777" w:rsidR="00AF11C0" w:rsidRDefault="00AF11C0" w:rsidP="00AF11C0">
      <w:pPr>
        <w:pStyle w:val="Heading3"/>
        <w:rPr>
          <w:lang w:eastAsia="zh-CN"/>
        </w:rPr>
      </w:pPr>
      <w:r>
        <w:rPr>
          <w:lang w:eastAsia="zh-CN"/>
        </w:rPr>
        <w:t>HTTP Headers</w:t>
      </w:r>
    </w:p>
    <w:p w14:paraId="4302507D" w14:textId="77777777" w:rsidR="00FD47DB" w:rsidRDefault="00FD47DB" w:rsidP="00FD47DB">
      <w:pPr>
        <w:rPr>
          <w:lang w:eastAsia="zh-CN"/>
        </w:rPr>
      </w:pPr>
      <w:r>
        <w:rPr>
          <w:lang w:eastAsia="zh-CN"/>
        </w:rPr>
        <w:t>In addition to the standard set of HTTP headers used to make a REST API request, all methods in this API require the following set of headers:</w:t>
      </w:r>
    </w:p>
    <w:tbl>
      <w:tblPr>
        <w:tblStyle w:val="CDKTable1"/>
        <w:tblW w:w="9450" w:type="dxa"/>
        <w:tblLook w:val="04A0" w:firstRow="1" w:lastRow="0" w:firstColumn="1" w:lastColumn="0" w:noHBand="0" w:noVBand="1"/>
      </w:tblPr>
      <w:tblGrid>
        <w:gridCol w:w="2610"/>
        <w:gridCol w:w="6840"/>
      </w:tblGrid>
      <w:tr w:rsidR="00FD47DB" w14:paraId="53D8DC5D" w14:textId="77777777" w:rsidTr="00C25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AD6B429" w14:textId="77777777" w:rsidR="00FD47DB" w:rsidRDefault="00FD47DB" w:rsidP="00C25126">
            <w:pPr>
              <w:rPr>
                <w:lang w:eastAsia="zh-CN"/>
              </w:rPr>
            </w:pPr>
            <w:r>
              <w:rPr>
                <w:lang w:eastAsia="zh-CN"/>
              </w:rPr>
              <w:t>Header</w:t>
            </w:r>
          </w:p>
        </w:tc>
        <w:tc>
          <w:tcPr>
            <w:tcW w:w="6840" w:type="dxa"/>
          </w:tcPr>
          <w:p w14:paraId="29CA6030" w14:textId="77777777" w:rsidR="00FD47DB" w:rsidRDefault="00FD47DB" w:rsidP="00C25126">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Description</w:t>
            </w:r>
          </w:p>
        </w:tc>
      </w:tr>
      <w:tr w:rsidR="00FD47DB" w14:paraId="686E8A3B" w14:textId="77777777" w:rsidTr="00C2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18ACE33" w14:textId="77777777" w:rsidR="00FD47DB" w:rsidRPr="00EB75CA" w:rsidRDefault="00FD47DB" w:rsidP="00C25126">
            <w:pPr>
              <w:rPr>
                <w:b/>
                <w:bCs w:val="0"/>
              </w:rPr>
            </w:pPr>
            <w:r w:rsidRPr="00F74291">
              <w:rPr>
                <w:b/>
                <w:bCs w:val="0"/>
              </w:rPr>
              <w:t>Subscription-Id</w:t>
            </w:r>
          </w:p>
        </w:tc>
        <w:tc>
          <w:tcPr>
            <w:tcW w:w="6840" w:type="dxa"/>
          </w:tcPr>
          <w:p w14:paraId="05156262" w14:textId="77777777" w:rsidR="00FD47DB" w:rsidRPr="00740ED5" w:rsidRDefault="00FD47DB" w:rsidP="00C25126">
            <w:pPr>
              <w:cnfStyle w:val="000000100000" w:firstRow="0" w:lastRow="0" w:firstColumn="0" w:lastColumn="0" w:oddVBand="0" w:evenVBand="0" w:oddHBand="1" w:evenHBand="0" w:firstRowFirstColumn="0" w:firstRowLastColumn="0" w:lastRowFirstColumn="0" w:lastRowLastColumn="0"/>
              <w:rPr>
                <w:rStyle w:val="IntenseReference"/>
              </w:rPr>
            </w:pPr>
            <w:r w:rsidRPr="00740ED5">
              <w:rPr>
                <w:rStyle w:val="IntenseReference"/>
              </w:rPr>
              <w:t>Required</w:t>
            </w:r>
          </w:p>
          <w:p w14:paraId="206BF3A3" w14:textId="77777777" w:rsidR="00FD47DB" w:rsidRDefault="00FD47DB" w:rsidP="00C25126">
            <w:pPr>
              <w:cnfStyle w:val="000000100000" w:firstRow="0" w:lastRow="0" w:firstColumn="0" w:lastColumn="0" w:oddVBand="0" w:evenVBand="0" w:oddHBand="1" w:evenHBand="0" w:firstRowFirstColumn="0" w:firstRowLastColumn="0" w:lastRowFirstColumn="0" w:lastRowLastColumn="0"/>
              <w:rPr>
                <w:lang w:eastAsia="zh-CN"/>
              </w:rPr>
            </w:pPr>
            <w:r w:rsidRPr="00091D7F">
              <w:rPr>
                <w:lang w:eastAsia="zh-CN"/>
              </w:rPr>
              <w:t xml:space="preserve">The Subscription ID assigned to the solution you are developing on the Fortellis platform. Sign </w:t>
            </w:r>
            <w:proofErr w:type="gramStart"/>
            <w:r w:rsidRPr="00091D7F">
              <w:rPr>
                <w:lang w:eastAsia="zh-CN"/>
              </w:rPr>
              <w:t>in</w:t>
            </w:r>
            <w:r>
              <w:rPr>
                <w:lang w:eastAsia="zh-CN"/>
              </w:rPr>
              <w:t xml:space="preserve"> </w:t>
            </w:r>
            <w:r w:rsidRPr="00091D7F">
              <w:rPr>
                <w:lang w:eastAsia="zh-CN"/>
              </w:rPr>
              <w:t>to</w:t>
            </w:r>
            <w:proofErr w:type="gramEnd"/>
            <w:r w:rsidRPr="00091D7F">
              <w:rPr>
                <w:lang w:eastAsia="zh-CN"/>
              </w:rPr>
              <w:t xml:space="preserve"> your Developer Network account to retrieve this value from your </w:t>
            </w:r>
            <w:r>
              <w:rPr>
                <w:lang w:eastAsia="zh-CN"/>
              </w:rPr>
              <w:t xml:space="preserve">solution’s </w:t>
            </w:r>
            <w:r w:rsidRPr="00091D7F">
              <w:rPr>
                <w:lang w:eastAsia="zh-CN"/>
              </w:rPr>
              <w:t>Subscription Report</w:t>
            </w:r>
            <w:r>
              <w:rPr>
                <w:lang w:eastAsia="zh-CN"/>
              </w:rPr>
              <w:t>.</w:t>
            </w:r>
          </w:p>
        </w:tc>
      </w:tr>
      <w:tr w:rsidR="00FD47DB" w14:paraId="28C6A025" w14:textId="77777777" w:rsidTr="00C251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73B9E75A" w14:textId="77777777" w:rsidR="00FD47DB" w:rsidRPr="00EB75CA" w:rsidRDefault="00FD47DB" w:rsidP="00C25126">
            <w:pPr>
              <w:rPr>
                <w:b/>
                <w:bCs w:val="0"/>
              </w:rPr>
            </w:pPr>
            <w:r w:rsidRPr="00F74291">
              <w:rPr>
                <w:b/>
                <w:bCs w:val="0"/>
              </w:rPr>
              <w:lastRenderedPageBreak/>
              <w:t>Authorization</w:t>
            </w:r>
          </w:p>
        </w:tc>
        <w:tc>
          <w:tcPr>
            <w:tcW w:w="6840" w:type="dxa"/>
          </w:tcPr>
          <w:p w14:paraId="3DED5371" w14:textId="77777777" w:rsidR="00FD47DB" w:rsidRPr="00740ED5" w:rsidRDefault="00FD47DB" w:rsidP="00C25126">
            <w:pPr>
              <w:cnfStyle w:val="000000010000" w:firstRow="0" w:lastRow="0" w:firstColumn="0" w:lastColumn="0" w:oddVBand="0" w:evenVBand="0" w:oddHBand="0" w:evenHBand="1" w:firstRowFirstColumn="0" w:firstRowLastColumn="0" w:lastRowFirstColumn="0" w:lastRowLastColumn="0"/>
              <w:rPr>
                <w:rStyle w:val="IntenseReference"/>
              </w:rPr>
            </w:pPr>
            <w:r w:rsidRPr="00740ED5">
              <w:rPr>
                <w:rStyle w:val="IntenseReference"/>
              </w:rPr>
              <w:t>Required</w:t>
            </w:r>
          </w:p>
          <w:p w14:paraId="54A6F7AE" w14:textId="77777777" w:rsidR="00FD47DB" w:rsidRDefault="00FD47DB" w:rsidP="00C25126">
            <w:pPr>
              <w:cnfStyle w:val="000000010000" w:firstRow="0" w:lastRow="0" w:firstColumn="0" w:lastColumn="0" w:oddVBand="0" w:evenVBand="0" w:oddHBand="0" w:evenHBand="1" w:firstRowFirstColumn="0" w:firstRowLastColumn="0" w:lastRowFirstColumn="0" w:lastRowLastColumn="0"/>
              <w:rPr>
                <w:lang w:eastAsia="zh-CN"/>
              </w:rPr>
            </w:pPr>
            <w:r>
              <w:rPr>
                <w:lang w:eastAsia="zh-CN"/>
              </w:rPr>
              <w:t>This header provides the authorization needed to make requests to the API.</w:t>
            </w:r>
          </w:p>
          <w:p w14:paraId="2478C20D" w14:textId="77777777" w:rsidR="00FD47DB" w:rsidRDefault="00FD47DB" w:rsidP="00C25126">
            <w:pPr>
              <w:cnfStyle w:val="000000010000" w:firstRow="0" w:lastRow="0" w:firstColumn="0" w:lastColumn="0" w:oddVBand="0" w:evenVBand="0" w:oddHBand="0" w:evenHBand="1" w:firstRowFirstColumn="0" w:firstRowLastColumn="0" w:lastRowFirstColumn="0" w:lastRowLastColumn="0"/>
              <w:rPr>
                <w:lang w:eastAsia="zh-CN"/>
              </w:rPr>
            </w:pPr>
            <w:r>
              <w:rPr>
                <w:lang w:eastAsia="zh-CN"/>
              </w:rPr>
              <w:t xml:space="preserve">  Call the Fortellis OAuth token server using the client credentials flow to create an OAuth 2.0 access token. Set the value of this header to the word “Bearer” followed by a space and a valid access token.</w:t>
            </w:r>
          </w:p>
          <w:p w14:paraId="47B93F85" w14:textId="77777777" w:rsidR="00FD47DB" w:rsidRPr="00F611E1" w:rsidRDefault="00FD47DB" w:rsidP="00C25126">
            <w:pPr>
              <w:cnfStyle w:val="000000010000" w:firstRow="0" w:lastRow="0" w:firstColumn="0" w:lastColumn="0" w:oddVBand="0" w:evenVBand="0" w:oddHBand="0" w:evenHBand="1" w:firstRowFirstColumn="0" w:firstRowLastColumn="0" w:lastRowFirstColumn="0" w:lastRowLastColumn="0"/>
              <w:rPr>
                <w:rStyle w:val="HTMLCode"/>
              </w:rPr>
            </w:pPr>
            <w:r>
              <w:rPr>
                <w:lang w:eastAsia="zh-CN"/>
              </w:rPr>
              <w:t xml:space="preserve">  For example: </w:t>
            </w:r>
            <w:r w:rsidRPr="00143695">
              <w:rPr>
                <w:rStyle w:val="HTMLCode"/>
              </w:rPr>
              <w:t>"Authorization: Bearer &lt;</w:t>
            </w:r>
            <w:proofErr w:type="spellStart"/>
            <w:r w:rsidRPr="00143695">
              <w:rPr>
                <w:rStyle w:val="HTMLCode"/>
              </w:rPr>
              <w:t>tokenValue</w:t>
            </w:r>
            <w:proofErr w:type="spellEnd"/>
            <w:r w:rsidRPr="00143695">
              <w:rPr>
                <w:rStyle w:val="HTMLCode"/>
              </w:rPr>
              <w:t>&gt;"</w:t>
            </w:r>
          </w:p>
        </w:tc>
      </w:tr>
      <w:tr w:rsidR="00FD47DB" w14:paraId="6D715DC9" w14:textId="77777777" w:rsidTr="00C2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66FA6236" w14:textId="77777777" w:rsidR="00FD47DB" w:rsidRPr="00EB75CA" w:rsidRDefault="00FD47DB" w:rsidP="00C25126">
            <w:pPr>
              <w:rPr>
                <w:b/>
                <w:bCs w:val="0"/>
              </w:rPr>
            </w:pPr>
            <w:r w:rsidRPr="00F74291">
              <w:rPr>
                <w:b/>
                <w:bCs w:val="0"/>
              </w:rPr>
              <w:t>Request-Id</w:t>
            </w:r>
          </w:p>
        </w:tc>
        <w:tc>
          <w:tcPr>
            <w:tcW w:w="6840" w:type="dxa"/>
          </w:tcPr>
          <w:p w14:paraId="2E96A95B" w14:textId="77777777" w:rsidR="00FD47DB" w:rsidRPr="00740ED5" w:rsidRDefault="00FD47DB" w:rsidP="00C25126">
            <w:pPr>
              <w:cnfStyle w:val="000000100000" w:firstRow="0" w:lastRow="0" w:firstColumn="0" w:lastColumn="0" w:oddVBand="0" w:evenVBand="0" w:oddHBand="1" w:evenHBand="0" w:firstRowFirstColumn="0" w:firstRowLastColumn="0" w:lastRowFirstColumn="0" w:lastRowLastColumn="0"/>
              <w:rPr>
                <w:rStyle w:val="IntenseReference"/>
              </w:rPr>
            </w:pPr>
            <w:r w:rsidRPr="00740ED5">
              <w:rPr>
                <w:rStyle w:val="IntenseReference"/>
              </w:rPr>
              <w:t>Required</w:t>
            </w:r>
          </w:p>
          <w:p w14:paraId="64EBC593" w14:textId="77777777" w:rsidR="00FD47DB" w:rsidRDefault="00FD47DB" w:rsidP="00C25126">
            <w:pPr>
              <w:cnfStyle w:val="000000100000" w:firstRow="0" w:lastRow="0" w:firstColumn="0" w:lastColumn="0" w:oddVBand="0" w:evenVBand="0" w:oddHBand="1" w:evenHBand="0" w:firstRowFirstColumn="0" w:firstRowLastColumn="0" w:lastRowFirstColumn="0" w:lastRowLastColumn="0"/>
              <w:rPr>
                <w:lang w:eastAsia="zh-CN"/>
              </w:rPr>
            </w:pPr>
            <w:r w:rsidRPr="1DE1553B">
              <w:rPr>
                <w:lang w:eastAsia="zh-CN"/>
              </w:rPr>
              <w:t>A client-supplied string value that is unique for each request. This value is returned in the response so you can correlate the request to the response.</w:t>
            </w:r>
          </w:p>
          <w:p w14:paraId="4407771D" w14:textId="77777777" w:rsidR="00FD47DB" w:rsidRDefault="00FD47DB" w:rsidP="00C2512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  Note that the Fortellis front end supplies this value to the API service if the value is not supplied by the client.</w:t>
            </w:r>
          </w:p>
        </w:tc>
      </w:tr>
    </w:tbl>
    <w:p w14:paraId="1BEAD284" w14:textId="77777777" w:rsidR="00AF11C0" w:rsidRDefault="00AF11C0" w:rsidP="00AF11C0">
      <w:pPr>
        <w:rPr>
          <w:lang w:eastAsia="zh-CN"/>
        </w:rPr>
      </w:pPr>
    </w:p>
    <w:p w14:paraId="2AF017A8" w14:textId="77777777" w:rsidR="00AF11C0" w:rsidRDefault="00AF11C0" w:rsidP="00AF11C0">
      <w:pPr>
        <w:pStyle w:val="Heading3"/>
      </w:pPr>
      <w:r>
        <w:t>Authorizing Requests</w:t>
      </w:r>
    </w:p>
    <w:p w14:paraId="57C84938" w14:textId="77777777" w:rsidR="00AF11C0" w:rsidRPr="00C11B68" w:rsidRDefault="00AF11C0" w:rsidP="00AF11C0">
      <w:pPr>
        <w:pStyle w:val="WriterComment"/>
      </w:pPr>
      <w:r>
        <w:t>[Add information on how to authorize the calls made to your API. You can use the following content if your API use Bearer tokens for authorization.]</w:t>
      </w:r>
    </w:p>
    <w:p w14:paraId="39ADC43C" w14:textId="397BC4DD" w:rsidR="00AF11C0" w:rsidRPr="009C691B" w:rsidRDefault="00AF11C0" w:rsidP="00AF11C0">
      <w:r>
        <w:t xml:space="preserve">This </w:t>
      </w:r>
      <w:r w:rsidRPr="00977AD2">
        <w:t xml:space="preserve">API </w:t>
      </w:r>
      <w:r>
        <w:t xml:space="preserve">requires </w:t>
      </w:r>
      <w:r w:rsidRPr="00977AD2">
        <w:t xml:space="preserve">a valid OAuth access token in each request you make to the service. Use the Client Credentials Flow to generate a Bearer access token and provide a valid token in the </w:t>
      </w:r>
      <w:r w:rsidRPr="00977AD2">
        <w:rPr>
          <w:b/>
          <w:bCs/>
        </w:rPr>
        <w:t>Authorization</w:t>
      </w:r>
      <w:r w:rsidRPr="00977AD2">
        <w:t xml:space="preserve"> header of your requests. For more, see: </w:t>
      </w:r>
      <w:hyperlink r:id="rId16" w:history="1">
        <w:r w:rsidR="005851C4">
          <w:rPr>
            <w:rStyle w:val="Hyperlink"/>
          </w:rPr>
          <w:t>Introduction to Authorization</w:t>
        </w:r>
      </w:hyperlink>
      <w:r>
        <w:t>.</w:t>
      </w:r>
    </w:p>
    <w:p w14:paraId="5A4DF1EF" w14:textId="77777777" w:rsidR="00AF11C0" w:rsidRDefault="00AF11C0" w:rsidP="00AF11C0">
      <w:pPr>
        <w:pStyle w:val="Heading3"/>
      </w:pPr>
      <w:bookmarkStart w:id="13" w:name="_Hlk83116138"/>
      <w:r w:rsidRPr="00CD75F7">
        <w:t>Request</w:t>
      </w:r>
      <w:r>
        <w:t xml:space="preserve"> and Response Bodies</w:t>
      </w:r>
    </w:p>
    <w:p w14:paraId="7B474A3E" w14:textId="77777777" w:rsidR="00AF11C0" w:rsidRPr="001751DB" w:rsidRDefault="00AF11C0" w:rsidP="00AF11C0">
      <w:pPr>
        <w:pStyle w:val="WriterComment"/>
      </w:pPr>
      <w:r>
        <w:t>[This optional section can be used to describe how to format the request and response bodies of the API. Modify the boilerplate text below as needed.]</w:t>
      </w:r>
    </w:p>
    <w:p w14:paraId="78F8265B" w14:textId="77777777" w:rsidR="00AF11C0" w:rsidRDefault="00AF11C0" w:rsidP="00AF11C0">
      <w:pPr>
        <w:rPr>
          <w:lang w:eastAsia="zh-CN"/>
        </w:rPr>
      </w:pPr>
      <w:r>
        <w:rPr>
          <w:lang w:eastAsia="zh-CN"/>
        </w:rPr>
        <w:t>Not all methods use a request body but where required, format the request body in JSON as outlined in the schema details for each method. In response, the service returns all payloads formatted in JSON.</w:t>
      </w:r>
    </w:p>
    <w:bookmarkEnd w:id="13"/>
    <w:p w14:paraId="77CB4021" w14:textId="13E68E4C" w:rsidR="009720AE" w:rsidRDefault="009720AE" w:rsidP="009720AE">
      <w:pPr>
        <w:pStyle w:val="Heading3"/>
      </w:pPr>
      <w:r>
        <w:t xml:space="preserve">Request </w:t>
      </w:r>
      <w:r>
        <w:t xml:space="preserve">and Response </w:t>
      </w:r>
      <w:r>
        <w:t>Body Attributes</w:t>
      </w:r>
    </w:p>
    <w:p w14:paraId="4B683497" w14:textId="485B239E" w:rsidR="009720AE" w:rsidRDefault="009720AE" w:rsidP="009720AE">
      <w:pPr>
        <w:pStyle w:val="WriterComment"/>
      </w:pPr>
      <w:r>
        <w:t xml:space="preserve">[Although you should supply attribute descriptions in the API Spec, you can add this section </w:t>
      </w:r>
      <w:r>
        <w:t xml:space="preserve">to </w:t>
      </w:r>
      <w:r>
        <w:t xml:space="preserve">detail the </w:t>
      </w:r>
      <w:r>
        <w:t xml:space="preserve">API’s request and response body </w:t>
      </w:r>
      <w:r>
        <w:t>attributes.]</w:t>
      </w:r>
    </w:p>
    <w:p w14:paraId="77B64F68" w14:textId="77777777" w:rsidR="009720AE" w:rsidRDefault="009720AE" w:rsidP="009720AE">
      <w:pPr>
        <w:pStyle w:val="BodyText2"/>
      </w:pPr>
      <w:r>
        <w:t>Attribute Table</w:t>
      </w:r>
    </w:p>
    <w:tbl>
      <w:tblPr>
        <w:tblStyle w:val="CDKTable1"/>
        <w:tblW w:w="9450" w:type="dxa"/>
        <w:tblLook w:val="04A0" w:firstRow="1" w:lastRow="0" w:firstColumn="1" w:lastColumn="0" w:noHBand="0" w:noVBand="1"/>
      </w:tblPr>
      <w:tblGrid>
        <w:gridCol w:w="2700"/>
        <w:gridCol w:w="2160"/>
        <w:gridCol w:w="4590"/>
      </w:tblGrid>
      <w:tr w:rsidR="009720AE" w14:paraId="2FF27087" w14:textId="77777777" w:rsidTr="00972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8113EB8" w14:textId="77777777" w:rsidR="009720AE" w:rsidRDefault="009720AE" w:rsidP="00BC5F86">
            <w:pPr>
              <w:rPr>
                <w:lang w:eastAsia="zh-CN"/>
              </w:rPr>
            </w:pPr>
            <w:r>
              <w:rPr>
                <w:lang w:eastAsia="zh-CN"/>
              </w:rPr>
              <w:t>Attribute</w:t>
            </w:r>
          </w:p>
        </w:tc>
        <w:tc>
          <w:tcPr>
            <w:tcW w:w="2160" w:type="dxa"/>
          </w:tcPr>
          <w:p w14:paraId="389FEF16" w14:textId="77777777" w:rsidR="009720AE" w:rsidRDefault="009720AE" w:rsidP="00BC5F86">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Type</w:t>
            </w:r>
          </w:p>
        </w:tc>
        <w:tc>
          <w:tcPr>
            <w:tcW w:w="4590" w:type="dxa"/>
          </w:tcPr>
          <w:p w14:paraId="6AA3FB74" w14:textId="77777777" w:rsidR="009720AE" w:rsidRDefault="009720AE" w:rsidP="00BC5F86">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Description</w:t>
            </w:r>
          </w:p>
        </w:tc>
      </w:tr>
      <w:tr w:rsidR="009720AE" w14:paraId="1DA6FAEB" w14:textId="77777777" w:rsidTr="009720AE">
        <w:tblPrEx>
          <w:tblCellMar>
            <w:left w:w="29" w:type="dxa"/>
            <w:bottom w:w="72" w:type="dxa"/>
            <w:right w:w="86"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2D3A74A" w14:textId="77777777" w:rsidR="009720AE" w:rsidRPr="00172EF4" w:rsidRDefault="009720AE" w:rsidP="00BC5F86">
            <w:pPr>
              <w:rPr>
                <w:b/>
                <w:bCs w:val="0"/>
              </w:rPr>
            </w:pPr>
            <w:r>
              <w:rPr>
                <w:b/>
                <w:bCs w:val="0"/>
              </w:rPr>
              <w:t>{attribute-n}</w:t>
            </w:r>
          </w:p>
        </w:tc>
        <w:tc>
          <w:tcPr>
            <w:tcW w:w="2160" w:type="dxa"/>
          </w:tcPr>
          <w:p w14:paraId="0CC576DC" w14:textId="77777777" w:rsidR="009720AE" w:rsidRDefault="009720AE" w:rsidP="00BC5F8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{string}</w:t>
            </w:r>
          </w:p>
        </w:tc>
        <w:tc>
          <w:tcPr>
            <w:tcW w:w="4590" w:type="dxa"/>
          </w:tcPr>
          <w:p w14:paraId="0E6D9983" w14:textId="12F35AAC" w:rsidR="009720AE" w:rsidRDefault="009720AE" w:rsidP="00BC5F8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w:t>
            </w:r>
            <w:r>
              <w:rPr>
                <w:lang w:eastAsia="zh-CN"/>
              </w:rPr>
              <w:t>Attribute description</w:t>
            </w:r>
            <w:r>
              <w:rPr>
                <w:lang w:eastAsia="zh-CN"/>
              </w:rPr>
              <w:t>.}</w:t>
            </w:r>
          </w:p>
        </w:tc>
      </w:tr>
      <w:tr w:rsidR="009720AE" w14:paraId="2358F6B5" w14:textId="77777777" w:rsidTr="009720AE">
        <w:tblPrEx>
          <w:tblCellMar>
            <w:left w:w="29" w:type="dxa"/>
            <w:bottom w:w="72" w:type="dxa"/>
            <w:right w:w="86"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9F4C6C7" w14:textId="77777777" w:rsidR="009720AE" w:rsidRPr="00172EF4" w:rsidRDefault="009720AE" w:rsidP="00BC5F86">
            <w:pPr>
              <w:rPr>
                <w:b/>
                <w:bCs w:val="0"/>
              </w:rPr>
            </w:pPr>
            <w:r>
              <w:rPr>
                <w:b/>
                <w:bCs w:val="0"/>
              </w:rPr>
              <w:t>{attribute-n+1}</w:t>
            </w:r>
          </w:p>
        </w:tc>
        <w:tc>
          <w:tcPr>
            <w:tcW w:w="2160" w:type="dxa"/>
          </w:tcPr>
          <w:p w14:paraId="2E7A815F" w14:textId="77777777" w:rsidR="009720AE" w:rsidRDefault="009720AE" w:rsidP="00BC5F86">
            <w:pPr>
              <w:cnfStyle w:val="000000010000" w:firstRow="0" w:lastRow="0" w:firstColumn="0" w:lastColumn="0" w:oddVBand="0" w:evenVBand="0" w:oddHBand="0" w:evenHBand="1" w:firstRowFirstColumn="0" w:firstRowLastColumn="0" w:lastRowFirstColumn="0" w:lastRowLastColumn="0"/>
              <w:rPr>
                <w:lang w:eastAsia="zh-CN"/>
              </w:rPr>
            </w:pPr>
            <w:r>
              <w:rPr>
                <w:lang w:eastAsia="zh-CN"/>
              </w:rPr>
              <w:t>{number}</w:t>
            </w:r>
          </w:p>
        </w:tc>
        <w:tc>
          <w:tcPr>
            <w:tcW w:w="4590" w:type="dxa"/>
          </w:tcPr>
          <w:p w14:paraId="2CC1D6C4" w14:textId="491BBFF7" w:rsidR="009720AE" w:rsidRDefault="009720AE" w:rsidP="00BC5F86">
            <w:pPr>
              <w:cnfStyle w:val="000000010000" w:firstRow="0" w:lastRow="0" w:firstColumn="0" w:lastColumn="0" w:oddVBand="0" w:evenVBand="0" w:oddHBand="0" w:evenHBand="1" w:firstRowFirstColumn="0" w:firstRowLastColumn="0" w:lastRowFirstColumn="0" w:lastRowLastColumn="0"/>
              <w:rPr>
                <w:lang w:eastAsia="zh-CN"/>
              </w:rPr>
            </w:pPr>
            <w:r>
              <w:rPr>
                <w:lang w:eastAsia="zh-CN"/>
              </w:rPr>
              <w:t>{Attribute description.}</w:t>
            </w:r>
          </w:p>
        </w:tc>
      </w:tr>
    </w:tbl>
    <w:p w14:paraId="62E45862" w14:textId="77777777" w:rsidR="00AF11C0" w:rsidRDefault="00AF11C0" w:rsidP="00AF11C0">
      <w:pPr>
        <w:pStyle w:val="Heading2"/>
      </w:pPr>
      <w:r>
        <w:t>Troubleshooting</w:t>
      </w:r>
    </w:p>
    <w:p w14:paraId="6D1F9405" w14:textId="77777777" w:rsidR="00AF11C0" w:rsidRPr="00F97FAC" w:rsidRDefault="00AF11C0" w:rsidP="00AF11C0">
      <w:pPr>
        <w:pStyle w:val="WriterComment"/>
      </w:pPr>
      <w:bookmarkStart w:id="14" w:name="_Hlk93495483"/>
      <w:r>
        <w:t>[This optional section includes any troubleshooting information you might have for the API, such as a list of error message or other tips.]</w:t>
      </w:r>
    </w:p>
    <w:bookmarkEnd w:id="14"/>
    <w:p w14:paraId="6F7E7DA6" w14:textId="5DF4A20A" w:rsidR="00AF11C0" w:rsidRDefault="00AF11C0" w:rsidP="00AF11C0">
      <w:r>
        <w:t xml:space="preserve">Fortellis APIs issue standard HTTP status and error codes as outlined in </w:t>
      </w:r>
      <w:hyperlink r:id="rId17" w:anchor="section-6" w:history="1">
        <w:r w:rsidRPr="00914AF5">
          <w:rPr>
            <w:rStyle w:val="Hyperlink"/>
          </w:rPr>
          <w:t>RFC 7231</w:t>
        </w:r>
      </w:hyperlink>
      <w:r>
        <w:t>.</w:t>
      </w:r>
    </w:p>
    <w:p w14:paraId="23A97A68" w14:textId="77777777" w:rsidR="003E0A97" w:rsidRDefault="003E0A97" w:rsidP="003E0A97">
      <w:pPr>
        <w:pStyle w:val="Heading3"/>
      </w:pPr>
      <w:r>
        <w:lastRenderedPageBreak/>
        <w:t>HTTP Status Codes Returned</w:t>
      </w:r>
    </w:p>
    <w:p w14:paraId="37C99BC8" w14:textId="77777777" w:rsidR="003E0A97" w:rsidRPr="001D23C8" w:rsidRDefault="003E0A97" w:rsidP="003E0A97">
      <w:pPr>
        <w:pStyle w:val="WriterComment"/>
      </w:pPr>
      <w:r>
        <w:t>[Edit the following table as needed for your API.]</w:t>
      </w:r>
    </w:p>
    <w:tbl>
      <w:tblPr>
        <w:tblStyle w:val="CDKTable1"/>
        <w:tblW w:w="0" w:type="auto"/>
        <w:tblLook w:val="04A0" w:firstRow="1" w:lastRow="0" w:firstColumn="1" w:lastColumn="0" w:noHBand="0" w:noVBand="1"/>
      </w:tblPr>
      <w:tblGrid>
        <w:gridCol w:w="2790"/>
        <w:gridCol w:w="6560"/>
      </w:tblGrid>
      <w:tr w:rsidR="003E0A97" w14:paraId="14E50550" w14:textId="77777777" w:rsidTr="003E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C6A23BE" w14:textId="77777777" w:rsidR="003E0A97" w:rsidRPr="00C25447" w:rsidRDefault="003E0A97" w:rsidP="00BC5F86">
            <w:pPr>
              <w:rPr>
                <w:bCs w:val="0"/>
              </w:rPr>
            </w:pPr>
            <w:r w:rsidRPr="00C25447">
              <w:rPr>
                <w:bCs w:val="0"/>
              </w:rPr>
              <w:t>Code</w:t>
            </w:r>
          </w:p>
        </w:tc>
        <w:tc>
          <w:tcPr>
            <w:tcW w:w="6560" w:type="dxa"/>
          </w:tcPr>
          <w:p w14:paraId="1EEA12EE" w14:textId="77777777" w:rsidR="003E0A97" w:rsidRPr="00C25447" w:rsidRDefault="003E0A97" w:rsidP="00BC5F86">
            <w:pPr>
              <w:cnfStyle w:val="100000000000" w:firstRow="1" w:lastRow="0" w:firstColumn="0" w:lastColumn="0" w:oddVBand="0" w:evenVBand="0" w:oddHBand="0" w:evenHBand="0" w:firstRowFirstColumn="0" w:firstRowLastColumn="0" w:lastRowFirstColumn="0" w:lastRowLastColumn="0"/>
              <w:rPr>
                <w:bCs w:val="0"/>
              </w:rPr>
            </w:pPr>
            <w:r w:rsidRPr="00C25447">
              <w:rPr>
                <w:bCs w:val="0"/>
              </w:rPr>
              <w:t>Description</w:t>
            </w:r>
          </w:p>
        </w:tc>
      </w:tr>
      <w:tr w:rsidR="003E0A97" w14:paraId="0B8412C7" w14:textId="77777777" w:rsidTr="003E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109812A" w14:textId="77777777" w:rsidR="003E0A97" w:rsidRPr="00B50739" w:rsidRDefault="003E0A97" w:rsidP="00BC5F86">
            <w:pPr>
              <w:rPr>
                <w:rStyle w:val="HTMLCode"/>
              </w:rPr>
            </w:pPr>
            <w:r w:rsidRPr="00B50739">
              <w:rPr>
                <w:rStyle w:val="HTMLCode"/>
              </w:rPr>
              <w:t>200</w:t>
            </w:r>
          </w:p>
        </w:tc>
        <w:tc>
          <w:tcPr>
            <w:tcW w:w="6560" w:type="dxa"/>
          </w:tcPr>
          <w:p w14:paraId="54ACFD73" w14:textId="77777777" w:rsidR="003E0A97" w:rsidRPr="00784142" w:rsidRDefault="003E0A97" w:rsidP="00BC5F86">
            <w:pPr>
              <w:cnfStyle w:val="000000100000" w:firstRow="0" w:lastRow="0" w:firstColumn="0" w:lastColumn="0" w:oddVBand="0" w:evenVBand="0" w:oddHBand="1" w:evenHBand="0" w:firstRowFirstColumn="0" w:firstRowLastColumn="0" w:lastRowFirstColumn="0" w:lastRowLastColumn="0"/>
            </w:pPr>
            <w:r w:rsidRPr="00784142">
              <w:t>OK</w:t>
            </w:r>
          </w:p>
        </w:tc>
      </w:tr>
      <w:tr w:rsidR="003E0A97" w14:paraId="6A16EB3A" w14:textId="77777777" w:rsidTr="003E0A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64D10248" w14:textId="77777777" w:rsidR="003E0A97" w:rsidRPr="00B50739" w:rsidRDefault="003E0A97" w:rsidP="00BC5F86">
            <w:pPr>
              <w:rPr>
                <w:rStyle w:val="HTMLCode"/>
              </w:rPr>
            </w:pPr>
            <w:r w:rsidRPr="00B50739">
              <w:rPr>
                <w:rStyle w:val="HTMLCode"/>
              </w:rPr>
              <w:t>400</w:t>
            </w:r>
          </w:p>
        </w:tc>
        <w:tc>
          <w:tcPr>
            <w:tcW w:w="6560" w:type="dxa"/>
          </w:tcPr>
          <w:p w14:paraId="41516184" w14:textId="77777777" w:rsidR="003E0A97" w:rsidRPr="00784142" w:rsidRDefault="003E0A97" w:rsidP="00BC5F86">
            <w:pPr>
              <w:cnfStyle w:val="000000010000" w:firstRow="0" w:lastRow="0" w:firstColumn="0" w:lastColumn="0" w:oddVBand="0" w:evenVBand="0" w:oddHBand="0" w:evenHBand="1" w:firstRowFirstColumn="0" w:firstRowLastColumn="0" w:lastRowFirstColumn="0" w:lastRowLastColumn="0"/>
            </w:pPr>
            <w:r w:rsidRPr="00784142">
              <w:t>Bad Request</w:t>
            </w:r>
          </w:p>
        </w:tc>
      </w:tr>
      <w:tr w:rsidR="003E0A97" w14:paraId="0F7B2F3A" w14:textId="77777777" w:rsidTr="003E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0C4B0DF4" w14:textId="77777777" w:rsidR="003E0A97" w:rsidRPr="00B50739" w:rsidRDefault="003E0A97" w:rsidP="00BC5F86">
            <w:pPr>
              <w:rPr>
                <w:rStyle w:val="HTMLCode"/>
              </w:rPr>
            </w:pPr>
            <w:r w:rsidRPr="00B50739">
              <w:rPr>
                <w:rStyle w:val="HTMLCode"/>
              </w:rPr>
              <w:t>401</w:t>
            </w:r>
          </w:p>
        </w:tc>
        <w:tc>
          <w:tcPr>
            <w:tcW w:w="6560" w:type="dxa"/>
          </w:tcPr>
          <w:p w14:paraId="3663031D" w14:textId="77777777" w:rsidR="003E0A97" w:rsidRPr="00784142" w:rsidRDefault="003E0A97" w:rsidP="00BC5F86">
            <w:pPr>
              <w:cnfStyle w:val="000000100000" w:firstRow="0" w:lastRow="0" w:firstColumn="0" w:lastColumn="0" w:oddVBand="0" w:evenVBand="0" w:oddHBand="1" w:evenHBand="0" w:firstRowFirstColumn="0" w:firstRowLastColumn="0" w:lastRowFirstColumn="0" w:lastRowLastColumn="0"/>
            </w:pPr>
            <w:r w:rsidRPr="00784142">
              <w:t>Unauthorized</w:t>
            </w:r>
            <w:r>
              <w:t>: Access token is expired or invalid</w:t>
            </w:r>
          </w:p>
        </w:tc>
      </w:tr>
      <w:tr w:rsidR="003E0A97" w14:paraId="6FFF53B5" w14:textId="77777777" w:rsidTr="003E0A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03CF86B0" w14:textId="77777777" w:rsidR="003E0A97" w:rsidRPr="00B50739" w:rsidRDefault="003E0A97" w:rsidP="00BC5F86">
            <w:pPr>
              <w:rPr>
                <w:rStyle w:val="HTMLCode"/>
              </w:rPr>
            </w:pPr>
            <w:r w:rsidRPr="00B50739">
              <w:rPr>
                <w:rStyle w:val="HTMLCode"/>
              </w:rPr>
              <w:t>403</w:t>
            </w:r>
          </w:p>
        </w:tc>
        <w:tc>
          <w:tcPr>
            <w:tcW w:w="6560" w:type="dxa"/>
          </w:tcPr>
          <w:p w14:paraId="4B6EAD68" w14:textId="77777777" w:rsidR="003E0A97" w:rsidRPr="00784142" w:rsidRDefault="003E0A97" w:rsidP="00BC5F86">
            <w:pPr>
              <w:cnfStyle w:val="000000010000" w:firstRow="0" w:lastRow="0" w:firstColumn="0" w:lastColumn="0" w:oddVBand="0" w:evenVBand="0" w:oddHBand="0" w:evenHBand="1" w:firstRowFirstColumn="0" w:firstRowLastColumn="0" w:lastRowFirstColumn="0" w:lastRowLastColumn="0"/>
            </w:pPr>
            <w:r w:rsidRPr="00784142">
              <w:t>Forbidden</w:t>
            </w:r>
          </w:p>
        </w:tc>
      </w:tr>
      <w:tr w:rsidR="003E0A97" w14:paraId="2E16FC75" w14:textId="77777777" w:rsidTr="003E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13B3A4B" w14:textId="77777777" w:rsidR="003E0A97" w:rsidRPr="00B50739" w:rsidRDefault="003E0A97" w:rsidP="00BC5F86">
            <w:pPr>
              <w:rPr>
                <w:rStyle w:val="HTMLCode"/>
              </w:rPr>
            </w:pPr>
            <w:r w:rsidRPr="00B50739">
              <w:rPr>
                <w:rStyle w:val="HTMLCode"/>
              </w:rPr>
              <w:t>404</w:t>
            </w:r>
          </w:p>
        </w:tc>
        <w:tc>
          <w:tcPr>
            <w:tcW w:w="6560" w:type="dxa"/>
          </w:tcPr>
          <w:p w14:paraId="48382CAE" w14:textId="77777777" w:rsidR="003E0A97" w:rsidRDefault="003E0A97" w:rsidP="00BC5F86">
            <w:pPr>
              <w:cnfStyle w:val="000000100000" w:firstRow="0" w:lastRow="0" w:firstColumn="0" w:lastColumn="0" w:oddVBand="0" w:evenVBand="0" w:oddHBand="1" w:evenHBand="0" w:firstRowFirstColumn="0" w:firstRowLastColumn="0" w:lastRowFirstColumn="0" w:lastRowLastColumn="0"/>
            </w:pPr>
            <w:r w:rsidRPr="00784142">
              <w:t>Not Found</w:t>
            </w:r>
          </w:p>
        </w:tc>
      </w:tr>
      <w:tr w:rsidR="003E0A97" w14:paraId="2A9E155F" w14:textId="77777777" w:rsidTr="003E0A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2DFE7E6" w14:textId="77777777" w:rsidR="003E0A97" w:rsidRPr="00B50739" w:rsidRDefault="003E0A97" w:rsidP="00BC5F86">
            <w:pPr>
              <w:rPr>
                <w:rStyle w:val="HTMLCode"/>
              </w:rPr>
            </w:pPr>
            <w:r>
              <w:rPr>
                <w:rStyle w:val="HTMLCode"/>
              </w:rPr>
              <w:t>429</w:t>
            </w:r>
          </w:p>
        </w:tc>
        <w:tc>
          <w:tcPr>
            <w:tcW w:w="6560" w:type="dxa"/>
          </w:tcPr>
          <w:p w14:paraId="22D042C4" w14:textId="77777777" w:rsidR="003E0A97" w:rsidRPr="00784142" w:rsidRDefault="003E0A97" w:rsidP="00BC5F86">
            <w:pPr>
              <w:cnfStyle w:val="000000010000" w:firstRow="0" w:lastRow="0" w:firstColumn="0" w:lastColumn="0" w:oddVBand="0" w:evenVBand="0" w:oddHBand="0" w:evenHBand="1" w:firstRowFirstColumn="0" w:firstRowLastColumn="0" w:lastRowFirstColumn="0" w:lastRowLastColumn="0"/>
            </w:pPr>
            <w:r>
              <w:t>Too Many Requests</w:t>
            </w:r>
          </w:p>
        </w:tc>
      </w:tr>
      <w:tr w:rsidR="003E0A97" w14:paraId="3F29C285" w14:textId="77777777" w:rsidTr="003E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0DA6B1E2" w14:textId="77777777" w:rsidR="003E0A97" w:rsidRPr="00B50739" w:rsidRDefault="003E0A97" w:rsidP="00BC5F86">
            <w:pPr>
              <w:rPr>
                <w:rStyle w:val="HTMLCode"/>
              </w:rPr>
            </w:pPr>
            <w:r w:rsidRPr="00B50739">
              <w:rPr>
                <w:rStyle w:val="HTMLCode"/>
              </w:rPr>
              <w:t>500</w:t>
            </w:r>
          </w:p>
        </w:tc>
        <w:tc>
          <w:tcPr>
            <w:tcW w:w="6560" w:type="dxa"/>
          </w:tcPr>
          <w:p w14:paraId="4F02F2CF" w14:textId="77777777" w:rsidR="003E0A97" w:rsidRPr="00E32E63" w:rsidRDefault="003E0A97" w:rsidP="00BC5F86">
            <w:pPr>
              <w:cnfStyle w:val="000000100000" w:firstRow="0" w:lastRow="0" w:firstColumn="0" w:lastColumn="0" w:oddVBand="0" w:evenVBand="0" w:oddHBand="1" w:evenHBand="0" w:firstRowFirstColumn="0" w:firstRowLastColumn="0" w:lastRowFirstColumn="0" w:lastRowLastColumn="0"/>
            </w:pPr>
            <w:r w:rsidRPr="00E32E63">
              <w:t>Internal Server Error</w:t>
            </w:r>
          </w:p>
        </w:tc>
      </w:tr>
    </w:tbl>
    <w:p w14:paraId="4018418E" w14:textId="77777777" w:rsidR="003E0A97" w:rsidRDefault="003E0A97" w:rsidP="003E0A97"/>
    <w:p w14:paraId="7D97CB3C" w14:textId="77777777" w:rsidR="003E0A97" w:rsidRPr="00F97FAC" w:rsidRDefault="003E0A97" w:rsidP="003E0A97">
      <w:pPr>
        <w:pStyle w:val="WriterComment"/>
      </w:pPr>
      <w:r>
        <w:t>[Include any other troubleshooting information you might have for the API. This might include a list of error message or other troubleshooting tips.]</w:t>
      </w:r>
    </w:p>
    <w:p w14:paraId="62A730A1" w14:textId="77777777" w:rsidR="00AF11C0" w:rsidRDefault="00AF11C0" w:rsidP="00AF11C0">
      <w:pPr>
        <w:pStyle w:val="Heading2"/>
      </w:pPr>
      <w:bookmarkStart w:id="15" w:name="_Hlk93495512"/>
      <w:r>
        <w:t>Other Resources</w:t>
      </w:r>
    </w:p>
    <w:p w14:paraId="43017CE9" w14:textId="77777777" w:rsidR="00AF11C0" w:rsidRDefault="00AF11C0" w:rsidP="00AF11C0">
      <w:pPr>
        <w:pStyle w:val="WriterComment"/>
      </w:pPr>
      <w:r>
        <w:t>[This optional section points to any other developer docs or other resources that might be of help to the users of the service.]</w:t>
      </w:r>
    </w:p>
    <w:p w14:paraId="2B21CA1E" w14:textId="77777777" w:rsidR="00AF11C0" w:rsidRDefault="00AF11C0" w:rsidP="00AF11C0">
      <w:r>
        <w:t>Review the following resources to find more information related to the {</w:t>
      </w:r>
      <w:proofErr w:type="spellStart"/>
      <w:r>
        <w:t>apiName</w:t>
      </w:r>
      <w:proofErr w:type="spellEnd"/>
      <w:r>
        <w:t>}:</w:t>
      </w:r>
    </w:p>
    <w:p w14:paraId="4A53A1B6" w14:textId="77777777" w:rsidR="00AF11C0" w:rsidRDefault="00AF11C0" w:rsidP="00AF11C0">
      <w:pPr>
        <w:pStyle w:val="ListBullet"/>
        <w:rPr>
          <w:lang w:eastAsia="zh-CN"/>
        </w:rPr>
      </w:pPr>
      <w:r>
        <w:t>{List of links and resources related to the API}</w:t>
      </w:r>
    </w:p>
    <w:bookmarkEnd w:id="15"/>
    <w:p w14:paraId="056FA188" w14:textId="77777777" w:rsidR="00AF11C0" w:rsidRDefault="00AF11C0" w:rsidP="00AF11C0">
      <w:pPr>
        <w:pStyle w:val="Heading1"/>
      </w:pPr>
      <w:r w:rsidRPr="00D72A89">
        <w:lastRenderedPageBreak/>
        <w:t>Workflows</w:t>
      </w:r>
      <w:bookmarkEnd w:id="6"/>
    </w:p>
    <w:p w14:paraId="26948CCA" w14:textId="77777777" w:rsidR="00AF11C0" w:rsidRPr="00E722C3" w:rsidRDefault="00AF11C0" w:rsidP="00AF11C0">
      <w:bookmarkStart w:id="16" w:name="_Hlk64364485"/>
      <w:r w:rsidRPr="00E722C3">
        <w:t>The use cases outlined below describe how you might incorporate th</w:t>
      </w:r>
      <w:r>
        <w:t xml:space="preserve">is API </w:t>
      </w:r>
      <w:r w:rsidRPr="00E722C3">
        <w:t>into your business processes.</w:t>
      </w:r>
    </w:p>
    <w:bookmarkEnd w:id="16"/>
    <w:p w14:paraId="1216CA28" w14:textId="77777777" w:rsidR="009720AE" w:rsidRPr="00E722C3" w:rsidRDefault="009720AE" w:rsidP="009720AE">
      <w:pPr>
        <w:pStyle w:val="WriterComment"/>
      </w:pPr>
      <w:r w:rsidRPr="00E722C3">
        <w:t>[</w:t>
      </w:r>
      <w:r>
        <w:t>T</w:t>
      </w:r>
      <w:r w:rsidRPr="00E722C3">
        <w:t>h</w:t>
      </w:r>
      <w:r>
        <w:t>e</w:t>
      </w:r>
      <w:r w:rsidRPr="00E722C3">
        <w:t xml:space="preserve"> Workflow section is the Implementation </w:t>
      </w:r>
      <w:r>
        <w:t>section of</w:t>
      </w:r>
      <w:r w:rsidRPr="00E722C3">
        <w:t xml:space="preserve"> the guide.</w:t>
      </w:r>
    </w:p>
    <w:p w14:paraId="0F5614E9" w14:textId="77777777" w:rsidR="009720AE" w:rsidRPr="00E722C3" w:rsidRDefault="009720AE" w:rsidP="009720AE">
      <w:pPr>
        <w:pStyle w:val="WriterComment"/>
      </w:pPr>
      <w:r w:rsidRPr="00E722C3">
        <w:t xml:space="preserve">At the top of this section, give a general description </w:t>
      </w:r>
      <w:r>
        <w:t xml:space="preserve">for each </w:t>
      </w:r>
      <w:r w:rsidRPr="00E722C3">
        <w:t xml:space="preserve">of the use cases that an API Consumer might </w:t>
      </w:r>
      <w:r>
        <w:t xml:space="preserve">want </w:t>
      </w:r>
      <w:r w:rsidRPr="00E722C3">
        <w:t>to implement.</w:t>
      </w:r>
      <w:r>
        <w:t xml:space="preserve"> </w:t>
      </w:r>
      <w:r w:rsidRPr="00E722C3">
        <w:t>The most important use cases</w:t>
      </w:r>
      <w:r>
        <w:t xml:space="preserve"> for the API should then lead to </w:t>
      </w:r>
      <w:r w:rsidRPr="00E722C3">
        <w:t>Workflow subsection below</w:t>
      </w:r>
      <w:r>
        <w:t xml:space="preserve"> that details How To </w:t>
      </w:r>
      <w:r w:rsidRPr="00E722C3">
        <w:t xml:space="preserve">implement </w:t>
      </w:r>
      <w:r>
        <w:t xml:space="preserve">the </w:t>
      </w:r>
      <w:r w:rsidRPr="00E722C3">
        <w:t>use case.</w:t>
      </w:r>
    </w:p>
    <w:p w14:paraId="746CE0D8" w14:textId="77777777" w:rsidR="009720AE" w:rsidRDefault="009720AE" w:rsidP="009720AE">
      <w:pPr>
        <w:pStyle w:val="WriterComment"/>
      </w:pPr>
      <w:r>
        <w:t>You can s</w:t>
      </w:r>
      <w:r w:rsidRPr="00E722C3">
        <w:t xml:space="preserve">tart by creating a use case for each of the methods in the API. If you follow the CRUD model, the first use case might be “Create a </w:t>
      </w:r>
      <w:r>
        <w:t>Widget in Your App</w:t>
      </w:r>
      <w:r w:rsidRPr="00E722C3">
        <w:t xml:space="preserve">” for a POST operation, or “Get a </w:t>
      </w:r>
      <w:r>
        <w:t>L</w:t>
      </w:r>
      <w:r w:rsidRPr="00E722C3">
        <w:t xml:space="preserve">ist of </w:t>
      </w:r>
      <w:r>
        <w:t>Widgets</w:t>
      </w:r>
      <w:r w:rsidRPr="00E722C3">
        <w:t xml:space="preserve">” for a GET </w:t>
      </w:r>
      <w:r>
        <w:t>operation</w:t>
      </w:r>
      <w:r w:rsidRPr="00E722C3">
        <w:t>. Add as many use cases as appropriate</w:t>
      </w:r>
      <w:r>
        <w:t>.</w:t>
      </w:r>
      <w:r w:rsidRPr="00E722C3">
        <w:t>]</w:t>
      </w:r>
    </w:p>
    <w:p w14:paraId="523E4F01" w14:textId="77777777" w:rsidR="00081039" w:rsidRPr="00E722C3" w:rsidRDefault="00081039" w:rsidP="00081039">
      <w:pPr>
        <w:pStyle w:val="Heading2"/>
      </w:pPr>
      <w:bookmarkStart w:id="17" w:name="_Hlk93495962"/>
      <w:r w:rsidRPr="00E722C3">
        <w:t>{Workflow-n}</w:t>
      </w:r>
    </w:p>
    <w:p w14:paraId="3B69AA49" w14:textId="77777777" w:rsidR="00081039" w:rsidRDefault="00081039" w:rsidP="00081039">
      <w:pPr>
        <w:pStyle w:val="WriterComment"/>
      </w:pPr>
      <w:r w:rsidRPr="00E722C3">
        <w:t>[</w:t>
      </w:r>
      <w:r>
        <w:t>A Workflow is a</w:t>
      </w:r>
      <w:r w:rsidRPr="00E722C3">
        <w:t xml:space="preserve"> detailed How To section that describes </w:t>
      </w:r>
      <w:r>
        <w:t xml:space="preserve">all the steps you must complete to </w:t>
      </w:r>
      <w:r w:rsidRPr="00E722C3">
        <w:t>implement</w:t>
      </w:r>
      <w:r>
        <w:t xml:space="preserve"> the</w:t>
      </w:r>
      <w:r w:rsidRPr="00E722C3">
        <w:t xml:space="preserve"> use case.</w:t>
      </w:r>
      <w:r>
        <w:t xml:space="preserve"> Display a</w:t>
      </w:r>
      <w:r w:rsidRPr="00E722C3">
        <w:t xml:space="preserve">ll request and response code </w:t>
      </w:r>
      <w:r>
        <w:t>exa</w:t>
      </w:r>
      <w:r w:rsidRPr="00E722C3">
        <w:t>mples in th</w:t>
      </w:r>
      <w:r>
        <w:t>is section.</w:t>
      </w:r>
      <w:r w:rsidRPr="00E722C3">
        <w:t>]</w:t>
      </w:r>
    </w:p>
    <w:p w14:paraId="5FB692F3" w14:textId="77777777" w:rsidR="00081039" w:rsidRDefault="00081039" w:rsidP="00081039">
      <w:r>
        <w:t>{Here we show how to …}.</w:t>
      </w:r>
    </w:p>
    <w:p w14:paraId="7A306BB6" w14:textId="77777777" w:rsidR="00081039" w:rsidRPr="006624CD" w:rsidRDefault="00081039" w:rsidP="00081039">
      <w:pPr>
        <w:pStyle w:val="Heading3"/>
      </w:pPr>
      <w:r>
        <w:t xml:space="preserve">Example Call to </w:t>
      </w:r>
      <w:r>
        <w:rPr>
          <w:lang w:eastAsia="zh-CN"/>
        </w:rPr>
        <w:t>{</w:t>
      </w:r>
      <w:proofErr w:type="spellStart"/>
      <w:r>
        <w:rPr>
          <w:lang w:eastAsia="zh-CN"/>
        </w:rPr>
        <w:t>apiOperationName</w:t>
      </w:r>
      <w:proofErr w:type="spellEnd"/>
      <w:r>
        <w:rPr>
          <w:lang w:eastAsia="zh-CN"/>
        </w:rPr>
        <w:t>}</w:t>
      </w:r>
    </w:p>
    <w:p w14:paraId="2EA1137D" w14:textId="77777777" w:rsidR="00081039" w:rsidRDefault="00081039" w:rsidP="00081039">
      <w:pPr>
        <w:pStyle w:val="HTMLPreformatted"/>
      </w:pPr>
      <w:r>
        <w:t xml:space="preserve">// </w:t>
      </w:r>
      <w:r>
        <w:rPr>
          <w:lang w:eastAsia="zh-CN"/>
        </w:rPr>
        <w:t>{</w:t>
      </w:r>
      <w:proofErr w:type="spellStart"/>
      <w:r>
        <w:rPr>
          <w:lang w:eastAsia="zh-CN"/>
        </w:rPr>
        <w:t>apiOperationName</w:t>
      </w:r>
      <w:proofErr w:type="spellEnd"/>
      <w:r>
        <w:rPr>
          <w:lang w:eastAsia="zh-CN"/>
        </w:rPr>
        <w:t>}</w:t>
      </w:r>
      <w:r>
        <w:t xml:space="preserve"> – request example</w:t>
      </w:r>
    </w:p>
    <w:p w14:paraId="74756B50" w14:textId="77777777" w:rsidR="00081039" w:rsidRDefault="00081039" w:rsidP="00081039">
      <w:pPr>
        <w:pStyle w:val="HTMLPreformatted"/>
      </w:pPr>
    </w:p>
    <w:p w14:paraId="57A2D226" w14:textId="77777777" w:rsidR="00081039" w:rsidRPr="00C25447" w:rsidRDefault="00081039" w:rsidP="00081039">
      <w:pPr>
        <w:pStyle w:val="HTMLPreformatted"/>
      </w:pPr>
      <w:r w:rsidRPr="00C25447">
        <w:t xml:space="preserve">curl -X </w:t>
      </w:r>
      <w:r>
        <w:t>{METHOD}</w:t>
      </w:r>
      <w:r w:rsidRPr="00C25447">
        <w:t xml:space="preserve"> "</w:t>
      </w:r>
      <w:r>
        <w:rPr>
          <w:lang w:eastAsia="zh-CN"/>
        </w:rPr>
        <w:t>https://api.fortellis.io\{</w:t>
      </w:r>
      <w:proofErr w:type="spellStart"/>
      <w:r>
        <w:rPr>
          <w:lang w:eastAsia="zh-CN"/>
        </w:rPr>
        <w:t>apiPath</w:t>
      </w:r>
      <w:proofErr w:type="spellEnd"/>
      <w:r>
        <w:rPr>
          <w:lang w:eastAsia="zh-CN"/>
        </w:rPr>
        <w:t>}</w:t>
      </w:r>
      <w:r w:rsidRPr="00C25447">
        <w:t>" \</w:t>
      </w:r>
    </w:p>
    <w:p w14:paraId="1C64DFD6" w14:textId="77777777" w:rsidR="00081039" w:rsidRPr="00A7258F" w:rsidRDefault="00081039" w:rsidP="00081039">
      <w:pPr>
        <w:pStyle w:val="HTMLPreformatted"/>
      </w:pPr>
      <w:bookmarkStart w:id="18" w:name="_Hlk67915576"/>
      <w:r w:rsidRPr="00A7258F">
        <w:t xml:space="preserve">  -H 'Authorization: </w:t>
      </w:r>
      <w:r>
        <w:t>Bearer &lt;token&gt;</w:t>
      </w:r>
      <w:r w:rsidRPr="00A7258F">
        <w:t>' \</w:t>
      </w:r>
    </w:p>
    <w:p w14:paraId="64EBDB06" w14:textId="77777777" w:rsidR="00081039" w:rsidRPr="00A7258F" w:rsidRDefault="00081039" w:rsidP="00081039">
      <w:pPr>
        <w:pStyle w:val="HTMLPreformatted"/>
      </w:pPr>
      <w:r w:rsidRPr="00A7258F">
        <w:t xml:space="preserve">  -H '</w:t>
      </w:r>
      <w:r>
        <w:t>S</w:t>
      </w:r>
      <w:r w:rsidRPr="00A7258F">
        <w:t>ubscription-</w:t>
      </w:r>
      <w:r>
        <w:t>I</w:t>
      </w:r>
      <w:r w:rsidRPr="00A7258F">
        <w:t xml:space="preserve">d: </w:t>
      </w:r>
      <w:r>
        <w:t>&lt;</w:t>
      </w:r>
      <w:proofErr w:type="spellStart"/>
      <w:r w:rsidRPr="00A7258F">
        <w:t>subscriptionId</w:t>
      </w:r>
      <w:proofErr w:type="spellEnd"/>
      <w:r>
        <w:t>&gt;</w:t>
      </w:r>
      <w:r w:rsidRPr="00A7258F">
        <w:t>'</w:t>
      </w:r>
      <w:r>
        <w:t xml:space="preserve"> \</w:t>
      </w:r>
    </w:p>
    <w:bookmarkEnd w:id="18"/>
    <w:p w14:paraId="473E5D8E" w14:textId="77777777" w:rsidR="00081039" w:rsidRPr="00A7258F" w:rsidRDefault="00081039" w:rsidP="00081039">
      <w:pPr>
        <w:pStyle w:val="HTMLPreformatted"/>
      </w:pPr>
      <w:r w:rsidRPr="00A7258F">
        <w:t xml:space="preserve">  -H '</w:t>
      </w:r>
      <w:r>
        <w:t>Request</w:t>
      </w:r>
      <w:r w:rsidRPr="00A7258F">
        <w:t>-</w:t>
      </w:r>
      <w:r>
        <w:t>I</w:t>
      </w:r>
      <w:r w:rsidRPr="00A7258F">
        <w:t xml:space="preserve">d: </w:t>
      </w:r>
      <w:r>
        <w:t>&lt;</w:t>
      </w:r>
      <w:proofErr w:type="spellStart"/>
      <w:r>
        <w:t>request</w:t>
      </w:r>
      <w:r w:rsidRPr="00A7258F">
        <w:t>Id</w:t>
      </w:r>
      <w:proofErr w:type="spellEnd"/>
      <w:r>
        <w:t>&gt;</w:t>
      </w:r>
      <w:r w:rsidRPr="00A7258F">
        <w:t>'</w:t>
      </w:r>
    </w:p>
    <w:p w14:paraId="3E97EB66" w14:textId="77777777" w:rsidR="00081039" w:rsidRDefault="00081039" w:rsidP="00081039">
      <w:pPr>
        <w:pStyle w:val="HTMLPreformatted"/>
      </w:pPr>
      <w:r w:rsidRPr="00C25447">
        <w:t xml:space="preserve">  -d '</w:t>
      </w:r>
      <w:r>
        <w:t>{</w:t>
      </w:r>
    </w:p>
    <w:p w14:paraId="652E8796" w14:textId="77777777" w:rsidR="00081039" w:rsidRDefault="00081039" w:rsidP="00081039">
      <w:pPr>
        <w:pStyle w:val="HTMLPreformatted"/>
      </w:pPr>
      <w:r>
        <w:t xml:space="preserve">  "example": "payload, if needed}"</w:t>
      </w:r>
    </w:p>
    <w:p w14:paraId="45147609" w14:textId="77777777" w:rsidR="00081039" w:rsidRPr="00E722C3" w:rsidRDefault="00081039" w:rsidP="00081039">
      <w:pPr>
        <w:pStyle w:val="HTMLPreformatted"/>
      </w:pPr>
      <w:r>
        <w:t>}</w:t>
      </w:r>
      <w:r w:rsidRPr="00C25447">
        <w:t>'</w:t>
      </w:r>
    </w:p>
    <w:p w14:paraId="66A985B3" w14:textId="77777777" w:rsidR="00081039" w:rsidRDefault="00081039" w:rsidP="00081039">
      <w:pPr>
        <w:pStyle w:val="Heading3"/>
      </w:pPr>
      <w:r>
        <w:t xml:space="preserve">Example Response from </w:t>
      </w:r>
      <w:r>
        <w:rPr>
          <w:lang w:eastAsia="zh-CN"/>
        </w:rPr>
        <w:t>{</w:t>
      </w:r>
      <w:proofErr w:type="spellStart"/>
      <w:r>
        <w:rPr>
          <w:lang w:eastAsia="zh-CN"/>
        </w:rPr>
        <w:t>apiOperationName</w:t>
      </w:r>
      <w:proofErr w:type="spellEnd"/>
      <w:r>
        <w:rPr>
          <w:lang w:eastAsia="zh-CN"/>
        </w:rPr>
        <w:t>}</w:t>
      </w:r>
    </w:p>
    <w:p w14:paraId="107AFF12" w14:textId="77777777" w:rsidR="00081039" w:rsidRDefault="00081039" w:rsidP="00081039">
      <w:r>
        <w:t>{If successful, the call returns ..</w:t>
      </w:r>
      <w:r w:rsidRPr="00972D11">
        <w:t>.</w:t>
      </w:r>
      <w:r>
        <w:t>}</w:t>
      </w:r>
    </w:p>
    <w:p w14:paraId="5997FD40" w14:textId="77777777" w:rsidR="00081039" w:rsidRDefault="00081039" w:rsidP="00081039">
      <w:pPr>
        <w:pStyle w:val="HTMLPreformatted"/>
      </w:pPr>
      <w:r>
        <w:t xml:space="preserve">// </w:t>
      </w:r>
      <w:r>
        <w:rPr>
          <w:lang w:eastAsia="zh-CN"/>
        </w:rPr>
        <w:t>{</w:t>
      </w:r>
      <w:proofErr w:type="spellStart"/>
      <w:r>
        <w:rPr>
          <w:lang w:eastAsia="zh-CN"/>
        </w:rPr>
        <w:t>apiOperationName</w:t>
      </w:r>
      <w:proofErr w:type="spellEnd"/>
      <w:r>
        <w:rPr>
          <w:lang w:eastAsia="zh-CN"/>
        </w:rPr>
        <w:t>}</w:t>
      </w:r>
      <w:r>
        <w:t xml:space="preserve"> – response example</w:t>
      </w:r>
    </w:p>
    <w:p w14:paraId="36DB646E" w14:textId="77777777" w:rsidR="00081039" w:rsidRDefault="00081039" w:rsidP="00081039">
      <w:pPr>
        <w:pStyle w:val="HTMLPreformatted"/>
      </w:pPr>
    </w:p>
    <w:p w14:paraId="19A8A42F" w14:textId="77777777" w:rsidR="00081039" w:rsidRDefault="00081039" w:rsidP="00081039">
      <w:pPr>
        <w:pStyle w:val="HTMLPreformatted"/>
      </w:pPr>
      <w:r>
        <w:t>{</w:t>
      </w:r>
    </w:p>
    <w:p w14:paraId="75AF58D7" w14:textId="40740C07" w:rsidR="00081039" w:rsidRDefault="00081039" w:rsidP="00081039">
      <w:pPr>
        <w:pStyle w:val="HTMLPreformatted"/>
      </w:pPr>
      <w:r>
        <w:t xml:space="preserve">  "</w:t>
      </w:r>
      <w:r w:rsidR="005B680A">
        <w:t xml:space="preserve">JSON </w:t>
      </w:r>
      <w:r>
        <w:t>RESPONSE": "EXAMPLE HERE"</w:t>
      </w:r>
    </w:p>
    <w:p w14:paraId="62F03208" w14:textId="77777777" w:rsidR="00081039" w:rsidRDefault="00081039" w:rsidP="00081039">
      <w:pPr>
        <w:pStyle w:val="HTMLPreformatted"/>
      </w:pPr>
      <w:r>
        <w:t>}</w:t>
      </w:r>
    </w:p>
    <w:p w14:paraId="11541F6E" w14:textId="77777777" w:rsidR="00081039" w:rsidRPr="00E722C3" w:rsidRDefault="00081039" w:rsidP="00081039">
      <w:pPr>
        <w:pStyle w:val="Heading2"/>
      </w:pPr>
      <w:r w:rsidRPr="00E722C3">
        <w:lastRenderedPageBreak/>
        <w:t>{Workflow-n+1}</w:t>
      </w:r>
    </w:p>
    <w:p w14:paraId="634670F0" w14:textId="77777777" w:rsidR="00081039" w:rsidRPr="00E722C3" w:rsidRDefault="00081039" w:rsidP="00081039">
      <w:pPr>
        <w:pStyle w:val="WriterComment"/>
      </w:pPr>
      <w:r w:rsidRPr="00E722C3">
        <w:t>[A detailed How To section that describes the implementation details of use case n+1.]</w:t>
      </w:r>
    </w:p>
    <w:bookmarkEnd w:id="17"/>
    <w:p w14:paraId="33EECF25" w14:textId="77777777" w:rsidR="00D72A89" w:rsidRPr="001F7E8C" w:rsidRDefault="00D72A89" w:rsidP="00D72A89">
      <w:pPr>
        <w:pStyle w:val="ListNumber"/>
        <w:numPr>
          <w:ilvl w:val="0"/>
          <w:numId w:val="0"/>
        </w:numPr>
        <w:rPr>
          <w:lang w:eastAsia="zh-CN"/>
        </w:rPr>
      </w:pPr>
    </w:p>
    <w:sectPr w:rsidR="00D72A89" w:rsidRPr="001F7E8C" w:rsidSect="00A62D23">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C99A0" w14:textId="77777777" w:rsidR="004213A4" w:rsidRDefault="004213A4">
      <w:pPr>
        <w:spacing w:after="0" w:line="240" w:lineRule="auto"/>
      </w:pPr>
      <w:r>
        <w:separator/>
      </w:r>
    </w:p>
  </w:endnote>
  <w:endnote w:type="continuationSeparator" w:id="0">
    <w:p w14:paraId="455AA8BA" w14:textId="77777777" w:rsidR="004213A4" w:rsidRDefault="00421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PMingLiU">
    <w:altName w:val="PMingLiU"/>
    <w:panose1 w:val="02010601000101010101"/>
    <w:charset w:val="88"/>
    <w:family w:val="roman"/>
    <w:pitch w:val="variable"/>
    <w:sig w:usb0="A00002FF" w:usb1="28CFFCFA" w:usb2="00000016" w:usb3="00000000" w:csb0="00100001" w:csb1="00000000"/>
  </w:font>
  <w:font w:name="Roboto">
    <w:altName w:val="Arial"/>
    <w:panose1 w:val="02000000000000000000"/>
    <w:charset w:val="00"/>
    <w:family w:val="auto"/>
    <w:pitch w:val="variable"/>
    <w:sig w:usb0="E00002FF" w:usb1="5000205B" w:usb2="0000002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D6F3B" w14:textId="77777777" w:rsidR="00E46CB6" w:rsidRPr="005F4C36" w:rsidRDefault="00E46CB6" w:rsidP="005F4C36">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910FF" w14:textId="77777777" w:rsidR="009E10C6" w:rsidRPr="00FF4E51" w:rsidRDefault="004213A4" w:rsidP="00FF4E51">
    <w:sdt>
      <w:sdtPr>
        <w:rPr>
          <w:i/>
          <w:color w:val="231F20"/>
        </w:rPr>
        <w:id w:val="-900360018"/>
        <w:docPartObj>
          <w:docPartGallery w:val="Page Numbers (Bottom of Page)"/>
          <w:docPartUnique/>
        </w:docPartObj>
      </w:sdtPr>
      <w:sdtEndPr/>
      <w:sdtContent>
        <w:sdt>
          <w:sdtPr>
            <w:id w:val="-1283718694"/>
            <w:docPartObj>
              <w:docPartGallery w:val="Page Numbers (Top of Page)"/>
              <w:docPartUnique/>
            </w:docPartObj>
          </w:sdtPr>
          <w:sdtEndPr/>
          <w:sdtContent>
            <w:r w:rsidR="00FF4E51" w:rsidRPr="00FF4E51">
              <w:t>Copyright</w:t>
            </w:r>
            <w:r w:rsidR="00FF4E51">
              <w:t xml:space="preserve"> ©</w:t>
            </w:r>
            <w:r w:rsidR="00FF4E51" w:rsidRPr="00FF4E51">
              <w:t xml:space="preserve"> 2021 CDK </w:t>
            </w:r>
            <w:proofErr w:type="spellStart"/>
            <w:r w:rsidR="00FF4E51" w:rsidRPr="00FF4E51">
              <w:t>Global</w:t>
            </w:r>
            <w:r w:rsidR="00FF4E51">
              <w:t>.LLC</w:t>
            </w:r>
            <w:proofErr w:type="spellEnd"/>
            <w:r w:rsidR="00FF4E51" w:rsidRPr="00FF4E51">
              <w:t>. All rights reserved.</w:t>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52177" w14:textId="77777777" w:rsidR="000A3169" w:rsidRPr="007B3545" w:rsidRDefault="004213A4" w:rsidP="007357E4">
    <w:pPr>
      <w:pStyle w:val="Header"/>
    </w:pPr>
  </w:p>
  <w:p w14:paraId="5501A83F" w14:textId="77777777" w:rsidR="000A3169" w:rsidRPr="001903BF" w:rsidRDefault="004213A4" w:rsidP="007357E4">
    <w:pPr>
      <w:pStyle w:val="Header"/>
    </w:pPr>
    <w:sdt>
      <w:sdtPr>
        <w:id w:val="-1651507098"/>
        <w:docPartObj>
          <w:docPartGallery w:val="Page Numbers (Top of Page)"/>
          <w:docPartUnique/>
        </w:docPartObj>
      </w:sdtPr>
      <w:sdtEndPr/>
      <w:sdtContent>
        <w:r w:rsidR="001F78C0" w:rsidRPr="00AD7B2C">
          <w:rPr>
            <w:noProof/>
            <w:lang w:eastAsia="en-US"/>
          </w:rPr>
          <w:drawing>
            <wp:inline distT="0" distB="0" distL="0" distR="0" wp14:anchorId="0A1D38FC" wp14:editId="1E1FD4B8">
              <wp:extent cx="1029908" cy="274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029908" cy="274320"/>
                      </a:xfrm>
                      <a:prstGeom prst="rect">
                        <a:avLst/>
                      </a:prstGeom>
                    </pic:spPr>
                  </pic:pic>
                </a:graphicData>
              </a:graphic>
            </wp:inline>
          </w:drawing>
        </w:r>
        <w:r w:rsidR="001F78C0">
          <w:tab/>
          <w:t xml:space="preserve">Page </w:t>
        </w:r>
        <w:r w:rsidR="001F78C0">
          <w:rPr>
            <w:b/>
            <w:bCs/>
            <w:sz w:val="24"/>
            <w:szCs w:val="24"/>
          </w:rPr>
          <w:fldChar w:fldCharType="begin"/>
        </w:r>
        <w:r w:rsidR="001F78C0">
          <w:rPr>
            <w:b/>
            <w:bCs/>
          </w:rPr>
          <w:instrText xml:space="preserve"> PAGE </w:instrText>
        </w:r>
        <w:r w:rsidR="001F78C0">
          <w:rPr>
            <w:b/>
            <w:bCs/>
            <w:sz w:val="24"/>
            <w:szCs w:val="24"/>
          </w:rPr>
          <w:fldChar w:fldCharType="separate"/>
        </w:r>
        <w:r w:rsidR="001F78C0">
          <w:rPr>
            <w:b/>
            <w:bCs/>
            <w:sz w:val="24"/>
            <w:szCs w:val="24"/>
          </w:rPr>
          <w:t>3</w:t>
        </w:r>
        <w:r w:rsidR="001F78C0">
          <w:rPr>
            <w:b/>
            <w:bCs/>
            <w:sz w:val="24"/>
            <w:szCs w:val="24"/>
          </w:rPr>
          <w:fldChar w:fldCharType="end"/>
        </w:r>
        <w:r w:rsidR="001F78C0">
          <w:t xml:space="preserve"> of </w:t>
        </w:r>
        <w:r w:rsidR="001F78C0">
          <w:rPr>
            <w:b/>
            <w:bCs/>
            <w:sz w:val="24"/>
            <w:szCs w:val="24"/>
          </w:rPr>
          <w:fldChar w:fldCharType="begin"/>
        </w:r>
        <w:r w:rsidR="001F78C0">
          <w:rPr>
            <w:b/>
            <w:bCs/>
          </w:rPr>
          <w:instrText xml:space="preserve"> NUMPAGES  </w:instrText>
        </w:r>
        <w:r w:rsidR="001F78C0">
          <w:rPr>
            <w:b/>
            <w:bCs/>
            <w:sz w:val="24"/>
            <w:szCs w:val="24"/>
          </w:rPr>
          <w:fldChar w:fldCharType="separate"/>
        </w:r>
        <w:r w:rsidR="001F78C0">
          <w:rPr>
            <w:b/>
            <w:bCs/>
            <w:sz w:val="24"/>
            <w:szCs w:val="24"/>
          </w:rPr>
          <w:t>10</w:t>
        </w:r>
        <w:r w:rsidR="001F78C0">
          <w:rPr>
            <w:b/>
            <w:bCs/>
            <w:sz w:val="24"/>
            <w:szCs w:val="24"/>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21F94" w14:textId="77777777" w:rsidR="000A3169" w:rsidRDefault="004213A4" w:rsidP="00D72A89">
    <w:pPr>
      <w:pStyle w:val="Header"/>
    </w:pPr>
  </w:p>
  <w:p w14:paraId="64222570" w14:textId="73DFFE90" w:rsidR="000A3169" w:rsidRDefault="001F78C0" w:rsidP="00D72A89">
    <w:pPr>
      <w:pStyle w:val="Header"/>
      <w:jc w:val="center"/>
    </w:pPr>
    <w:r>
      <w:t>Copyright © 2021</w:t>
    </w:r>
    <w:r w:rsidR="009A1E62">
      <w:t>-2022</w:t>
    </w:r>
    <w:r>
      <w:t xml:space="preserve"> CDK Global LLC. All rights reserved.</w:t>
    </w:r>
  </w:p>
  <w:p w14:paraId="0D032E21" w14:textId="77777777" w:rsidR="000A3169" w:rsidRPr="00D72A89" w:rsidRDefault="001F78C0" w:rsidP="00D72A89">
    <w:pPr>
      <w:pStyle w:val="Header"/>
      <w:jc w:val="center"/>
    </w:pPr>
    <w:r>
      <w:t>Fortellis</w:t>
    </w:r>
    <w:r w:rsidRPr="009A4B1B">
      <w:rPr>
        <w:vertAlign w:val="superscript"/>
      </w:rPr>
      <w:t>®</w:t>
    </w:r>
    <w:r w:rsidRPr="00005604">
      <w:t xml:space="preserve"> </w:t>
    </w:r>
    <w:r>
      <w:t>and the Fortellis logo are registered trademarks of CDK Global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83AB1" w14:textId="77777777" w:rsidR="004213A4" w:rsidRDefault="004213A4">
      <w:pPr>
        <w:spacing w:after="0" w:line="240" w:lineRule="auto"/>
      </w:pPr>
      <w:r>
        <w:separator/>
      </w:r>
    </w:p>
  </w:footnote>
  <w:footnote w:type="continuationSeparator" w:id="0">
    <w:p w14:paraId="70F59EAE" w14:textId="77777777" w:rsidR="004213A4" w:rsidRDefault="00421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8E767" w14:textId="708789B9" w:rsidR="000A3169" w:rsidRPr="00745C83" w:rsidRDefault="005B680A" w:rsidP="001903BF">
    <w:pPr>
      <w:pStyle w:val="Header"/>
    </w:pPr>
    <w:r w:rsidRPr="003F5ED0">
      <w:rPr>
        <w:b/>
        <w:highlight w:val="green"/>
      </w:rPr>
      <w:t>{Your Logo Here}</w:t>
    </w:r>
    <w:r w:rsidR="001F78C0">
      <w:tab/>
    </w:r>
    <w:fldSimple w:instr=" STYLEREF  &quot;Heading 1,H1 Section&quot;  \* MERGEFORMAT ">
      <w:r w:rsidR="004C194F">
        <w:rPr>
          <w:noProof/>
        </w:rPr>
        <w:t>API Summary</w:t>
      </w:r>
    </w:fldSimple>
    <w:r w:rsidR="001F78C0">
      <w:t xml:space="preserve"> ~ </w:t>
    </w:r>
    <w:sdt>
      <w:sdtPr>
        <w:alias w:val="Title"/>
        <w:tag w:val=""/>
        <w:id w:val="-325898905"/>
        <w:dataBinding w:prefixMappings="xmlns:ns0='http://purl.org/dc/elements/1.1/' xmlns:ns1='http://schemas.openxmlformats.org/package/2006/metadata/core-properties' " w:xpath="/ns1:coreProperties[1]/ns0:title[1]" w:storeItemID="{6C3C8BC8-F283-45AE-878A-BAB7291924A1}"/>
        <w:text/>
      </w:sdtPr>
      <w:sdtEndPr/>
      <w:sdtContent>
        <w:r w:rsidR="00AF11C0">
          <w:t>{</w:t>
        </w:r>
        <w:proofErr w:type="spellStart"/>
        <w:r w:rsidR="00AF11C0">
          <w:t>apiName</w:t>
        </w:r>
        <w:proofErr w:type="spellEnd"/>
        <w:r w:rsidR="00AF11C0">
          <w: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4D896" w14:textId="77777777" w:rsidR="000A3169" w:rsidRDefault="001F78C0" w:rsidP="007357E4">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ABAB7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CEE0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4451CA"/>
    <w:lvl w:ilvl="0">
      <w:start w:val="1"/>
      <w:numFmt w:val="lowerRoman"/>
      <w:lvlText w:val="%1."/>
      <w:lvlJc w:val="right"/>
      <w:pPr>
        <w:ind w:left="1170" w:hanging="216"/>
      </w:pPr>
      <w:rPr>
        <w:rFonts w:hint="default"/>
      </w:rPr>
    </w:lvl>
  </w:abstractNum>
  <w:abstractNum w:abstractNumId="3" w15:restartNumberingAfterBreak="0">
    <w:nsid w:val="FFFFFF7F"/>
    <w:multiLevelType w:val="singleLevel"/>
    <w:tmpl w:val="A2BA6818"/>
    <w:lvl w:ilvl="0">
      <w:start w:val="1"/>
      <w:numFmt w:val="lowerLetter"/>
      <w:pStyle w:val="ListNumber2"/>
      <w:lvlText w:val="%1)"/>
      <w:lvlJc w:val="left"/>
      <w:pPr>
        <w:ind w:left="828" w:hanging="288"/>
      </w:pPr>
      <w:rPr>
        <w:rFonts w:hint="default"/>
      </w:rPr>
    </w:lvl>
  </w:abstractNum>
  <w:abstractNum w:abstractNumId="4" w15:restartNumberingAfterBreak="0">
    <w:nsid w:val="FFFFFF80"/>
    <w:multiLevelType w:val="singleLevel"/>
    <w:tmpl w:val="2CC04B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085E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B82FEFC"/>
    <w:lvl w:ilvl="0">
      <w:start w:val="1"/>
      <w:numFmt w:val="bullet"/>
      <w:pStyle w:val="ListBullet3"/>
      <w:lvlText w:val=""/>
      <w:lvlJc w:val="left"/>
      <w:pPr>
        <w:ind w:left="1152" w:hanging="360"/>
      </w:pPr>
      <w:rPr>
        <w:rFonts w:ascii="Wingdings" w:hAnsi="Wingdings" w:hint="default"/>
      </w:rPr>
    </w:lvl>
  </w:abstractNum>
  <w:abstractNum w:abstractNumId="7" w15:restartNumberingAfterBreak="0">
    <w:nsid w:val="FFFFFF83"/>
    <w:multiLevelType w:val="singleLevel"/>
    <w:tmpl w:val="2EE0D222"/>
    <w:lvl w:ilvl="0">
      <w:start w:val="1"/>
      <w:numFmt w:val="bullet"/>
      <w:pStyle w:val="ListBullet2"/>
      <w:lvlText w:val="o"/>
      <w:lvlJc w:val="left"/>
      <w:pPr>
        <w:ind w:left="864" w:hanging="360"/>
      </w:pPr>
      <w:rPr>
        <w:rFonts w:ascii="Courier New" w:hAnsi="Courier New" w:cs="Courier New" w:hint="default"/>
      </w:rPr>
    </w:lvl>
  </w:abstractNum>
  <w:abstractNum w:abstractNumId="8" w15:restartNumberingAfterBreak="0">
    <w:nsid w:val="FFFFFF88"/>
    <w:multiLevelType w:val="singleLevel"/>
    <w:tmpl w:val="979489A6"/>
    <w:lvl w:ilvl="0">
      <w:start w:val="1"/>
      <w:numFmt w:val="decimal"/>
      <w:pStyle w:val="ListNumber"/>
      <w:lvlText w:val="%1."/>
      <w:lvlJc w:val="left"/>
      <w:pPr>
        <w:ind w:left="511" w:hanging="331"/>
      </w:pPr>
      <w:rPr>
        <w:rFonts w:hint="default"/>
      </w:rPr>
    </w:lvl>
  </w:abstractNum>
  <w:abstractNum w:abstractNumId="9" w15:restartNumberingAfterBreak="0">
    <w:nsid w:val="FFFFFF89"/>
    <w:multiLevelType w:val="singleLevel"/>
    <w:tmpl w:val="93A22CF4"/>
    <w:lvl w:ilvl="0">
      <w:start w:val="1"/>
      <w:numFmt w:val="bullet"/>
      <w:pStyle w:val="ListBullet"/>
      <w:lvlText w:val=""/>
      <w:lvlJc w:val="left"/>
      <w:pPr>
        <w:tabs>
          <w:tab w:val="num" w:pos="720"/>
        </w:tabs>
        <w:ind w:left="504" w:hanging="288"/>
      </w:pPr>
      <w:rPr>
        <w:rFonts w:ascii="Symbol" w:hAnsi="Symbol" w:hint="default"/>
      </w:rPr>
    </w:lvl>
  </w:abstractNum>
  <w:abstractNum w:abstractNumId="10" w15:restartNumberingAfterBreak="0">
    <w:nsid w:val="15552014"/>
    <w:multiLevelType w:val="multilevel"/>
    <w:tmpl w:val="6DD613D2"/>
    <w:lvl w:ilvl="0">
      <w:start w:val="1"/>
      <w:numFmt w:val="none"/>
      <w:lvlText w:val=""/>
      <w:lvlJc w:val="left"/>
      <w:pPr>
        <w:ind w:left="0" w:firstLine="0"/>
      </w:pPr>
      <w:rPr>
        <w:rFonts w:hint="default"/>
        <w:color w:val="183811" w:themeColor="text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0B341EF"/>
    <w:multiLevelType w:val="multilevel"/>
    <w:tmpl w:val="6DD613D2"/>
    <w:lvl w:ilvl="0">
      <w:start w:val="1"/>
      <w:numFmt w:val="none"/>
      <w:lvlText w:val=""/>
      <w:lvlJc w:val="left"/>
      <w:pPr>
        <w:ind w:left="0" w:firstLine="0"/>
      </w:pPr>
      <w:rPr>
        <w:rFonts w:hint="default"/>
        <w:color w:val="183811" w:themeColor="text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493057D"/>
    <w:multiLevelType w:val="multilevel"/>
    <w:tmpl w:val="6DD613D2"/>
    <w:lvl w:ilvl="0">
      <w:start w:val="1"/>
      <w:numFmt w:val="none"/>
      <w:lvlText w:val=""/>
      <w:lvlJc w:val="left"/>
      <w:pPr>
        <w:ind w:left="0" w:firstLine="0"/>
      </w:pPr>
      <w:rPr>
        <w:rFonts w:hint="default"/>
        <w:color w:val="183811" w:themeColor="text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77CA61A0"/>
    <w:multiLevelType w:val="hybridMultilevel"/>
    <w:tmpl w:val="1F34693C"/>
    <w:lvl w:ilvl="0" w:tplc="4FFE32D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5"/>
  </w:num>
  <w:num w:numId="4">
    <w:abstractNumId w:val="4"/>
  </w:num>
  <w:num w:numId="5">
    <w:abstractNumId w:val="1"/>
  </w:num>
  <w:num w:numId="6">
    <w:abstractNumId w:val="13"/>
  </w:num>
  <w:num w:numId="7">
    <w:abstractNumId w:val="9"/>
  </w:num>
  <w:num w:numId="8">
    <w:abstractNumId w:val="8"/>
    <w:lvlOverride w:ilvl="0">
      <w:startOverride w:val="1"/>
    </w:lvlOverride>
  </w:num>
  <w:num w:numId="9">
    <w:abstractNumId w:val="7"/>
  </w:num>
  <w:num w:numId="10">
    <w:abstractNumId w:val="6"/>
  </w:num>
  <w:num w:numId="11">
    <w:abstractNumId w:val="3"/>
    <w:lvlOverride w:ilvl="0">
      <w:startOverride w:val="1"/>
    </w:lvlOverride>
  </w:num>
  <w:num w:numId="12">
    <w:abstractNumId w:val="2"/>
    <w:lvlOverride w:ilvl="0">
      <w:startOverride w:val="1"/>
    </w:lvlOverride>
  </w:num>
  <w:num w:numId="13">
    <w:abstractNumId w:val="10"/>
  </w:num>
  <w:num w:numId="14">
    <w:abstractNumId w:val="8"/>
    <w:lvlOverride w:ilvl="0">
      <w:startOverride w:val="1"/>
    </w:lvlOverride>
  </w:num>
  <w:num w:numId="15">
    <w:abstractNumId w:val="9"/>
  </w:num>
  <w:num w:numId="16">
    <w:abstractNumId w:val="8"/>
  </w:num>
  <w:num w:numId="17">
    <w:abstractNumId w:val="7"/>
  </w:num>
  <w:num w:numId="18">
    <w:abstractNumId w:val="12"/>
  </w:num>
  <w:num w:numId="19">
    <w:abstractNumId w:val="3"/>
  </w:num>
  <w:num w:numId="20">
    <w:abstractNumId w:val="9"/>
    <w:lvlOverride w:ilvl="0">
      <w:startOverride w:val="1"/>
    </w:lvlOverride>
  </w:num>
  <w:num w:numId="21">
    <w:abstractNumId w:val="7"/>
    <w:lvlOverride w:ilvl="0">
      <w:startOverride w:val="1"/>
    </w:lvlOverride>
  </w:num>
  <w:num w:numId="22">
    <w:abstractNumId w:val="6"/>
    <w:lvlOverride w:ilvl="0">
      <w:startOverride w:val="1"/>
    </w:lvlOverride>
  </w:num>
  <w:num w:numId="23">
    <w:abstractNumId w:val="9"/>
    <w:lvlOverride w:ilvl="0">
      <w:startOverride w:val="1"/>
    </w:lvlOverride>
  </w:num>
  <w:num w:numId="24">
    <w:abstractNumId w:val="9"/>
    <w:lvlOverride w:ilvl="0">
      <w:startOverride w:val="1"/>
    </w:lvlOverride>
  </w:num>
  <w:num w:numId="25">
    <w:abstractNumId w:val="12"/>
  </w:num>
  <w:num w:numId="26">
    <w:abstractNumId w:val="7"/>
    <w:lvlOverride w:ilvl="0">
      <w:startOverride w:val="1"/>
    </w:lvlOverride>
  </w:num>
  <w:num w:numId="27">
    <w:abstractNumId w:val="6"/>
    <w:lvlOverride w:ilvl="0">
      <w:startOverride w:val="1"/>
    </w:lvlOverride>
  </w:num>
  <w:num w:numId="28">
    <w:abstractNumId w:val="3"/>
    <w:lvlOverride w:ilvl="0">
      <w:startOverride w:val="1"/>
    </w:lvlOverride>
  </w:num>
  <w:num w:numId="29">
    <w:abstractNumId w:val="8"/>
    <w:lvlOverride w:ilvl="0">
      <w:startOverride w:val="1"/>
    </w:lvlOverride>
  </w:num>
  <w:num w:numId="30">
    <w:abstractNumId w:val="3"/>
    <w:lvlOverride w:ilvl="0">
      <w:startOverride w:val="1"/>
    </w:lvlOverride>
  </w:num>
  <w:num w:numId="31">
    <w:abstractNumId w:val="8"/>
    <w:lvlOverride w:ilvl="0">
      <w:startOverride w:val="1"/>
    </w:lvlOverride>
  </w:num>
  <w:num w:numId="32">
    <w:abstractNumId w:val="13"/>
  </w:num>
  <w:num w:numId="33">
    <w:abstractNumId w:val="9"/>
    <w:lvlOverride w:ilvl="0">
      <w:startOverride w:val="1"/>
    </w:lvlOverride>
  </w:num>
  <w:num w:numId="34">
    <w:abstractNumId w:val="8"/>
    <w:lvlOverride w:ilvl="0">
      <w:startOverride w:val="1"/>
    </w:lvlOverride>
  </w:num>
  <w:num w:numId="35">
    <w:abstractNumId w:val="7"/>
  </w:num>
  <w:num w:numId="36">
    <w:abstractNumId w:val="6"/>
  </w:num>
  <w:num w:numId="37">
    <w:abstractNumId w:val="5"/>
  </w:num>
  <w:num w:numId="38">
    <w:abstractNumId w:val="4"/>
  </w:num>
  <w:num w:numId="39">
    <w:abstractNumId w:val="3"/>
    <w:lvlOverride w:ilvl="0">
      <w:startOverride w:val="1"/>
    </w:lvlOverride>
  </w:num>
  <w:num w:numId="40">
    <w:abstractNumId w:val="2"/>
    <w:lvlOverride w:ilvl="0">
      <w:startOverride w:val="1"/>
    </w:lvlOverride>
  </w:num>
  <w:num w:numId="41">
    <w:abstractNumId w:val="1"/>
  </w:num>
  <w:num w:numId="42">
    <w:abstractNumId w:val="0"/>
  </w:num>
  <w:num w:numId="43">
    <w:abstractNumId w:val="11"/>
  </w:num>
  <w:num w:numId="44">
    <w:abstractNumId w:val="9"/>
    <w:lvlOverride w:ilvl="0">
      <w:startOverride w:val="1"/>
    </w:lvlOverride>
  </w:num>
  <w:num w:numId="45">
    <w:abstractNumId w:val="8"/>
    <w:lvlOverride w:ilvl="0">
      <w:startOverride w:val="1"/>
    </w:lvlOverride>
  </w:num>
  <w:num w:numId="46">
    <w:abstractNumId w:val="3"/>
    <w:lvlOverride w:ilvl="0">
      <w:startOverride w:val="1"/>
    </w:lvlOverride>
  </w:num>
  <w:num w:numId="47">
    <w:abstractNumId w:val="8"/>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ocumentProtection w:edit="readOnly" w:enforcement="0"/>
  <w:defaultTabStop w:val="720"/>
  <w:defaultTableStyle w:val="CDKTable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89"/>
    <w:rsid w:val="000059FA"/>
    <w:rsid w:val="00011A3C"/>
    <w:rsid w:val="000248A7"/>
    <w:rsid w:val="00027ADB"/>
    <w:rsid w:val="00030FB6"/>
    <w:rsid w:val="00032AD6"/>
    <w:rsid w:val="00034B7D"/>
    <w:rsid w:val="00034D7A"/>
    <w:rsid w:val="00036752"/>
    <w:rsid w:val="00036CBD"/>
    <w:rsid w:val="00037DA9"/>
    <w:rsid w:val="00040F36"/>
    <w:rsid w:val="0004215A"/>
    <w:rsid w:val="00044177"/>
    <w:rsid w:val="00045DD1"/>
    <w:rsid w:val="00047FD9"/>
    <w:rsid w:val="00052C71"/>
    <w:rsid w:val="00055801"/>
    <w:rsid w:val="000565FA"/>
    <w:rsid w:val="000642E5"/>
    <w:rsid w:val="00072164"/>
    <w:rsid w:val="00072A86"/>
    <w:rsid w:val="00073D95"/>
    <w:rsid w:val="00081039"/>
    <w:rsid w:val="00081C30"/>
    <w:rsid w:val="00083EE6"/>
    <w:rsid w:val="0008439E"/>
    <w:rsid w:val="000843A7"/>
    <w:rsid w:val="00085FC0"/>
    <w:rsid w:val="00086521"/>
    <w:rsid w:val="00097BEF"/>
    <w:rsid w:val="000A1403"/>
    <w:rsid w:val="000A19B6"/>
    <w:rsid w:val="000A1A66"/>
    <w:rsid w:val="000A22FB"/>
    <w:rsid w:val="000A2915"/>
    <w:rsid w:val="000A3B33"/>
    <w:rsid w:val="000A4784"/>
    <w:rsid w:val="000A721D"/>
    <w:rsid w:val="000B0AEB"/>
    <w:rsid w:val="000B1A2A"/>
    <w:rsid w:val="000B271D"/>
    <w:rsid w:val="000B30B1"/>
    <w:rsid w:val="000B3B25"/>
    <w:rsid w:val="000B3E71"/>
    <w:rsid w:val="000C2D2A"/>
    <w:rsid w:val="000C43E1"/>
    <w:rsid w:val="000C5F06"/>
    <w:rsid w:val="000C6359"/>
    <w:rsid w:val="000C7A61"/>
    <w:rsid w:val="000D069C"/>
    <w:rsid w:val="000D1A27"/>
    <w:rsid w:val="000D5301"/>
    <w:rsid w:val="000D6FA5"/>
    <w:rsid w:val="000D712E"/>
    <w:rsid w:val="000E39DA"/>
    <w:rsid w:val="000E74B0"/>
    <w:rsid w:val="000F14C4"/>
    <w:rsid w:val="000F310F"/>
    <w:rsid w:val="000F6EB4"/>
    <w:rsid w:val="00100A18"/>
    <w:rsid w:val="00101AAB"/>
    <w:rsid w:val="00102A63"/>
    <w:rsid w:val="00110C8F"/>
    <w:rsid w:val="00111B61"/>
    <w:rsid w:val="00112514"/>
    <w:rsid w:val="00114085"/>
    <w:rsid w:val="00120012"/>
    <w:rsid w:val="0012051C"/>
    <w:rsid w:val="00120A77"/>
    <w:rsid w:val="00121FDB"/>
    <w:rsid w:val="00122D48"/>
    <w:rsid w:val="0013608C"/>
    <w:rsid w:val="00136C25"/>
    <w:rsid w:val="00137B16"/>
    <w:rsid w:val="00137CE2"/>
    <w:rsid w:val="00137D6D"/>
    <w:rsid w:val="0014000E"/>
    <w:rsid w:val="0014024A"/>
    <w:rsid w:val="0014213A"/>
    <w:rsid w:val="0014457E"/>
    <w:rsid w:val="00147EBE"/>
    <w:rsid w:val="00151E48"/>
    <w:rsid w:val="00152B9B"/>
    <w:rsid w:val="00153609"/>
    <w:rsid w:val="00157D8D"/>
    <w:rsid w:val="001603F7"/>
    <w:rsid w:val="0016285D"/>
    <w:rsid w:val="001710C9"/>
    <w:rsid w:val="001779D8"/>
    <w:rsid w:val="00180417"/>
    <w:rsid w:val="00181CD2"/>
    <w:rsid w:val="001825BD"/>
    <w:rsid w:val="00182D64"/>
    <w:rsid w:val="00183265"/>
    <w:rsid w:val="00183D17"/>
    <w:rsid w:val="00185719"/>
    <w:rsid w:val="001903BF"/>
    <w:rsid w:val="0019133C"/>
    <w:rsid w:val="00194816"/>
    <w:rsid w:val="001B21EC"/>
    <w:rsid w:val="001B2536"/>
    <w:rsid w:val="001B4F69"/>
    <w:rsid w:val="001B5237"/>
    <w:rsid w:val="001C1CA6"/>
    <w:rsid w:val="001C1D5B"/>
    <w:rsid w:val="001C339C"/>
    <w:rsid w:val="001C529C"/>
    <w:rsid w:val="001C6567"/>
    <w:rsid w:val="001C72B3"/>
    <w:rsid w:val="001D1C55"/>
    <w:rsid w:val="001D2D56"/>
    <w:rsid w:val="001D3579"/>
    <w:rsid w:val="001D3A8C"/>
    <w:rsid w:val="001D4245"/>
    <w:rsid w:val="001D5C86"/>
    <w:rsid w:val="001D76E4"/>
    <w:rsid w:val="001E02F2"/>
    <w:rsid w:val="001E64B5"/>
    <w:rsid w:val="001E7F22"/>
    <w:rsid w:val="001F1E86"/>
    <w:rsid w:val="001F2C78"/>
    <w:rsid w:val="001F2D39"/>
    <w:rsid w:val="001F5FA8"/>
    <w:rsid w:val="001F78C0"/>
    <w:rsid w:val="001F79E6"/>
    <w:rsid w:val="001F7E8C"/>
    <w:rsid w:val="00214D86"/>
    <w:rsid w:val="00215CFC"/>
    <w:rsid w:val="00216539"/>
    <w:rsid w:val="00217F91"/>
    <w:rsid w:val="00221A07"/>
    <w:rsid w:val="00221FC4"/>
    <w:rsid w:val="002231C2"/>
    <w:rsid w:val="00223CFB"/>
    <w:rsid w:val="0022426D"/>
    <w:rsid w:val="00226B41"/>
    <w:rsid w:val="00231BA6"/>
    <w:rsid w:val="00232647"/>
    <w:rsid w:val="00232E13"/>
    <w:rsid w:val="00237FCB"/>
    <w:rsid w:val="002401E5"/>
    <w:rsid w:val="00241641"/>
    <w:rsid w:val="00242D5A"/>
    <w:rsid w:val="00244B4F"/>
    <w:rsid w:val="00246D18"/>
    <w:rsid w:val="0025014A"/>
    <w:rsid w:val="00251810"/>
    <w:rsid w:val="00253731"/>
    <w:rsid w:val="00255692"/>
    <w:rsid w:val="002615AB"/>
    <w:rsid w:val="0026189D"/>
    <w:rsid w:val="00261BC3"/>
    <w:rsid w:val="00261E61"/>
    <w:rsid w:val="002644D3"/>
    <w:rsid w:val="00266B57"/>
    <w:rsid w:val="00271472"/>
    <w:rsid w:val="00271728"/>
    <w:rsid w:val="0027212C"/>
    <w:rsid w:val="0027267D"/>
    <w:rsid w:val="00276C97"/>
    <w:rsid w:val="002773FC"/>
    <w:rsid w:val="00281FDE"/>
    <w:rsid w:val="00284C8C"/>
    <w:rsid w:val="00293D0A"/>
    <w:rsid w:val="00293F28"/>
    <w:rsid w:val="0029446C"/>
    <w:rsid w:val="002A2158"/>
    <w:rsid w:val="002A61E6"/>
    <w:rsid w:val="002B0EDA"/>
    <w:rsid w:val="002B3DC2"/>
    <w:rsid w:val="002B5507"/>
    <w:rsid w:val="002B6A37"/>
    <w:rsid w:val="002B6A9B"/>
    <w:rsid w:val="002B6E1B"/>
    <w:rsid w:val="002B7CAB"/>
    <w:rsid w:val="002C0279"/>
    <w:rsid w:val="002C26BC"/>
    <w:rsid w:val="002C4CF2"/>
    <w:rsid w:val="002C6606"/>
    <w:rsid w:val="002C76FE"/>
    <w:rsid w:val="002D006C"/>
    <w:rsid w:val="002D0C14"/>
    <w:rsid w:val="002D1409"/>
    <w:rsid w:val="002D2F84"/>
    <w:rsid w:val="002D5597"/>
    <w:rsid w:val="002D5CA8"/>
    <w:rsid w:val="002D67E5"/>
    <w:rsid w:val="002F0317"/>
    <w:rsid w:val="002F48B3"/>
    <w:rsid w:val="002F51F8"/>
    <w:rsid w:val="002F5E17"/>
    <w:rsid w:val="00302CEE"/>
    <w:rsid w:val="003046B1"/>
    <w:rsid w:val="003062A6"/>
    <w:rsid w:val="003124FB"/>
    <w:rsid w:val="00315A11"/>
    <w:rsid w:val="00320AD6"/>
    <w:rsid w:val="00320D1B"/>
    <w:rsid w:val="00320F96"/>
    <w:rsid w:val="0032159A"/>
    <w:rsid w:val="0032740D"/>
    <w:rsid w:val="003275C6"/>
    <w:rsid w:val="0033197C"/>
    <w:rsid w:val="00341C5C"/>
    <w:rsid w:val="00343F66"/>
    <w:rsid w:val="00346BC1"/>
    <w:rsid w:val="00346DD1"/>
    <w:rsid w:val="003477E7"/>
    <w:rsid w:val="003524A8"/>
    <w:rsid w:val="00352FDF"/>
    <w:rsid w:val="0035519D"/>
    <w:rsid w:val="00361B65"/>
    <w:rsid w:val="00363D7A"/>
    <w:rsid w:val="00364211"/>
    <w:rsid w:val="0036548A"/>
    <w:rsid w:val="003749C9"/>
    <w:rsid w:val="00374A7E"/>
    <w:rsid w:val="0038661E"/>
    <w:rsid w:val="00386FB7"/>
    <w:rsid w:val="0039601C"/>
    <w:rsid w:val="0039665C"/>
    <w:rsid w:val="003A1E42"/>
    <w:rsid w:val="003A2D31"/>
    <w:rsid w:val="003A374F"/>
    <w:rsid w:val="003A4FCE"/>
    <w:rsid w:val="003A73A5"/>
    <w:rsid w:val="003B243C"/>
    <w:rsid w:val="003B4BDC"/>
    <w:rsid w:val="003B4D62"/>
    <w:rsid w:val="003B4DAC"/>
    <w:rsid w:val="003B53E3"/>
    <w:rsid w:val="003B540D"/>
    <w:rsid w:val="003B5CD0"/>
    <w:rsid w:val="003C1B48"/>
    <w:rsid w:val="003C2417"/>
    <w:rsid w:val="003C5284"/>
    <w:rsid w:val="003C61CE"/>
    <w:rsid w:val="003D184C"/>
    <w:rsid w:val="003D27BC"/>
    <w:rsid w:val="003D2BBF"/>
    <w:rsid w:val="003D45D4"/>
    <w:rsid w:val="003D5489"/>
    <w:rsid w:val="003D6B6A"/>
    <w:rsid w:val="003D6B96"/>
    <w:rsid w:val="003E0442"/>
    <w:rsid w:val="003E0A97"/>
    <w:rsid w:val="003E5326"/>
    <w:rsid w:val="003E59E1"/>
    <w:rsid w:val="003E5E91"/>
    <w:rsid w:val="003F1468"/>
    <w:rsid w:val="003F381E"/>
    <w:rsid w:val="003F4621"/>
    <w:rsid w:val="00401BBD"/>
    <w:rsid w:val="0040298C"/>
    <w:rsid w:val="00406CF3"/>
    <w:rsid w:val="00411417"/>
    <w:rsid w:val="00411CCD"/>
    <w:rsid w:val="004128C9"/>
    <w:rsid w:val="00413557"/>
    <w:rsid w:val="00417A9D"/>
    <w:rsid w:val="00421031"/>
    <w:rsid w:val="00421328"/>
    <w:rsid w:val="004213A4"/>
    <w:rsid w:val="004223A7"/>
    <w:rsid w:val="00423289"/>
    <w:rsid w:val="004242A0"/>
    <w:rsid w:val="00430E33"/>
    <w:rsid w:val="0043118B"/>
    <w:rsid w:val="004321F9"/>
    <w:rsid w:val="00433198"/>
    <w:rsid w:val="00433AE9"/>
    <w:rsid w:val="00433BEB"/>
    <w:rsid w:val="00442C50"/>
    <w:rsid w:val="00447076"/>
    <w:rsid w:val="00452A57"/>
    <w:rsid w:val="00456467"/>
    <w:rsid w:val="00457026"/>
    <w:rsid w:val="0046098B"/>
    <w:rsid w:val="00464B5E"/>
    <w:rsid w:val="00466010"/>
    <w:rsid w:val="00466537"/>
    <w:rsid w:val="00471FF4"/>
    <w:rsid w:val="00473781"/>
    <w:rsid w:val="0047410C"/>
    <w:rsid w:val="00475EB0"/>
    <w:rsid w:val="00476D59"/>
    <w:rsid w:val="00482D33"/>
    <w:rsid w:val="00484B67"/>
    <w:rsid w:val="004907FF"/>
    <w:rsid w:val="00490D96"/>
    <w:rsid w:val="00492377"/>
    <w:rsid w:val="004940AC"/>
    <w:rsid w:val="00496726"/>
    <w:rsid w:val="004967CA"/>
    <w:rsid w:val="004A1D17"/>
    <w:rsid w:val="004B12AF"/>
    <w:rsid w:val="004B1A31"/>
    <w:rsid w:val="004B1CB4"/>
    <w:rsid w:val="004B2204"/>
    <w:rsid w:val="004B48AC"/>
    <w:rsid w:val="004C1430"/>
    <w:rsid w:val="004C194F"/>
    <w:rsid w:val="004C4F66"/>
    <w:rsid w:val="004C5081"/>
    <w:rsid w:val="004C7D2F"/>
    <w:rsid w:val="004D6087"/>
    <w:rsid w:val="004D674F"/>
    <w:rsid w:val="004E1201"/>
    <w:rsid w:val="004E1803"/>
    <w:rsid w:val="004E18BE"/>
    <w:rsid w:val="004E47D4"/>
    <w:rsid w:val="004F017D"/>
    <w:rsid w:val="004F036B"/>
    <w:rsid w:val="004F17B7"/>
    <w:rsid w:val="004F2726"/>
    <w:rsid w:val="004F77B9"/>
    <w:rsid w:val="00505747"/>
    <w:rsid w:val="0050773A"/>
    <w:rsid w:val="00511745"/>
    <w:rsid w:val="00511B4F"/>
    <w:rsid w:val="00512532"/>
    <w:rsid w:val="00517BF2"/>
    <w:rsid w:val="00521323"/>
    <w:rsid w:val="0052579D"/>
    <w:rsid w:val="005303A6"/>
    <w:rsid w:val="005337AC"/>
    <w:rsid w:val="00533A2A"/>
    <w:rsid w:val="00536EFD"/>
    <w:rsid w:val="00541FA1"/>
    <w:rsid w:val="00543216"/>
    <w:rsid w:val="005446C7"/>
    <w:rsid w:val="00544B08"/>
    <w:rsid w:val="00546498"/>
    <w:rsid w:val="00546816"/>
    <w:rsid w:val="0054689A"/>
    <w:rsid w:val="00550130"/>
    <w:rsid w:val="00550A7A"/>
    <w:rsid w:val="00557358"/>
    <w:rsid w:val="005613DA"/>
    <w:rsid w:val="0056516D"/>
    <w:rsid w:val="0056700B"/>
    <w:rsid w:val="00570F1E"/>
    <w:rsid w:val="005722E5"/>
    <w:rsid w:val="0057451C"/>
    <w:rsid w:val="00575CC1"/>
    <w:rsid w:val="00577457"/>
    <w:rsid w:val="0058507E"/>
    <w:rsid w:val="005851C4"/>
    <w:rsid w:val="00585A3D"/>
    <w:rsid w:val="00591CF5"/>
    <w:rsid w:val="0059473D"/>
    <w:rsid w:val="00595A35"/>
    <w:rsid w:val="005965F0"/>
    <w:rsid w:val="005975D8"/>
    <w:rsid w:val="005A31DE"/>
    <w:rsid w:val="005B1E18"/>
    <w:rsid w:val="005B680A"/>
    <w:rsid w:val="005B78B1"/>
    <w:rsid w:val="005B7D97"/>
    <w:rsid w:val="005C7265"/>
    <w:rsid w:val="005D3654"/>
    <w:rsid w:val="005D485E"/>
    <w:rsid w:val="005D576C"/>
    <w:rsid w:val="005D625D"/>
    <w:rsid w:val="005E09BD"/>
    <w:rsid w:val="005E0CFB"/>
    <w:rsid w:val="005E2BF2"/>
    <w:rsid w:val="005E2E9F"/>
    <w:rsid w:val="005E2F59"/>
    <w:rsid w:val="005E6711"/>
    <w:rsid w:val="005E7DC6"/>
    <w:rsid w:val="005F4C36"/>
    <w:rsid w:val="005F59ED"/>
    <w:rsid w:val="005F5D2D"/>
    <w:rsid w:val="005F7641"/>
    <w:rsid w:val="00607623"/>
    <w:rsid w:val="00611996"/>
    <w:rsid w:val="00613678"/>
    <w:rsid w:val="006157A5"/>
    <w:rsid w:val="006205D5"/>
    <w:rsid w:val="0062160C"/>
    <w:rsid w:val="00631337"/>
    <w:rsid w:val="00631693"/>
    <w:rsid w:val="00632261"/>
    <w:rsid w:val="00642460"/>
    <w:rsid w:val="00643116"/>
    <w:rsid w:val="0064401B"/>
    <w:rsid w:val="0064444D"/>
    <w:rsid w:val="00645019"/>
    <w:rsid w:val="006458E3"/>
    <w:rsid w:val="006509A2"/>
    <w:rsid w:val="00651D54"/>
    <w:rsid w:val="00653809"/>
    <w:rsid w:val="00653B87"/>
    <w:rsid w:val="00654F43"/>
    <w:rsid w:val="00655CAE"/>
    <w:rsid w:val="00657D3D"/>
    <w:rsid w:val="006631EA"/>
    <w:rsid w:val="00663793"/>
    <w:rsid w:val="00664953"/>
    <w:rsid w:val="00671F14"/>
    <w:rsid w:val="006722D6"/>
    <w:rsid w:val="00676B20"/>
    <w:rsid w:val="0068002C"/>
    <w:rsid w:val="00684594"/>
    <w:rsid w:val="00685E78"/>
    <w:rsid w:val="00697E40"/>
    <w:rsid w:val="006A094D"/>
    <w:rsid w:val="006A1087"/>
    <w:rsid w:val="006A3E21"/>
    <w:rsid w:val="006B0071"/>
    <w:rsid w:val="006C1CD5"/>
    <w:rsid w:val="006C2441"/>
    <w:rsid w:val="006C4A47"/>
    <w:rsid w:val="006C4BFE"/>
    <w:rsid w:val="006C4E0B"/>
    <w:rsid w:val="006D2D7C"/>
    <w:rsid w:val="006D2EEE"/>
    <w:rsid w:val="006D40DB"/>
    <w:rsid w:val="006D5B95"/>
    <w:rsid w:val="006D5CC7"/>
    <w:rsid w:val="006D636C"/>
    <w:rsid w:val="006E1503"/>
    <w:rsid w:val="006E4371"/>
    <w:rsid w:val="006E56D8"/>
    <w:rsid w:val="00702405"/>
    <w:rsid w:val="00706568"/>
    <w:rsid w:val="00707AC9"/>
    <w:rsid w:val="007118D8"/>
    <w:rsid w:val="00713678"/>
    <w:rsid w:val="00713B1A"/>
    <w:rsid w:val="00713BF6"/>
    <w:rsid w:val="00713CE9"/>
    <w:rsid w:val="0071404A"/>
    <w:rsid w:val="00717BA3"/>
    <w:rsid w:val="007204CD"/>
    <w:rsid w:val="007213A5"/>
    <w:rsid w:val="00727C85"/>
    <w:rsid w:val="00730DC8"/>
    <w:rsid w:val="007357E4"/>
    <w:rsid w:val="00736A06"/>
    <w:rsid w:val="007427AD"/>
    <w:rsid w:val="00745C83"/>
    <w:rsid w:val="00747478"/>
    <w:rsid w:val="007525CF"/>
    <w:rsid w:val="00753249"/>
    <w:rsid w:val="00753473"/>
    <w:rsid w:val="007565EE"/>
    <w:rsid w:val="00756987"/>
    <w:rsid w:val="00760584"/>
    <w:rsid w:val="00760FB1"/>
    <w:rsid w:val="00761E38"/>
    <w:rsid w:val="00763367"/>
    <w:rsid w:val="0076436A"/>
    <w:rsid w:val="007701BC"/>
    <w:rsid w:val="00773630"/>
    <w:rsid w:val="00781D9A"/>
    <w:rsid w:val="00781EF7"/>
    <w:rsid w:val="00785CD2"/>
    <w:rsid w:val="0079247F"/>
    <w:rsid w:val="00796559"/>
    <w:rsid w:val="007A03D0"/>
    <w:rsid w:val="007A0B18"/>
    <w:rsid w:val="007A2985"/>
    <w:rsid w:val="007A2E3E"/>
    <w:rsid w:val="007A32B3"/>
    <w:rsid w:val="007A4A92"/>
    <w:rsid w:val="007A5A6F"/>
    <w:rsid w:val="007A7ABB"/>
    <w:rsid w:val="007B0526"/>
    <w:rsid w:val="007B309B"/>
    <w:rsid w:val="007B3545"/>
    <w:rsid w:val="007B5C78"/>
    <w:rsid w:val="007B5D72"/>
    <w:rsid w:val="007B6833"/>
    <w:rsid w:val="007B6EE3"/>
    <w:rsid w:val="007C0A98"/>
    <w:rsid w:val="007C1109"/>
    <w:rsid w:val="007C2571"/>
    <w:rsid w:val="007C3751"/>
    <w:rsid w:val="007C3E58"/>
    <w:rsid w:val="007D0812"/>
    <w:rsid w:val="007D0915"/>
    <w:rsid w:val="007D0A0F"/>
    <w:rsid w:val="007D1A39"/>
    <w:rsid w:val="007D2CE6"/>
    <w:rsid w:val="007D2F23"/>
    <w:rsid w:val="007D4883"/>
    <w:rsid w:val="007D5A15"/>
    <w:rsid w:val="007D63D6"/>
    <w:rsid w:val="007D7334"/>
    <w:rsid w:val="007D780F"/>
    <w:rsid w:val="007E51ED"/>
    <w:rsid w:val="007E5F07"/>
    <w:rsid w:val="007E769B"/>
    <w:rsid w:val="007F0121"/>
    <w:rsid w:val="007F26A7"/>
    <w:rsid w:val="007F3678"/>
    <w:rsid w:val="007F4591"/>
    <w:rsid w:val="007F6AAA"/>
    <w:rsid w:val="00804B32"/>
    <w:rsid w:val="00804FA6"/>
    <w:rsid w:val="00815644"/>
    <w:rsid w:val="00822F83"/>
    <w:rsid w:val="00825906"/>
    <w:rsid w:val="0082630F"/>
    <w:rsid w:val="0083031E"/>
    <w:rsid w:val="008309E6"/>
    <w:rsid w:val="008318A1"/>
    <w:rsid w:val="00832EE4"/>
    <w:rsid w:val="00835F7D"/>
    <w:rsid w:val="00837D7A"/>
    <w:rsid w:val="00841157"/>
    <w:rsid w:val="00841654"/>
    <w:rsid w:val="00842632"/>
    <w:rsid w:val="00843764"/>
    <w:rsid w:val="0084712D"/>
    <w:rsid w:val="00851D3C"/>
    <w:rsid w:val="008550C0"/>
    <w:rsid w:val="0085542A"/>
    <w:rsid w:val="0085633C"/>
    <w:rsid w:val="008573B8"/>
    <w:rsid w:val="00857537"/>
    <w:rsid w:val="00860B02"/>
    <w:rsid w:val="00861E72"/>
    <w:rsid w:val="00862912"/>
    <w:rsid w:val="008647DB"/>
    <w:rsid w:val="00865BE2"/>
    <w:rsid w:val="0086711E"/>
    <w:rsid w:val="008679DD"/>
    <w:rsid w:val="00871854"/>
    <w:rsid w:val="008719C5"/>
    <w:rsid w:val="00872183"/>
    <w:rsid w:val="0087241F"/>
    <w:rsid w:val="008724FA"/>
    <w:rsid w:val="00874501"/>
    <w:rsid w:val="0087496B"/>
    <w:rsid w:val="00886916"/>
    <w:rsid w:val="00886A43"/>
    <w:rsid w:val="00890936"/>
    <w:rsid w:val="00890CEB"/>
    <w:rsid w:val="0089352D"/>
    <w:rsid w:val="00895920"/>
    <w:rsid w:val="008A1F19"/>
    <w:rsid w:val="008A3E07"/>
    <w:rsid w:val="008A65E9"/>
    <w:rsid w:val="008A72CA"/>
    <w:rsid w:val="008B0EB6"/>
    <w:rsid w:val="008B1D0E"/>
    <w:rsid w:val="008B1D94"/>
    <w:rsid w:val="008B3431"/>
    <w:rsid w:val="008B4875"/>
    <w:rsid w:val="008B4C39"/>
    <w:rsid w:val="008B4FC5"/>
    <w:rsid w:val="008B5FC8"/>
    <w:rsid w:val="008B60FE"/>
    <w:rsid w:val="008C048E"/>
    <w:rsid w:val="008C2241"/>
    <w:rsid w:val="008C3E06"/>
    <w:rsid w:val="0090028F"/>
    <w:rsid w:val="00900E07"/>
    <w:rsid w:val="009016C0"/>
    <w:rsid w:val="00901E0B"/>
    <w:rsid w:val="00902238"/>
    <w:rsid w:val="0090575E"/>
    <w:rsid w:val="0090779C"/>
    <w:rsid w:val="0091002A"/>
    <w:rsid w:val="00910CB2"/>
    <w:rsid w:val="00915DAF"/>
    <w:rsid w:val="009209F4"/>
    <w:rsid w:val="00923AE9"/>
    <w:rsid w:val="00924BED"/>
    <w:rsid w:val="0093226F"/>
    <w:rsid w:val="00936DAE"/>
    <w:rsid w:val="00940C3E"/>
    <w:rsid w:val="00940FAE"/>
    <w:rsid w:val="00941434"/>
    <w:rsid w:val="0094146E"/>
    <w:rsid w:val="00946D2C"/>
    <w:rsid w:val="00947F4F"/>
    <w:rsid w:val="009500F6"/>
    <w:rsid w:val="00956D11"/>
    <w:rsid w:val="00957A7F"/>
    <w:rsid w:val="0096081F"/>
    <w:rsid w:val="00963833"/>
    <w:rsid w:val="00964FEB"/>
    <w:rsid w:val="009662C5"/>
    <w:rsid w:val="009712A2"/>
    <w:rsid w:val="009720AE"/>
    <w:rsid w:val="00985AC7"/>
    <w:rsid w:val="00986B19"/>
    <w:rsid w:val="00986E4F"/>
    <w:rsid w:val="009933A6"/>
    <w:rsid w:val="009A0315"/>
    <w:rsid w:val="009A15EE"/>
    <w:rsid w:val="009A1E62"/>
    <w:rsid w:val="009A501C"/>
    <w:rsid w:val="009A7C7A"/>
    <w:rsid w:val="009B582D"/>
    <w:rsid w:val="009B5BB7"/>
    <w:rsid w:val="009C00C0"/>
    <w:rsid w:val="009C34D5"/>
    <w:rsid w:val="009C5149"/>
    <w:rsid w:val="009C53F6"/>
    <w:rsid w:val="009C6266"/>
    <w:rsid w:val="009C75B9"/>
    <w:rsid w:val="009C7C51"/>
    <w:rsid w:val="009D20AF"/>
    <w:rsid w:val="009D2CBB"/>
    <w:rsid w:val="009D2FC7"/>
    <w:rsid w:val="009D5E3D"/>
    <w:rsid w:val="009E0775"/>
    <w:rsid w:val="009E10C6"/>
    <w:rsid w:val="009E4B55"/>
    <w:rsid w:val="009F01DA"/>
    <w:rsid w:val="009F1368"/>
    <w:rsid w:val="009F28A4"/>
    <w:rsid w:val="00A00622"/>
    <w:rsid w:val="00A02691"/>
    <w:rsid w:val="00A028FA"/>
    <w:rsid w:val="00A0319F"/>
    <w:rsid w:val="00A03F22"/>
    <w:rsid w:val="00A11BFD"/>
    <w:rsid w:val="00A12103"/>
    <w:rsid w:val="00A13F6C"/>
    <w:rsid w:val="00A16501"/>
    <w:rsid w:val="00A176DD"/>
    <w:rsid w:val="00A2001B"/>
    <w:rsid w:val="00A223EC"/>
    <w:rsid w:val="00A22C4B"/>
    <w:rsid w:val="00A22DB8"/>
    <w:rsid w:val="00A22FD9"/>
    <w:rsid w:val="00A23C4C"/>
    <w:rsid w:val="00A27F6E"/>
    <w:rsid w:val="00A343C1"/>
    <w:rsid w:val="00A3786B"/>
    <w:rsid w:val="00A40788"/>
    <w:rsid w:val="00A4484F"/>
    <w:rsid w:val="00A44ACD"/>
    <w:rsid w:val="00A44B37"/>
    <w:rsid w:val="00A44CA1"/>
    <w:rsid w:val="00A44D78"/>
    <w:rsid w:val="00A502CD"/>
    <w:rsid w:val="00A504AA"/>
    <w:rsid w:val="00A52CC9"/>
    <w:rsid w:val="00A55A5C"/>
    <w:rsid w:val="00A61845"/>
    <w:rsid w:val="00A62D23"/>
    <w:rsid w:val="00A6477B"/>
    <w:rsid w:val="00A651CD"/>
    <w:rsid w:val="00A66416"/>
    <w:rsid w:val="00A67180"/>
    <w:rsid w:val="00A739D9"/>
    <w:rsid w:val="00A8040A"/>
    <w:rsid w:val="00A81915"/>
    <w:rsid w:val="00A9548A"/>
    <w:rsid w:val="00AA1E22"/>
    <w:rsid w:val="00AA21C4"/>
    <w:rsid w:val="00AA40D5"/>
    <w:rsid w:val="00AA75A1"/>
    <w:rsid w:val="00AA7B4E"/>
    <w:rsid w:val="00AB0112"/>
    <w:rsid w:val="00AB24CF"/>
    <w:rsid w:val="00AB4D3B"/>
    <w:rsid w:val="00AB4E83"/>
    <w:rsid w:val="00AC148D"/>
    <w:rsid w:val="00AC2AEC"/>
    <w:rsid w:val="00AC324A"/>
    <w:rsid w:val="00AD191E"/>
    <w:rsid w:val="00AD2FC5"/>
    <w:rsid w:val="00AD36BA"/>
    <w:rsid w:val="00AD3DF3"/>
    <w:rsid w:val="00AD52D0"/>
    <w:rsid w:val="00AD7B2C"/>
    <w:rsid w:val="00AE0152"/>
    <w:rsid w:val="00AE101D"/>
    <w:rsid w:val="00AE1F4A"/>
    <w:rsid w:val="00AE2084"/>
    <w:rsid w:val="00AE5391"/>
    <w:rsid w:val="00AE7D19"/>
    <w:rsid w:val="00AF04EA"/>
    <w:rsid w:val="00AF11C0"/>
    <w:rsid w:val="00AF486C"/>
    <w:rsid w:val="00AF730C"/>
    <w:rsid w:val="00AF7469"/>
    <w:rsid w:val="00AF77C6"/>
    <w:rsid w:val="00B004E3"/>
    <w:rsid w:val="00B00E24"/>
    <w:rsid w:val="00B01F0E"/>
    <w:rsid w:val="00B03F68"/>
    <w:rsid w:val="00B05FA8"/>
    <w:rsid w:val="00B0636A"/>
    <w:rsid w:val="00B10E70"/>
    <w:rsid w:val="00B11BAD"/>
    <w:rsid w:val="00B14410"/>
    <w:rsid w:val="00B17767"/>
    <w:rsid w:val="00B216DF"/>
    <w:rsid w:val="00B227D3"/>
    <w:rsid w:val="00B23273"/>
    <w:rsid w:val="00B246DE"/>
    <w:rsid w:val="00B26BFF"/>
    <w:rsid w:val="00B3751D"/>
    <w:rsid w:val="00B37C6C"/>
    <w:rsid w:val="00B401B0"/>
    <w:rsid w:val="00B43B2E"/>
    <w:rsid w:val="00B443A6"/>
    <w:rsid w:val="00B46DCD"/>
    <w:rsid w:val="00B47369"/>
    <w:rsid w:val="00B47929"/>
    <w:rsid w:val="00B515FA"/>
    <w:rsid w:val="00B52AE3"/>
    <w:rsid w:val="00B53E32"/>
    <w:rsid w:val="00B554DB"/>
    <w:rsid w:val="00B56BD0"/>
    <w:rsid w:val="00B60163"/>
    <w:rsid w:val="00B60979"/>
    <w:rsid w:val="00B61CE9"/>
    <w:rsid w:val="00B628D0"/>
    <w:rsid w:val="00B638C8"/>
    <w:rsid w:val="00B63D92"/>
    <w:rsid w:val="00B6553E"/>
    <w:rsid w:val="00B65C6E"/>
    <w:rsid w:val="00B702B7"/>
    <w:rsid w:val="00B70C7F"/>
    <w:rsid w:val="00B72806"/>
    <w:rsid w:val="00B73557"/>
    <w:rsid w:val="00B8054F"/>
    <w:rsid w:val="00B83371"/>
    <w:rsid w:val="00B84164"/>
    <w:rsid w:val="00B850DA"/>
    <w:rsid w:val="00B87C5F"/>
    <w:rsid w:val="00B938C6"/>
    <w:rsid w:val="00B938E2"/>
    <w:rsid w:val="00B969D6"/>
    <w:rsid w:val="00B9705B"/>
    <w:rsid w:val="00B972D5"/>
    <w:rsid w:val="00BA0BDE"/>
    <w:rsid w:val="00BA6618"/>
    <w:rsid w:val="00BA6AEE"/>
    <w:rsid w:val="00BB205D"/>
    <w:rsid w:val="00BB5FDD"/>
    <w:rsid w:val="00BB67DC"/>
    <w:rsid w:val="00BB6EEE"/>
    <w:rsid w:val="00BC0ABE"/>
    <w:rsid w:val="00BC4AFC"/>
    <w:rsid w:val="00BC61D7"/>
    <w:rsid w:val="00BD043B"/>
    <w:rsid w:val="00BD0F08"/>
    <w:rsid w:val="00BD1CAC"/>
    <w:rsid w:val="00BD2457"/>
    <w:rsid w:val="00BD281D"/>
    <w:rsid w:val="00BD4747"/>
    <w:rsid w:val="00BE22FA"/>
    <w:rsid w:val="00BF3513"/>
    <w:rsid w:val="00BF6807"/>
    <w:rsid w:val="00C00255"/>
    <w:rsid w:val="00C0121D"/>
    <w:rsid w:val="00C047AB"/>
    <w:rsid w:val="00C05C16"/>
    <w:rsid w:val="00C05FC8"/>
    <w:rsid w:val="00C075BC"/>
    <w:rsid w:val="00C10C4B"/>
    <w:rsid w:val="00C10CB3"/>
    <w:rsid w:val="00C12185"/>
    <w:rsid w:val="00C13E2A"/>
    <w:rsid w:val="00C150F5"/>
    <w:rsid w:val="00C15606"/>
    <w:rsid w:val="00C163A1"/>
    <w:rsid w:val="00C16DA7"/>
    <w:rsid w:val="00C16E45"/>
    <w:rsid w:val="00C17038"/>
    <w:rsid w:val="00C21049"/>
    <w:rsid w:val="00C21343"/>
    <w:rsid w:val="00C21773"/>
    <w:rsid w:val="00C21A74"/>
    <w:rsid w:val="00C22D32"/>
    <w:rsid w:val="00C23F8D"/>
    <w:rsid w:val="00C25952"/>
    <w:rsid w:val="00C27884"/>
    <w:rsid w:val="00C3071D"/>
    <w:rsid w:val="00C312D8"/>
    <w:rsid w:val="00C31ED6"/>
    <w:rsid w:val="00C354D3"/>
    <w:rsid w:val="00C41813"/>
    <w:rsid w:val="00C42997"/>
    <w:rsid w:val="00C4390F"/>
    <w:rsid w:val="00C52678"/>
    <w:rsid w:val="00C54402"/>
    <w:rsid w:val="00C62589"/>
    <w:rsid w:val="00C63A1D"/>
    <w:rsid w:val="00C64573"/>
    <w:rsid w:val="00C64787"/>
    <w:rsid w:val="00C64DA6"/>
    <w:rsid w:val="00C702F9"/>
    <w:rsid w:val="00C71D64"/>
    <w:rsid w:val="00C72909"/>
    <w:rsid w:val="00C73BE6"/>
    <w:rsid w:val="00C73D39"/>
    <w:rsid w:val="00C75F16"/>
    <w:rsid w:val="00C8001F"/>
    <w:rsid w:val="00C82313"/>
    <w:rsid w:val="00C85096"/>
    <w:rsid w:val="00C870C7"/>
    <w:rsid w:val="00C90110"/>
    <w:rsid w:val="00C90C58"/>
    <w:rsid w:val="00C945DC"/>
    <w:rsid w:val="00C977AF"/>
    <w:rsid w:val="00CB36E0"/>
    <w:rsid w:val="00CB4A6C"/>
    <w:rsid w:val="00CB4F31"/>
    <w:rsid w:val="00CC284C"/>
    <w:rsid w:val="00CC2C3E"/>
    <w:rsid w:val="00CC47D1"/>
    <w:rsid w:val="00CD18FA"/>
    <w:rsid w:val="00CD2FF2"/>
    <w:rsid w:val="00CD467B"/>
    <w:rsid w:val="00CD4E92"/>
    <w:rsid w:val="00CD78A6"/>
    <w:rsid w:val="00CD796C"/>
    <w:rsid w:val="00CE181E"/>
    <w:rsid w:val="00CE4558"/>
    <w:rsid w:val="00CE500E"/>
    <w:rsid w:val="00CE60B9"/>
    <w:rsid w:val="00CE7A24"/>
    <w:rsid w:val="00CF2C0E"/>
    <w:rsid w:val="00D112C1"/>
    <w:rsid w:val="00D12425"/>
    <w:rsid w:val="00D15A74"/>
    <w:rsid w:val="00D15B9B"/>
    <w:rsid w:val="00D17A9F"/>
    <w:rsid w:val="00D20B0E"/>
    <w:rsid w:val="00D211FC"/>
    <w:rsid w:val="00D21C01"/>
    <w:rsid w:val="00D2345C"/>
    <w:rsid w:val="00D23830"/>
    <w:rsid w:val="00D3079C"/>
    <w:rsid w:val="00D30930"/>
    <w:rsid w:val="00D31066"/>
    <w:rsid w:val="00D330F6"/>
    <w:rsid w:val="00D35BD1"/>
    <w:rsid w:val="00D37FF6"/>
    <w:rsid w:val="00D40011"/>
    <w:rsid w:val="00D410FA"/>
    <w:rsid w:val="00D41A33"/>
    <w:rsid w:val="00D437D7"/>
    <w:rsid w:val="00D439F6"/>
    <w:rsid w:val="00D44AC8"/>
    <w:rsid w:val="00D44F04"/>
    <w:rsid w:val="00D47A46"/>
    <w:rsid w:val="00D52D66"/>
    <w:rsid w:val="00D52DFE"/>
    <w:rsid w:val="00D540AB"/>
    <w:rsid w:val="00D540AC"/>
    <w:rsid w:val="00D5506E"/>
    <w:rsid w:val="00D56D3C"/>
    <w:rsid w:val="00D57E84"/>
    <w:rsid w:val="00D604A2"/>
    <w:rsid w:val="00D620A8"/>
    <w:rsid w:val="00D63A96"/>
    <w:rsid w:val="00D655B6"/>
    <w:rsid w:val="00D66933"/>
    <w:rsid w:val="00D670D5"/>
    <w:rsid w:val="00D67253"/>
    <w:rsid w:val="00D72655"/>
    <w:rsid w:val="00D72A89"/>
    <w:rsid w:val="00D91C33"/>
    <w:rsid w:val="00D92DDE"/>
    <w:rsid w:val="00D93C42"/>
    <w:rsid w:val="00D93F62"/>
    <w:rsid w:val="00D9620F"/>
    <w:rsid w:val="00DA02FF"/>
    <w:rsid w:val="00DA0E49"/>
    <w:rsid w:val="00DA4B2F"/>
    <w:rsid w:val="00DA5581"/>
    <w:rsid w:val="00DA5654"/>
    <w:rsid w:val="00DA6B2E"/>
    <w:rsid w:val="00DB0AB3"/>
    <w:rsid w:val="00DB1349"/>
    <w:rsid w:val="00DB52F9"/>
    <w:rsid w:val="00DC3D30"/>
    <w:rsid w:val="00DC4A66"/>
    <w:rsid w:val="00DC58BF"/>
    <w:rsid w:val="00DC6789"/>
    <w:rsid w:val="00DC6A46"/>
    <w:rsid w:val="00DC6E3C"/>
    <w:rsid w:val="00DD0226"/>
    <w:rsid w:val="00DD2A63"/>
    <w:rsid w:val="00DD2F34"/>
    <w:rsid w:val="00DD7C10"/>
    <w:rsid w:val="00DE3ECD"/>
    <w:rsid w:val="00DE563C"/>
    <w:rsid w:val="00DE633B"/>
    <w:rsid w:val="00DE7BD2"/>
    <w:rsid w:val="00DF07FF"/>
    <w:rsid w:val="00DF0830"/>
    <w:rsid w:val="00DF60DE"/>
    <w:rsid w:val="00DF7FBA"/>
    <w:rsid w:val="00E02FC3"/>
    <w:rsid w:val="00E03338"/>
    <w:rsid w:val="00E035BC"/>
    <w:rsid w:val="00E048CC"/>
    <w:rsid w:val="00E07BDF"/>
    <w:rsid w:val="00E12A79"/>
    <w:rsid w:val="00E138B7"/>
    <w:rsid w:val="00E14B8E"/>
    <w:rsid w:val="00E168E2"/>
    <w:rsid w:val="00E171A3"/>
    <w:rsid w:val="00E173EF"/>
    <w:rsid w:val="00E20FA4"/>
    <w:rsid w:val="00E23D54"/>
    <w:rsid w:val="00E32060"/>
    <w:rsid w:val="00E34D84"/>
    <w:rsid w:val="00E37192"/>
    <w:rsid w:val="00E46CB6"/>
    <w:rsid w:val="00E50B6F"/>
    <w:rsid w:val="00E5173D"/>
    <w:rsid w:val="00E52374"/>
    <w:rsid w:val="00E54773"/>
    <w:rsid w:val="00E550AD"/>
    <w:rsid w:val="00E60016"/>
    <w:rsid w:val="00E630C6"/>
    <w:rsid w:val="00E64E6D"/>
    <w:rsid w:val="00E67E90"/>
    <w:rsid w:val="00E7212B"/>
    <w:rsid w:val="00E81B38"/>
    <w:rsid w:val="00E82529"/>
    <w:rsid w:val="00E832F1"/>
    <w:rsid w:val="00E86562"/>
    <w:rsid w:val="00E905E2"/>
    <w:rsid w:val="00E92BB6"/>
    <w:rsid w:val="00E9356C"/>
    <w:rsid w:val="00E938CC"/>
    <w:rsid w:val="00E97278"/>
    <w:rsid w:val="00EA2AC9"/>
    <w:rsid w:val="00EB0E36"/>
    <w:rsid w:val="00EB4BF1"/>
    <w:rsid w:val="00EB6E06"/>
    <w:rsid w:val="00EC7FF9"/>
    <w:rsid w:val="00ED01E2"/>
    <w:rsid w:val="00ED3C19"/>
    <w:rsid w:val="00ED4F29"/>
    <w:rsid w:val="00ED5181"/>
    <w:rsid w:val="00ED5832"/>
    <w:rsid w:val="00ED72DA"/>
    <w:rsid w:val="00EE0A05"/>
    <w:rsid w:val="00EE20A3"/>
    <w:rsid w:val="00EE4041"/>
    <w:rsid w:val="00EF0C8E"/>
    <w:rsid w:val="00EF0F18"/>
    <w:rsid w:val="00EF16C1"/>
    <w:rsid w:val="00EF1818"/>
    <w:rsid w:val="00EF598C"/>
    <w:rsid w:val="00EF6D32"/>
    <w:rsid w:val="00F008BB"/>
    <w:rsid w:val="00F00DE0"/>
    <w:rsid w:val="00F00E7A"/>
    <w:rsid w:val="00F0226A"/>
    <w:rsid w:val="00F04113"/>
    <w:rsid w:val="00F06422"/>
    <w:rsid w:val="00F1076D"/>
    <w:rsid w:val="00F2183D"/>
    <w:rsid w:val="00F23002"/>
    <w:rsid w:val="00F2347A"/>
    <w:rsid w:val="00F23D8A"/>
    <w:rsid w:val="00F24727"/>
    <w:rsid w:val="00F25849"/>
    <w:rsid w:val="00F26801"/>
    <w:rsid w:val="00F27ABB"/>
    <w:rsid w:val="00F32000"/>
    <w:rsid w:val="00F326A8"/>
    <w:rsid w:val="00F33EAA"/>
    <w:rsid w:val="00F33FE3"/>
    <w:rsid w:val="00F36A41"/>
    <w:rsid w:val="00F41152"/>
    <w:rsid w:val="00F448BC"/>
    <w:rsid w:val="00F45B6B"/>
    <w:rsid w:val="00F52776"/>
    <w:rsid w:val="00F57891"/>
    <w:rsid w:val="00F60167"/>
    <w:rsid w:val="00F652CD"/>
    <w:rsid w:val="00F7100F"/>
    <w:rsid w:val="00F748FF"/>
    <w:rsid w:val="00F7710F"/>
    <w:rsid w:val="00F8044E"/>
    <w:rsid w:val="00F85DB2"/>
    <w:rsid w:val="00F92AD1"/>
    <w:rsid w:val="00F9684B"/>
    <w:rsid w:val="00F96F38"/>
    <w:rsid w:val="00F97550"/>
    <w:rsid w:val="00FA2115"/>
    <w:rsid w:val="00FA277F"/>
    <w:rsid w:val="00FA2C49"/>
    <w:rsid w:val="00FA6C60"/>
    <w:rsid w:val="00FA7F18"/>
    <w:rsid w:val="00FB38C1"/>
    <w:rsid w:val="00FB4825"/>
    <w:rsid w:val="00FB5310"/>
    <w:rsid w:val="00FC194F"/>
    <w:rsid w:val="00FC2B39"/>
    <w:rsid w:val="00FC37F3"/>
    <w:rsid w:val="00FC4FDC"/>
    <w:rsid w:val="00FC7489"/>
    <w:rsid w:val="00FD1137"/>
    <w:rsid w:val="00FD278C"/>
    <w:rsid w:val="00FD442F"/>
    <w:rsid w:val="00FD47DB"/>
    <w:rsid w:val="00FD5C79"/>
    <w:rsid w:val="00FD602A"/>
    <w:rsid w:val="00FE2CD6"/>
    <w:rsid w:val="00FE3717"/>
    <w:rsid w:val="00FE4D3F"/>
    <w:rsid w:val="00FE6D42"/>
    <w:rsid w:val="00FE6DA6"/>
    <w:rsid w:val="00FE73DA"/>
    <w:rsid w:val="00FE7A38"/>
    <w:rsid w:val="00FF0426"/>
    <w:rsid w:val="00FF1C63"/>
    <w:rsid w:val="00FF21FF"/>
    <w:rsid w:val="00FF2CCF"/>
    <w:rsid w:val="00FF3C45"/>
    <w:rsid w:val="00FF4E51"/>
    <w:rsid w:val="00FF78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C3C6A"/>
  <w15:docId w15:val="{62EA76D0-43AC-4C49-8217-07F4C990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EastAsia" w:hAnsiTheme="majorHAnsi" w:cstheme="minorBidi"/>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2" w:unhideWhenUsed="1"/>
    <w:lsdException w:name="heading 7" w:semiHidden="1" w:uiPriority="12" w:unhideWhenUsed="1"/>
    <w:lsdException w:name="heading 8" w:semiHidden="1" w:uiPriority="12" w:unhideWhenUsed="1"/>
    <w:lsdException w:name="heading 9" w:semiHidden="1" w:uiPriority="1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8"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qFormat="1"/>
    <w:lsdException w:name="List Continue 2" w:semiHidden="1" w:uiPriority="7"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8"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13"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5" w:unhideWhenUsed="1" w:qFormat="1"/>
    <w:lsdException w:name="HTML Definition" w:semiHidden="1" w:unhideWhenUsed="1"/>
    <w:lsdException w:name="HTML Keyboard" w:semiHidden="1" w:unhideWhenUsed="1"/>
    <w:lsdException w:name="HTML Preformatted" w:semiHidden="1" w:uiPriority="4"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3"/>
    <w:lsdException w:name="Intense Reference" w:uiPriority="13"/>
    <w:lsdException w:name="Book Title" w:semiHidden="1" w:uiPriority="33" w:unhideWhenUsed="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D2F"/>
    <w:pPr>
      <w:spacing w:line="288" w:lineRule="auto"/>
    </w:pPr>
    <w:rPr>
      <w:rFonts w:asciiTheme="minorHAnsi" w:hAnsiTheme="minorHAnsi"/>
      <w:color w:val="231F20" w:themeColor="text1"/>
    </w:rPr>
  </w:style>
  <w:style w:type="paragraph" w:styleId="Heading1">
    <w:name w:val="heading 1"/>
    <w:aliases w:val="H1 Section"/>
    <w:next w:val="Normal"/>
    <w:link w:val="Heading1Char"/>
    <w:uiPriority w:val="12"/>
    <w:qFormat/>
    <w:rsid w:val="004C7D2F"/>
    <w:pPr>
      <w:pageBreakBefore/>
      <w:widowControl w:val="0"/>
      <w:pBdr>
        <w:bottom w:val="single" w:sz="4" w:space="1" w:color="auto"/>
      </w:pBdr>
      <w:spacing w:before="600" w:after="480"/>
      <w:jc w:val="right"/>
      <w:outlineLvl w:val="0"/>
    </w:pPr>
    <w:rPr>
      <w:rFonts w:eastAsiaTheme="majorEastAsia" w:cstheme="majorBidi"/>
      <w:bCs/>
      <w:i/>
      <w:color w:val="231F20" w:themeColor="text1"/>
      <w:sz w:val="36"/>
      <w:szCs w:val="28"/>
    </w:rPr>
  </w:style>
  <w:style w:type="paragraph" w:styleId="Heading2">
    <w:name w:val="heading 2"/>
    <w:aliases w:val="H2"/>
    <w:next w:val="Normal"/>
    <w:link w:val="Heading2Char"/>
    <w:uiPriority w:val="6"/>
    <w:unhideWhenUsed/>
    <w:qFormat/>
    <w:rsid w:val="004C7D2F"/>
    <w:pPr>
      <w:keepNext/>
      <w:keepLines/>
      <w:spacing w:before="360" w:after="60"/>
      <w:outlineLvl w:val="1"/>
    </w:pPr>
    <w:rPr>
      <w:rFonts w:eastAsiaTheme="majorEastAsia" w:cstheme="majorBidi"/>
      <w:color w:val="231F20" w:themeColor="text1"/>
      <w:sz w:val="32"/>
      <w:szCs w:val="26"/>
    </w:rPr>
  </w:style>
  <w:style w:type="paragraph" w:styleId="Heading3">
    <w:name w:val="heading 3"/>
    <w:aliases w:val="H3"/>
    <w:basedOn w:val="Heading2"/>
    <w:next w:val="Normal"/>
    <w:link w:val="Heading3Char"/>
    <w:uiPriority w:val="6"/>
    <w:unhideWhenUsed/>
    <w:qFormat/>
    <w:rsid w:val="004C7D2F"/>
    <w:pPr>
      <w:spacing w:before="280" w:after="0"/>
      <w:outlineLvl w:val="2"/>
    </w:pPr>
    <w:rPr>
      <w:i/>
      <w:sz w:val="24"/>
    </w:rPr>
  </w:style>
  <w:style w:type="paragraph" w:styleId="Heading4">
    <w:name w:val="heading 4"/>
    <w:aliases w:val="H4"/>
    <w:basedOn w:val="Heading3"/>
    <w:next w:val="Normal"/>
    <w:link w:val="Heading4Char"/>
    <w:uiPriority w:val="6"/>
    <w:unhideWhenUsed/>
    <w:qFormat/>
    <w:rsid w:val="004C7D2F"/>
    <w:pPr>
      <w:spacing w:after="20"/>
      <w:outlineLvl w:val="3"/>
    </w:pPr>
    <w:rPr>
      <w:bCs/>
      <w:iCs/>
      <w:sz w:val="20"/>
    </w:rPr>
  </w:style>
  <w:style w:type="paragraph" w:styleId="Heading5">
    <w:name w:val="heading 5"/>
    <w:aliases w:val="H5"/>
    <w:basedOn w:val="Normal"/>
    <w:next w:val="Normal"/>
    <w:link w:val="Heading5Char"/>
    <w:uiPriority w:val="12"/>
    <w:unhideWhenUsed/>
    <w:rsid w:val="004C7D2F"/>
    <w:pPr>
      <w:keepNext/>
      <w:keepLines/>
      <w:spacing w:before="240" w:after="20"/>
      <w:outlineLvl w:val="4"/>
    </w:pPr>
    <w:rPr>
      <w:rFonts w:asciiTheme="majorHAnsi" w:eastAsiaTheme="majorEastAsia" w:hAnsiTheme="majorHAnsi" w:cstheme="majorBidi"/>
      <w:i/>
      <w:spacing w:val="2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Section Char"/>
    <w:basedOn w:val="DefaultParagraphFont"/>
    <w:link w:val="Heading1"/>
    <w:uiPriority w:val="12"/>
    <w:rsid w:val="004C7D2F"/>
    <w:rPr>
      <w:rFonts w:eastAsiaTheme="majorEastAsia" w:cstheme="majorBidi"/>
      <w:bCs/>
      <w:i/>
      <w:color w:val="231F20" w:themeColor="text1"/>
      <w:sz w:val="36"/>
      <w:szCs w:val="28"/>
    </w:rPr>
  </w:style>
  <w:style w:type="character" w:customStyle="1" w:styleId="Heading2Char">
    <w:name w:val="Heading 2 Char"/>
    <w:aliases w:val="H2 Char"/>
    <w:basedOn w:val="DefaultParagraphFont"/>
    <w:link w:val="Heading2"/>
    <w:uiPriority w:val="6"/>
    <w:rsid w:val="004C7D2F"/>
    <w:rPr>
      <w:rFonts w:eastAsiaTheme="majorEastAsia" w:cstheme="majorBidi"/>
      <w:color w:val="231F20" w:themeColor="text1"/>
      <w:sz w:val="32"/>
      <w:szCs w:val="26"/>
    </w:rPr>
  </w:style>
  <w:style w:type="character" w:customStyle="1" w:styleId="Heading3Char">
    <w:name w:val="Heading 3 Char"/>
    <w:aliases w:val="H3 Char"/>
    <w:basedOn w:val="DefaultParagraphFont"/>
    <w:link w:val="Heading3"/>
    <w:uiPriority w:val="6"/>
    <w:rsid w:val="004C7D2F"/>
    <w:rPr>
      <w:rFonts w:eastAsiaTheme="majorEastAsia" w:cstheme="majorBidi"/>
      <w:i/>
      <w:color w:val="231F20" w:themeColor="text1"/>
      <w:sz w:val="24"/>
      <w:szCs w:val="26"/>
    </w:rPr>
  </w:style>
  <w:style w:type="character" w:customStyle="1" w:styleId="Heading4Char">
    <w:name w:val="Heading 4 Char"/>
    <w:aliases w:val="H4 Char"/>
    <w:basedOn w:val="DefaultParagraphFont"/>
    <w:link w:val="Heading4"/>
    <w:uiPriority w:val="6"/>
    <w:rsid w:val="004C7D2F"/>
    <w:rPr>
      <w:rFonts w:eastAsiaTheme="majorEastAsia" w:cstheme="majorBidi"/>
      <w:bCs/>
      <w:i/>
      <w:iCs/>
      <w:color w:val="231F20" w:themeColor="text1"/>
      <w:szCs w:val="26"/>
    </w:rPr>
  </w:style>
  <w:style w:type="paragraph" w:styleId="Title">
    <w:name w:val="Title"/>
    <w:next w:val="Subtitle"/>
    <w:link w:val="TitleChar"/>
    <w:uiPriority w:val="13"/>
    <w:rsid w:val="004C7D2F"/>
    <w:pPr>
      <w:spacing w:before="120" w:after="240" w:line="240" w:lineRule="auto"/>
      <w:contextualSpacing/>
      <w:jc w:val="right"/>
    </w:pPr>
    <w:rPr>
      <w:rFonts w:eastAsiaTheme="majorEastAsia" w:cstheme="majorBidi"/>
      <w:b/>
      <w:i/>
      <w:caps/>
      <w:color w:val="231F20" w:themeColor="text1"/>
      <w:spacing w:val="5"/>
      <w:kern w:val="28"/>
      <w:sz w:val="72"/>
      <w:szCs w:val="52"/>
    </w:rPr>
  </w:style>
  <w:style w:type="character" w:customStyle="1" w:styleId="TitleChar">
    <w:name w:val="Title Char"/>
    <w:basedOn w:val="DefaultParagraphFont"/>
    <w:link w:val="Title"/>
    <w:uiPriority w:val="13"/>
    <w:rsid w:val="004C7D2F"/>
    <w:rPr>
      <w:rFonts w:eastAsiaTheme="majorEastAsia" w:cstheme="majorBidi"/>
      <w:b/>
      <w:i/>
      <w:caps/>
      <w:color w:val="231F20" w:themeColor="text1"/>
      <w:spacing w:val="5"/>
      <w:kern w:val="28"/>
      <w:sz w:val="72"/>
      <w:szCs w:val="52"/>
    </w:rPr>
  </w:style>
  <w:style w:type="paragraph" w:styleId="Subtitle">
    <w:name w:val="Subtitle"/>
    <w:basedOn w:val="Normal"/>
    <w:next w:val="Normal"/>
    <w:uiPriority w:val="14"/>
    <w:rsid w:val="004C7D2F"/>
    <w:pPr>
      <w:numPr>
        <w:ilvl w:val="1"/>
      </w:numPr>
      <w:tabs>
        <w:tab w:val="left" w:pos="2190"/>
        <w:tab w:val="right" w:pos="8640"/>
      </w:tabs>
      <w:spacing w:after="120" w:line="240" w:lineRule="auto"/>
      <w:contextualSpacing/>
      <w:jc w:val="right"/>
    </w:pPr>
    <w:rPr>
      <w:rFonts w:asciiTheme="majorHAnsi" w:eastAsiaTheme="majorEastAsia" w:hAnsiTheme="majorHAnsi" w:cstheme="majorBidi"/>
      <w:b/>
      <w:iCs/>
      <w:color w:val="509E2F" w:themeColor="accent1"/>
      <w:spacing w:val="15"/>
      <w:sz w:val="32"/>
      <w:szCs w:val="24"/>
    </w:rPr>
  </w:style>
  <w:style w:type="paragraph" w:styleId="ListBullet">
    <w:name w:val="List Bullet"/>
    <w:aliases w:val="Bullet List"/>
    <w:basedOn w:val="Normal"/>
    <w:uiPriority w:val="2"/>
    <w:unhideWhenUsed/>
    <w:qFormat/>
    <w:rsid w:val="004C7D2F"/>
    <w:pPr>
      <w:numPr>
        <w:numId w:val="20"/>
      </w:numPr>
      <w:ind w:right="720"/>
    </w:pPr>
  </w:style>
  <w:style w:type="paragraph" w:styleId="ListBullet2">
    <w:name w:val="List Bullet 2"/>
    <w:aliases w:val="Bullet-2"/>
    <w:basedOn w:val="Normal"/>
    <w:uiPriority w:val="7"/>
    <w:unhideWhenUsed/>
    <w:qFormat/>
    <w:rsid w:val="004C7D2F"/>
    <w:pPr>
      <w:numPr>
        <w:numId w:val="9"/>
      </w:numPr>
      <w:spacing w:after="120"/>
      <w:ind w:right="720"/>
      <w:contextualSpacing/>
    </w:pPr>
  </w:style>
  <w:style w:type="paragraph" w:styleId="ListBullet3">
    <w:name w:val="List Bullet 3"/>
    <w:aliases w:val="Bullet-3"/>
    <w:basedOn w:val="ListBullet2"/>
    <w:uiPriority w:val="8"/>
    <w:unhideWhenUsed/>
    <w:rsid w:val="004C7D2F"/>
    <w:pPr>
      <w:numPr>
        <w:numId w:val="10"/>
      </w:numPr>
      <w:spacing w:after="0" w:line="360" w:lineRule="auto"/>
    </w:pPr>
    <w:rPr>
      <w:color w:val="auto"/>
    </w:rPr>
  </w:style>
  <w:style w:type="paragraph" w:styleId="ListNumber2">
    <w:name w:val="List Number 2"/>
    <w:aliases w:val="Numbered-2"/>
    <w:basedOn w:val="Normal"/>
    <w:uiPriority w:val="7"/>
    <w:unhideWhenUsed/>
    <w:qFormat/>
    <w:rsid w:val="004C7D2F"/>
    <w:pPr>
      <w:numPr>
        <w:numId w:val="11"/>
      </w:numPr>
      <w:spacing w:after="120"/>
      <w:ind w:right="720"/>
      <w:contextualSpacing/>
    </w:pPr>
  </w:style>
  <w:style w:type="paragraph" w:styleId="ListNumber">
    <w:name w:val="List Number"/>
    <w:aliases w:val="Numbered List"/>
    <w:basedOn w:val="Normal"/>
    <w:uiPriority w:val="2"/>
    <w:unhideWhenUsed/>
    <w:qFormat/>
    <w:rsid w:val="004C7D2F"/>
    <w:pPr>
      <w:numPr>
        <w:numId w:val="8"/>
      </w:numPr>
      <w:spacing w:after="120"/>
      <w:ind w:right="720"/>
    </w:pPr>
  </w:style>
  <w:style w:type="paragraph" w:styleId="ListContinue2">
    <w:name w:val="List Continue 2"/>
    <w:aliases w:val="List-2 cont"/>
    <w:basedOn w:val="Normal"/>
    <w:uiPriority w:val="7"/>
    <w:unhideWhenUsed/>
    <w:qFormat/>
    <w:rsid w:val="004C7D2F"/>
    <w:pPr>
      <w:spacing w:after="160"/>
      <w:ind w:left="792" w:right="720"/>
    </w:pPr>
  </w:style>
  <w:style w:type="paragraph" w:customStyle="1" w:styleId="BulletItemized">
    <w:name w:val="Bullet Itemized_"/>
    <w:basedOn w:val="ListBullet"/>
    <w:uiPriority w:val="4"/>
    <w:qFormat/>
    <w:rsid w:val="004C7D2F"/>
    <w:pPr>
      <w:numPr>
        <w:numId w:val="0"/>
      </w:numPr>
      <w:ind w:left="504" w:hanging="288"/>
    </w:pPr>
  </w:style>
  <w:style w:type="character" w:styleId="Hyperlink">
    <w:name w:val="Hyperlink"/>
    <w:basedOn w:val="DefaultParagraphFont"/>
    <w:uiPriority w:val="13"/>
    <w:unhideWhenUsed/>
    <w:rsid w:val="004C7D2F"/>
    <w:rPr>
      <w:rFonts w:asciiTheme="minorHAnsi" w:hAnsiTheme="minorHAnsi"/>
      <w:b w:val="0"/>
      <w:i w:val="0"/>
      <w:color w:val="005EB8" w:themeColor="accent5"/>
      <w:spacing w:val="-10"/>
      <w:u w:val="none"/>
      <w:bdr w:val="none" w:sz="0" w:space="0" w:color="auto"/>
    </w:rPr>
  </w:style>
  <w:style w:type="paragraph" w:customStyle="1" w:styleId="Note">
    <w:name w:val="Note_"/>
    <w:basedOn w:val="Normal"/>
    <w:next w:val="Normal"/>
    <w:uiPriority w:val="8"/>
    <w:qFormat/>
    <w:rsid w:val="004C7D2F"/>
    <w:pPr>
      <w:pBdr>
        <w:top w:val="single" w:sz="4" w:space="4" w:color="D1E9F2"/>
        <w:left w:val="single" w:sz="4" w:space="6" w:color="D1E9F2"/>
        <w:bottom w:val="single" w:sz="4" w:space="4" w:color="D1E9F2"/>
        <w:right w:val="single" w:sz="4" w:space="6" w:color="D1E9F2"/>
      </w:pBdr>
      <w:shd w:val="clear" w:color="auto" w:fill="D1E9F2"/>
      <w:ind w:left="288" w:right="288"/>
    </w:pPr>
    <w:rPr>
      <w:color w:val="004E6F" w:themeColor="accent3" w:themeShade="80"/>
    </w:rPr>
  </w:style>
  <w:style w:type="table" w:customStyle="1" w:styleId="CDKTable1">
    <w:name w:val="CDK Table 1"/>
    <w:basedOn w:val="LightShading"/>
    <w:uiPriority w:val="65"/>
    <w:rsid w:val="004C7D2F"/>
    <w:rPr>
      <w:color w:val="231F20" w:themeColor="text1"/>
      <w:sz w:val="18"/>
      <w:lang w:eastAsia="en-US"/>
    </w:rPr>
    <w:tblPr>
      <w:tblBorders>
        <w:top w:val="none" w:sz="0" w:space="0" w:color="auto"/>
        <w:bottom w:val="single" w:sz="2" w:space="0" w:color="274F17" w:themeColor="accent1" w:themeShade="80"/>
      </w:tblBorders>
      <w:tblCellMar>
        <w:top w:w="72" w:type="dxa"/>
        <w:left w:w="58" w:type="dxa"/>
        <w:bottom w:w="29" w:type="dxa"/>
        <w:right w:w="29" w:type="dxa"/>
      </w:tblCellMar>
    </w:tblPr>
    <w:trPr>
      <w:cantSplit/>
    </w:trPr>
    <w:tcPr>
      <w:shd w:val="clear" w:color="auto" w:fill="D9D9D9" w:themeFill="background1" w:themeFillShade="D9"/>
    </w:tcPr>
    <w:tblStylePr w:type="firstRow">
      <w:pPr>
        <w:wordWrap/>
        <w:spacing w:before="0" w:beforeAutospacing="0" w:after="0" w:afterAutospacing="0" w:line="240" w:lineRule="auto"/>
        <w:jc w:val="left"/>
      </w:pPr>
      <w:rPr>
        <w:rFonts w:asciiTheme="majorHAnsi" w:eastAsiaTheme="majorEastAsia" w:hAnsiTheme="majorHAnsi" w:cstheme="majorBidi"/>
        <w:b/>
        <w:bCs/>
        <w:i w:val="0"/>
        <w:color w:val="B4E3A0" w:themeColor="accent1" w:themeTint="66"/>
      </w:rPr>
      <w:tblPr/>
      <w:tcPr>
        <w:tcBorders>
          <w:top w:val="nil"/>
          <w:left w:val="nil"/>
          <w:bottom w:val="nil"/>
          <w:right w:val="nil"/>
          <w:insideH w:val="nil"/>
          <w:insideV w:val="nil"/>
          <w:tl2br w:val="nil"/>
          <w:tr2bl w:val="nil"/>
        </w:tcBorders>
        <w:shd w:val="clear" w:color="auto" w:fill="CCCCCC"/>
      </w:tcPr>
    </w:tblStylePr>
    <w:tblStylePr w:type="lastRow">
      <w:pPr>
        <w:spacing w:before="0" w:after="0" w:line="240" w:lineRule="auto"/>
      </w:pPr>
      <w:rPr>
        <w:b/>
        <w:bCs/>
        <w:color w:val="183811" w:themeColor="text2"/>
      </w:rPr>
      <w:tblPr/>
      <w:tcPr>
        <w:tcBorders>
          <w:top w:val="single" w:sz="8" w:space="0" w:color="509E2F" w:themeColor="accent1"/>
          <w:left w:val="nil"/>
          <w:bottom w:val="single" w:sz="8" w:space="0" w:color="509E2F" w:themeColor="accent1"/>
          <w:right w:val="nil"/>
          <w:insideH w:val="nil"/>
          <w:insideV w:val="nil"/>
        </w:tcBorders>
        <w:shd w:val="clear" w:color="auto" w:fill="auto"/>
      </w:tcPr>
    </w:tblStylePr>
    <w:tblStylePr w:type="firstCol">
      <w:rPr>
        <w:b w:val="0"/>
        <w:bCs/>
      </w:rPr>
    </w:tblStylePr>
    <w:tblStylePr w:type="lastCol">
      <w:rPr>
        <w:b w:val="0"/>
        <w:bCs/>
      </w:rPr>
      <w:tblPr/>
      <w:tcPr>
        <w:tcBorders>
          <w:top w:val="single" w:sz="8" w:space="0" w:color="509E2F" w:themeColor="accent1"/>
          <w:bottom w:val="single" w:sz="8" w:space="0" w:color="509E2F" w:themeColor="accent1"/>
        </w:tcBorders>
      </w:tcPr>
    </w:tblStylePr>
    <w:tblStylePr w:type="band1Vert">
      <w:pPr>
        <w:jc w:val="left"/>
      </w:pPr>
      <w:tblPr/>
      <w:tcPr>
        <w:tcBorders>
          <w:left w:val="nil"/>
          <w:right w:val="nil"/>
          <w:insideH w:val="nil"/>
          <w:insideV w:val="nil"/>
        </w:tcBorders>
        <w:shd w:val="clear" w:color="auto" w:fill="FFFFFF" w:themeFill="background1"/>
      </w:tcPr>
    </w:tblStylePr>
    <w:tblStylePr w:type="band2Vert">
      <w:tblPr/>
      <w:tcPr>
        <w:shd w:val="clear" w:color="auto" w:fill="F2F2F3" w:themeFill="background2"/>
      </w:tcPr>
    </w:tblStylePr>
    <w:tblStylePr w:type="band1Horz">
      <w:pPr>
        <w:jc w:val="left"/>
      </w:pPr>
      <w:rPr>
        <w:rFonts w:asciiTheme="minorHAnsi" w:hAnsiTheme="minorHAnsi"/>
        <w:color w:val="E6F7FF"/>
      </w:rPr>
      <w:tblPr/>
      <w:tcPr>
        <w:tcBorders>
          <w:left w:val="nil"/>
          <w:right w:val="nil"/>
          <w:insideH w:val="nil"/>
          <w:insideV w:val="nil"/>
        </w:tcBorders>
        <w:shd w:val="clear" w:color="auto" w:fill="F7F7F7"/>
      </w:tcPr>
    </w:tblStylePr>
    <w:tblStylePr w:type="band2Horz">
      <w:pPr>
        <w:jc w:val="left"/>
      </w:pPr>
      <w:rPr>
        <w:rFonts w:asciiTheme="minorHAnsi" w:hAnsiTheme="minorHAnsi"/>
      </w:rPr>
      <w:tblPr/>
      <w:tcPr>
        <w:shd w:val="clear" w:color="auto" w:fill="E6E6E6"/>
      </w:tcPr>
    </w:tblStylePr>
    <w:tblStylePr w:type="seCell">
      <w:tblPr/>
      <w:tcPr>
        <w:tcBorders>
          <w:top w:val="single" w:sz="8" w:space="0" w:color="5D5356" w:themeColor="text1" w:themeTint="BF"/>
          <w:left w:val="nil"/>
          <w:bottom w:val="single" w:sz="8" w:space="0" w:color="5D5356" w:themeColor="text1" w:themeTint="BF"/>
          <w:right w:val="nil"/>
          <w:insideH w:val="nil"/>
          <w:insideV w:val="nil"/>
          <w:tl2br w:val="nil"/>
          <w:tr2bl w:val="nil"/>
        </w:tcBorders>
        <w:shd w:val="clear" w:color="auto" w:fill="auto"/>
      </w:tcPr>
    </w:tblStylePr>
  </w:style>
  <w:style w:type="paragraph" w:customStyle="1" w:styleId="Figure">
    <w:name w:val="Figure_"/>
    <w:basedOn w:val="Normal"/>
    <w:next w:val="FigureCaption"/>
    <w:uiPriority w:val="9"/>
    <w:qFormat/>
    <w:rsid w:val="004C7D2F"/>
    <w:pPr>
      <w:keepNext/>
      <w:spacing w:before="320" w:after="0" w:line="240" w:lineRule="auto"/>
    </w:pPr>
  </w:style>
  <w:style w:type="paragraph" w:customStyle="1" w:styleId="FigureIndent">
    <w:name w:val="Figure Indent_"/>
    <w:basedOn w:val="Normal"/>
    <w:next w:val="FigureIndentCaption"/>
    <w:uiPriority w:val="10"/>
    <w:rsid w:val="004C7D2F"/>
    <w:pPr>
      <w:keepNext/>
      <w:spacing w:before="240" w:after="0" w:line="240" w:lineRule="auto"/>
      <w:ind w:left="504"/>
    </w:pPr>
  </w:style>
  <w:style w:type="paragraph" w:styleId="ListContinue">
    <w:name w:val="List Continue"/>
    <w:basedOn w:val="Normal"/>
    <w:uiPriority w:val="3"/>
    <w:unhideWhenUsed/>
    <w:qFormat/>
    <w:rsid w:val="004C7D2F"/>
    <w:pPr>
      <w:spacing w:after="160"/>
      <w:ind w:left="504" w:right="720"/>
    </w:pPr>
  </w:style>
  <w:style w:type="character" w:customStyle="1" w:styleId="Heading5Char">
    <w:name w:val="Heading 5 Char"/>
    <w:aliases w:val="H5 Char"/>
    <w:basedOn w:val="DefaultParagraphFont"/>
    <w:link w:val="Heading5"/>
    <w:uiPriority w:val="12"/>
    <w:rsid w:val="004C7D2F"/>
    <w:rPr>
      <w:rFonts w:eastAsiaTheme="majorEastAsia" w:cstheme="majorBidi"/>
      <w:i/>
      <w:color w:val="231F20" w:themeColor="text1"/>
      <w:spacing w:val="20"/>
      <w:sz w:val="16"/>
    </w:rPr>
  </w:style>
  <w:style w:type="table" w:styleId="LightShading">
    <w:name w:val="Light Shading"/>
    <w:basedOn w:val="TableNormal"/>
    <w:uiPriority w:val="60"/>
    <w:rsid w:val="004C7D2F"/>
    <w:pPr>
      <w:spacing w:after="0" w:line="240" w:lineRule="auto"/>
    </w:pPr>
    <w:rPr>
      <w:color w:val="1A1717" w:themeColor="text1" w:themeShade="BF"/>
    </w:rPr>
    <w:tblPr>
      <w:tblStyleRowBandSize w:val="1"/>
      <w:tblStyleColBandSize w:val="1"/>
      <w:tblBorders>
        <w:top w:val="single" w:sz="8" w:space="0" w:color="231F20" w:themeColor="text1"/>
        <w:bottom w:val="single" w:sz="8" w:space="0" w:color="231F20" w:themeColor="text1"/>
      </w:tblBorders>
    </w:tblPr>
    <w:tblStylePr w:type="firstRow">
      <w:pPr>
        <w:spacing w:before="0" w:after="0" w:line="240" w:lineRule="auto"/>
      </w:pPr>
      <w:rPr>
        <w:b/>
        <w:bCs/>
      </w:rPr>
      <w:tblPr/>
      <w:tcPr>
        <w:tcBorders>
          <w:top w:val="single" w:sz="8" w:space="0" w:color="231F20" w:themeColor="text1"/>
          <w:left w:val="nil"/>
          <w:bottom w:val="single" w:sz="8" w:space="0" w:color="231F20" w:themeColor="text1"/>
          <w:right w:val="nil"/>
          <w:insideH w:val="nil"/>
          <w:insideV w:val="nil"/>
        </w:tcBorders>
      </w:tcPr>
    </w:tblStylePr>
    <w:tblStylePr w:type="lastRow">
      <w:pPr>
        <w:spacing w:before="0" w:after="0" w:line="240" w:lineRule="auto"/>
      </w:pPr>
      <w:rPr>
        <w:b/>
        <w:bCs/>
      </w:rPr>
      <w:tblPr/>
      <w:tcPr>
        <w:tcBorders>
          <w:top w:val="single" w:sz="8" w:space="0" w:color="231F20" w:themeColor="text1"/>
          <w:left w:val="nil"/>
          <w:bottom w:val="single" w:sz="8" w:space="0" w:color="231F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4C6" w:themeFill="text1" w:themeFillTint="3F"/>
      </w:tcPr>
    </w:tblStylePr>
    <w:tblStylePr w:type="band1Horz">
      <w:tblPr/>
      <w:tcPr>
        <w:tcBorders>
          <w:left w:val="nil"/>
          <w:right w:val="nil"/>
          <w:insideH w:val="nil"/>
          <w:insideV w:val="nil"/>
        </w:tcBorders>
        <w:shd w:val="clear" w:color="auto" w:fill="CBC4C6" w:themeFill="text1" w:themeFillTint="3F"/>
      </w:tcPr>
    </w:tblStylePr>
  </w:style>
  <w:style w:type="table" w:styleId="LightShading-Accent1">
    <w:name w:val="Light Shading Accent 1"/>
    <w:basedOn w:val="TableNormal"/>
    <w:uiPriority w:val="60"/>
    <w:rsid w:val="004C7D2F"/>
    <w:pPr>
      <w:spacing w:after="0" w:line="240" w:lineRule="auto"/>
    </w:pPr>
    <w:rPr>
      <w:color w:val="3B7623" w:themeColor="accent1" w:themeShade="BF"/>
    </w:rPr>
    <w:tblPr>
      <w:tblStyleRowBandSize w:val="1"/>
      <w:tblStyleColBandSize w:val="1"/>
      <w:tblBorders>
        <w:top w:val="single" w:sz="8" w:space="0" w:color="509E2F" w:themeColor="accent1"/>
        <w:bottom w:val="single" w:sz="8" w:space="0" w:color="509E2F" w:themeColor="accent1"/>
      </w:tblBorders>
    </w:tblPr>
    <w:tblStylePr w:type="firstRow">
      <w:pPr>
        <w:spacing w:before="0" w:after="0" w:line="240" w:lineRule="auto"/>
      </w:pPr>
      <w:rPr>
        <w:b/>
        <w:bCs/>
      </w:rPr>
      <w:tblPr/>
      <w:tcPr>
        <w:tcBorders>
          <w:top w:val="single" w:sz="8" w:space="0" w:color="509E2F" w:themeColor="accent1"/>
          <w:left w:val="nil"/>
          <w:bottom w:val="single" w:sz="8" w:space="0" w:color="509E2F" w:themeColor="accent1"/>
          <w:right w:val="nil"/>
          <w:insideH w:val="nil"/>
          <w:insideV w:val="nil"/>
        </w:tcBorders>
      </w:tcPr>
    </w:tblStylePr>
    <w:tblStylePr w:type="lastRow">
      <w:pPr>
        <w:spacing w:before="0" w:after="0" w:line="240" w:lineRule="auto"/>
      </w:pPr>
      <w:rPr>
        <w:b/>
        <w:bCs/>
      </w:rPr>
      <w:tblPr/>
      <w:tcPr>
        <w:tcBorders>
          <w:top w:val="single" w:sz="8" w:space="0" w:color="509E2F" w:themeColor="accent1"/>
          <w:left w:val="nil"/>
          <w:bottom w:val="single" w:sz="8" w:space="0" w:color="509E2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DC4" w:themeFill="accent1" w:themeFillTint="3F"/>
      </w:tcPr>
    </w:tblStylePr>
    <w:tblStylePr w:type="band1Horz">
      <w:tblPr/>
      <w:tcPr>
        <w:tcBorders>
          <w:left w:val="nil"/>
          <w:right w:val="nil"/>
          <w:insideH w:val="nil"/>
          <w:insideV w:val="nil"/>
        </w:tcBorders>
        <w:shd w:val="clear" w:color="auto" w:fill="D0EDC4" w:themeFill="accent1" w:themeFillTint="3F"/>
      </w:tcPr>
    </w:tblStylePr>
  </w:style>
  <w:style w:type="paragraph" w:styleId="HTMLPreformatted">
    <w:name w:val="HTML Preformatted"/>
    <w:aliases w:val="CodeBox"/>
    <w:basedOn w:val="Normal"/>
    <w:link w:val="HTMLPreformattedChar"/>
    <w:uiPriority w:val="4"/>
    <w:unhideWhenUsed/>
    <w:qFormat/>
    <w:rsid w:val="004C7D2F"/>
    <w:pPr>
      <w:pBdr>
        <w:top w:val="single" w:sz="4" w:space="4" w:color="F2F2F3" w:themeColor="background2"/>
      </w:pBdr>
      <w:shd w:val="clear" w:color="auto" w:fill="F2F2F3" w:themeFill="background2"/>
      <w:tabs>
        <w:tab w:val="left" w:pos="144"/>
        <w:tab w:val="left" w:pos="288"/>
        <w:tab w:val="left" w:pos="432"/>
        <w:tab w:val="left" w:pos="576"/>
        <w:tab w:val="left" w:pos="720"/>
        <w:tab w:val="left" w:pos="864"/>
        <w:tab w:val="left" w:pos="1008"/>
        <w:tab w:val="left" w:pos="1152"/>
        <w:tab w:val="left" w:pos="1296"/>
      </w:tabs>
      <w:suppressAutoHyphens/>
      <w:spacing w:before="200" w:after="360" w:line="360" w:lineRule="auto"/>
      <w:contextualSpacing/>
    </w:pPr>
    <w:rPr>
      <w:rFonts w:ascii="Courier New" w:hAnsi="Courier New" w:cs="Consolas"/>
      <w:color w:val="auto"/>
      <w:sz w:val="19"/>
    </w:rPr>
  </w:style>
  <w:style w:type="character" w:customStyle="1" w:styleId="HTMLPreformattedChar">
    <w:name w:val="HTML Preformatted Char"/>
    <w:aliases w:val="CodeBox Char"/>
    <w:basedOn w:val="DefaultParagraphFont"/>
    <w:link w:val="HTMLPreformatted"/>
    <w:uiPriority w:val="4"/>
    <w:rsid w:val="004C7D2F"/>
    <w:rPr>
      <w:rFonts w:ascii="Courier New" w:hAnsi="Courier New" w:cs="Consolas"/>
      <w:sz w:val="19"/>
      <w:shd w:val="clear" w:color="auto" w:fill="F2F2F3" w:themeFill="background2"/>
    </w:rPr>
  </w:style>
  <w:style w:type="character" w:styleId="HTMLCode">
    <w:name w:val="HTML Code"/>
    <w:aliases w:val="Code"/>
    <w:basedOn w:val="DefaultParagraphFont"/>
    <w:uiPriority w:val="5"/>
    <w:unhideWhenUsed/>
    <w:qFormat/>
    <w:rsid w:val="004C7D2F"/>
    <w:rPr>
      <w:rFonts w:ascii="Courier New" w:hAnsi="Courier New" w:cs="Courier New"/>
      <w:spacing w:val="-8"/>
      <w:sz w:val="20"/>
      <w:szCs w:val="20"/>
    </w:rPr>
  </w:style>
  <w:style w:type="table" w:styleId="TableGrid">
    <w:name w:val="Table Grid"/>
    <w:basedOn w:val="TableNormal"/>
    <w:uiPriority w:val="59"/>
    <w:rsid w:val="004C7D2F"/>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C7D2F"/>
    <w:pPr>
      <w:spacing w:after="0" w:line="240" w:lineRule="auto"/>
    </w:pPr>
    <w:rPr>
      <w:rFonts w:asciiTheme="minorHAnsi" w:hAnsiTheme="minorHAnsi"/>
      <w:sz w:val="24"/>
      <w:szCs w:val="24"/>
    </w:rPr>
    <w:tblPr>
      <w:tblStyleRowBandSize w:val="1"/>
      <w:tblStyleColBandSize w:val="1"/>
      <w:tblBorders>
        <w:top w:val="single" w:sz="8" w:space="0" w:color="231F20" w:themeColor="text1"/>
        <w:left w:val="single" w:sz="8" w:space="0" w:color="231F20" w:themeColor="text1"/>
        <w:bottom w:val="single" w:sz="8" w:space="0" w:color="231F20" w:themeColor="text1"/>
        <w:right w:val="single" w:sz="8" w:space="0" w:color="231F20" w:themeColor="text1"/>
      </w:tblBorders>
    </w:tblPr>
    <w:tblStylePr w:type="firstRow">
      <w:pPr>
        <w:spacing w:before="0" w:after="0" w:line="240" w:lineRule="auto"/>
      </w:pPr>
      <w:rPr>
        <w:b/>
        <w:bCs/>
        <w:color w:val="FFFFFF" w:themeColor="background1"/>
      </w:rPr>
      <w:tblPr/>
      <w:tcPr>
        <w:shd w:val="clear" w:color="auto" w:fill="231F20" w:themeFill="text1"/>
      </w:tcPr>
    </w:tblStylePr>
    <w:tblStylePr w:type="lastRow">
      <w:pPr>
        <w:spacing w:before="0" w:after="0" w:line="240" w:lineRule="auto"/>
      </w:pPr>
      <w:rPr>
        <w:b/>
        <w:bCs/>
      </w:rPr>
      <w:tblPr/>
      <w:tcPr>
        <w:tcBorders>
          <w:top w:val="double" w:sz="6" w:space="0" w:color="231F20" w:themeColor="text1"/>
          <w:left w:val="single" w:sz="8" w:space="0" w:color="231F20" w:themeColor="text1"/>
          <w:bottom w:val="single" w:sz="8" w:space="0" w:color="231F20" w:themeColor="text1"/>
          <w:right w:val="single" w:sz="8" w:space="0" w:color="231F20" w:themeColor="text1"/>
        </w:tcBorders>
      </w:tcPr>
    </w:tblStylePr>
    <w:tblStylePr w:type="firstCol">
      <w:rPr>
        <w:b/>
        <w:bCs/>
      </w:rPr>
    </w:tblStylePr>
    <w:tblStylePr w:type="lastCol">
      <w:rPr>
        <w:b/>
        <w:bCs/>
      </w:rPr>
    </w:tblStylePr>
    <w:tblStylePr w:type="band1Vert">
      <w:tblPr/>
      <w:tcPr>
        <w:tcBorders>
          <w:top w:val="single" w:sz="8" w:space="0" w:color="231F20" w:themeColor="text1"/>
          <w:left w:val="single" w:sz="8" w:space="0" w:color="231F20" w:themeColor="text1"/>
          <w:bottom w:val="single" w:sz="8" w:space="0" w:color="231F20" w:themeColor="text1"/>
          <w:right w:val="single" w:sz="8" w:space="0" w:color="231F20" w:themeColor="text1"/>
        </w:tcBorders>
      </w:tcPr>
    </w:tblStylePr>
    <w:tblStylePr w:type="band1Horz">
      <w:tblPr/>
      <w:tcPr>
        <w:tcBorders>
          <w:top w:val="single" w:sz="8" w:space="0" w:color="231F20" w:themeColor="text1"/>
          <w:left w:val="single" w:sz="8" w:space="0" w:color="231F20" w:themeColor="text1"/>
          <w:bottom w:val="single" w:sz="8" w:space="0" w:color="231F20" w:themeColor="text1"/>
          <w:right w:val="single" w:sz="8" w:space="0" w:color="231F20" w:themeColor="text1"/>
        </w:tcBorders>
      </w:tcPr>
    </w:tblStylePr>
  </w:style>
  <w:style w:type="table" w:styleId="LightList-Accent1">
    <w:name w:val="Light List Accent 1"/>
    <w:basedOn w:val="TableNormal"/>
    <w:uiPriority w:val="61"/>
    <w:rsid w:val="004C7D2F"/>
    <w:pPr>
      <w:spacing w:after="0" w:line="240" w:lineRule="auto"/>
    </w:pPr>
    <w:rPr>
      <w:rFonts w:asciiTheme="minorHAnsi" w:hAnsiTheme="minorHAnsi"/>
      <w:sz w:val="24"/>
      <w:szCs w:val="24"/>
    </w:rPr>
    <w:tblPr>
      <w:tblStyleRowBandSize w:val="1"/>
      <w:tblStyleColBandSize w:val="1"/>
      <w:tblBorders>
        <w:top w:val="single" w:sz="8" w:space="0" w:color="509E2F" w:themeColor="accent1"/>
        <w:left w:val="single" w:sz="8" w:space="0" w:color="509E2F" w:themeColor="accent1"/>
        <w:bottom w:val="single" w:sz="8" w:space="0" w:color="509E2F" w:themeColor="accent1"/>
        <w:right w:val="single" w:sz="8" w:space="0" w:color="509E2F" w:themeColor="accent1"/>
      </w:tblBorders>
    </w:tblPr>
    <w:tblStylePr w:type="firstRow">
      <w:pPr>
        <w:spacing w:before="0" w:after="0" w:line="240" w:lineRule="auto"/>
      </w:pPr>
      <w:rPr>
        <w:b/>
        <w:bCs/>
        <w:color w:val="FFFFFF" w:themeColor="background1"/>
      </w:rPr>
      <w:tblPr/>
      <w:tcPr>
        <w:shd w:val="clear" w:color="auto" w:fill="509E2F" w:themeFill="accent1"/>
      </w:tcPr>
    </w:tblStylePr>
    <w:tblStylePr w:type="lastRow">
      <w:pPr>
        <w:spacing w:before="0" w:after="0" w:line="240" w:lineRule="auto"/>
      </w:pPr>
      <w:rPr>
        <w:b/>
        <w:bCs/>
      </w:rPr>
      <w:tblPr/>
      <w:tcPr>
        <w:tcBorders>
          <w:top w:val="double" w:sz="6" w:space="0" w:color="509E2F" w:themeColor="accent1"/>
          <w:left w:val="single" w:sz="8" w:space="0" w:color="509E2F" w:themeColor="accent1"/>
          <w:bottom w:val="single" w:sz="8" w:space="0" w:color="509E2F" w:themeColor="accent1"/>
          <w:right w:val="single" w:sz="8" w:space="0" w:color="509E2F" w:themeColor="accent1"/>
        </w:tcBorders>
      </w:tcPr>
    </w:tblStylePr>
    <w:tblStylePr w:type="firstCol">
      <w:rPr>
        <w:b/>
        <w:bCs/>
      </w:rPr>
    </w:tblStylePr>
    <w:tblStylePr w:type="lastCol">
      <w:rPr>
        <w:b/>
        <w:bCs/>
      </w:rPr>
    </w:tblStylePr>
    <w:tblStylePr w:type="band1Vert">
      <w:tblPr/>
      <w:tcPr>
        <w:tcBorders>
          <w:top w:val="single" w:sz="8" w:space="0" w:color="509E2F" w:themeColor="accent1"/>
          <w:left w:val="single" w:sz="8" w:space="0" w:color="509E2F" w:themeColor="accent1"/>
          <w:bottom w:val="single" w:sz="8" w:space="0" w:color="509E2F" w:themeColor="accent1"/>
          <w:right w:val="single" w:sz="8" w:space="0" w:color="509E2F" w:themeColor="accent1"/>
        </w:tcBorders>
      </w:tcPr>
    </w:tblStylePr>
    <w:tblStylePr w:type="band1Horz">
      <w:tblPr/>
      <w:tcPr>
        <w:tcBorders>
          <w:top w:val="single" w:sz="8" w:space="0" w:color="509E2F" w:themeColor="accent1"/>
          <w:left w:val="single" w:sz="8" w:space="0" w:color="509E2F" w:themeColor="accent1"/>
          <w:bottom w:val="single" w:sz="8" w:space="0" w:color="509E2F" w:themeColor="accent1"/>
          <w:right w:val="single" w:sz="8" w:space="0" w:color="509E2F" w:themeColor="accent1"/>
        </w:tcBorders>
      </w:tcPr>
    </w:tblStylePr>
  </w:style>
  <w:style w:type="table" w:styleId="LightShading-Accent4">
    <w:name w:val="Light Shading Accent 4"/>
    <w:basedOn w:val="TableNormal"/>
    <w:uiPriority w:val="60"/>
    <w:rsid w:val="004C7D2F"/>
    <w:pPr>
      <w:spacing w:after="0" w:line="240" w:lineRule="auto"/>
    </w:pPr>
    <w:rPr>
      <w:rFonts w:asciiTheme="minorHAnsi" w:hAnsiTheme="minorHAnsi"/>
      <w:color w:val="005868" w:themeColor="accent4" w:themeShade="BF"/>
      <w:sz w:val="22"/>
      <w:szCs w:val="22"/>
    </w:rPr>
    <w:tblPr>
      <w:tblStyleRowBandSize w:val="1"/>
      <w:tblStyleColBandSize w:val="1"/>
      <w:tblBorders>
        <w:top w:val="single" w:sz="8" w:space="0" w:color="00778B" w:themeColor="accent4"/>
        <w:bottom w:val="single" w:sz="8" w:space="0" w:color="00778B" w:themeColor="accent4"/>
      </w:tblBorders>
    </w:tblPr>
    <w:tblStylePr w:type="firstRow">
      <w:pPr>
        <w:spacing w:before="0" w:after="0" w:line="240" w:lineRule="auto"/>
      </w:pPr>
      <w:rPr>
        <w:b/>
        <w:bCs/>
      </w:rPr>
      <w:tblPr/>
      <w:tcPr>
        <w:tcBorders>
          <w:top w:val="single" w:sz="8" w:space="0" w:color="00778B" w:themeColor="accent4"/>
          <w:left w:val="nil"/>
          <w:bottom w:val="single" w:sz="8" w:space="0" w:color="00778B" w:themeColor="accent4"/>
          <w:right w:val="nil"/>
          <w:insideH w:val="nil"/>
          <w:insideV w:val="nil"/>
        </w:tcBorders>
      </w:tcPr>
    </w:tblStylePr>
    <w:tblStylePr w:type="lastRow">
      <w:pPr>
        <w:spacing w:before="0" w:after="0" w:line="240" w:lineRule="auto"/>
      </w:pPr>
      <w:rPr>
        <w:b/>
        <w:bCs/>
      </w:rPr>
      <w:tblPr/>
      <w:tcPr>
        <w:tcBorders>
          <w:top w:val="single" w:sz="8" w:space="0" w:color="00778B" w:themeColor="accent4"/>
          <w:left w:val="nil"/>
          <w:bottom w:val="single" w:sz="8" w:space="0" w:color="00778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3F1FF" w:themeFill="accent4" w:themeFillTint="3F"/>
      </w:tcPr>
    </w:tblStylePr>
    <w:tblStylePr w:type="band1Horz">
      <w:tblPr/>
      <w:tcPr>
        <w:tcBorders>
          <w:left w:val="nil"/>
          <w:right w:val="nil"/>
          <w:insideH w:val="nil"/>
          <w:insideV w:val="nil"/>
        </w:tcBorders>
        <w:shd w:val="clear" w:color="auto" w:fill="A3F1FF" w:themeFill="accent4" w:themeFillTint="3F"/>
      </w:tcPr>
    </w:tblStylePr>
  </w:style>
  <w:style w:type="paragraph" w:customStyle="1" w:styleId="FigureIndentCaption">
    <w:name w:val="Figure Indent Caption_"/>
    <w:basedOn w:val="FigureCaption"/>
    <w:next w:val="Normal"/>
    <w:uiPriority w:val="11"/>
    <w:rsid w:val="004C7D2F"/>
    <w:pPr>
      <w:ind w:left="504"/>
    </w:pPr>
  </w:style>
  <w:style w:type="character" w:styleId="SubtleReference">
    <w:name w:val="Subtle Reference"/>
    <w:aliases w:val="X-REF"/>
    <w:basedOn w:val="DefaultParagraphFont"/>
    <w:uiPriority w:val="12"/>
    <w:rsid w:val="004C7D2F"/>
    <w:rPr>
      <w:rFonts w:asciiTheme="minorHAnsi" w:hAnsiTheme="minorHAnsi"/>
      <w:b w:val="0"/>
      <w:i/>
      <w:color w:val="00778B" w:themeColor="accent4"/>
      <w:w w:val="90"/>
      <w:u w:val="none"/>
      <w:bdr w:val="none" w:sz="0" w:space="0" w:color="auto"/>
    </w:rPr>
  </w:style>
  <w:style w:type="paragraph" w:styleId="NoSpacing">
    <w:name w:val="No Spacing"/>
    <w:link w:val="NoSpacingChar"/>
    <w:uiPriority w:val="17"/>
    <w:rsid w:val="004C7D2F"/>
    <w:pPr>
      <w:spacing w:after="0" w:line="240" w:lineRule="auto"/>
    </w:pPr>
    <w:rPr>
      <w:rFonts w:asciiTheme="minorHAnsi" w:eastAsiaTheme="minorHAnsi" w:hAnsiTheme="minorHAnsi"/>
      <w:szCs w:val="22"/>
    </w:rPr>
  </w:style>
  <w:style w:type="character" w:customStyle="1" w:styleId="NoSpacingChar">
    <w:name w:val="No Spacing Char"/>
    <w:basedOn w:val="DefaultParagraphFont"/>
    <w:link w:val="NoSpacing"/>
    <w:uiPriority w:val="17"/>
    <w:rsid w:val="004C7D2F"/>
    <w:rPr>
      <w:rFonts w:asciiTheme="minorHAnsi" w:eastAsiaTheme="minorHAnsi" w:hAnsiTheme="minorHAnsi"/>
      <w:szCs w:val="22"/>
    </w:rPr>
  </w:style>
  <w:style w:type="table" w:styleId="ListTable6Colorful-Accent1">
    <w:name w:val="List Table 6 Colorful Accent 1"/>
    <w:basedOn w:val="TableNormal"/>
    <w:uiPriority w:val="51"/>
    <w:rsid w:val="004C7D2F"/>
    <w:pPr>
      <w:spacing w:after="0" w:line="240" w:lineRule="auto"/>
    </w:pPr>
    <w:rPr>
      <w:color w:val="3B7623" w:themeColor="accent1" w:themeShade="BF"/>
    </w:rPr>
    <w:tblPr>
      <w:tblStyleRowBandSize w:val="1"/>
      <w:tblStyleColBandSize w:val="1"/>
      <w:tblBorders>
        <w:top w:val="single" w:sz="4" w:space="0" w:color="509E2F" w:themeColor="accent1"/>
        <w:bottom w:val="single" w:sz="4" w:space="0" w:color="509E2F" w:themeColor="accent1"/>
      </w:tblBorders>
    </w:tblPr>
    <w:tblStylePr w:type="firstRow">
      <w:rPr>
        <w:b/>
        <w:bCs/>
      </w:rPr>
      <w:tblPr/>
      <w:tcPr>
        <w:tcBorders>
          <w:bottom w:val="single" w:sz="4" w:space="0" w:color="509E2F" w:themeColor="accent1"/>
        </w:tcBorders>
      </w:tcPr>
    </w:tblStylePr>
    <w:tblStylePr w:type="lastRow">
      <w:rPr>
        <w:b/>
        <w:bCs/>
      </w:rPr>
      <w:tblPr/>
      <w:tcPr>
        <w:tcBorders>
          <w:top w:val="double" w:sz="4" w:space="0" w:color="509E2F" w:themeColor="accent1"/>
        </w:tcBorders>
      </w:tcPr>
    </w:tblStylePr>
    <w:tblStylePr w:type="firstCol">
      <w:rPr>
        <w:b/>
        <w:bCs/>
      </w:rPr>
    </w:tblStylePr>
    <w:tblStylePr w:type="lastCol">
      <w:rPr>
        <w:b/>
        <w:bCs/>
      </w:rPr>
    </w:tblStylePr>
    <w:tblStylePr w:type="band1Vert">
      <w:tblPr/>
      <w:tcPr>
        <w:shd w:val="clear" w:color="auto" w:fill="D9F1CF" w:themeFill="accent1" w:themeFillTint="33"/>
      </w:tcPr>
    </w:tblStylePr>
    <w:tblStylePr w:type="band1Horz">
      <w:tblPr/>
      <w:tcPr>
        <w:shd w:val="clear" w:color="auto" w:fill="D9F1CF" w:themeFill="accent1" w:themeFillTint="33"/>
      </w:tcPr>
    </w:tblStylePr>
  </w:style>
  <w:style w:type="table" w:styleId="ListTable6Colorful-Accent3">
    <w:name w:val="List Table 6 Colorful Accent 3"/>
    <w:basedOn w:val="TableNormal"/>
    <w:uiPriority w:val="51"/>
    <w:rsid w:val="004C7D2F"/>
    <w:pPr>
      <w:spacing w:after="0" w:line="240" w:lineRule="auto"/>
    </w:pPr>
    <w:rPr>
      <w:color w:val="0074A6" w:themeColor="accent3" w:themeShade="BF"/>
    </w:rPr>
    <w:tblPr>
      <w:tblStyleRowBandSize w:val="1"/>
      <w:tblStyleColBandSize w:val="1"/>
      <w:tblBorders>
        <w:top w:val="single" w:sz="4" w:space="0" w:color="009CDE" w:themeColor="accent3"/>
        <w:bottom w:val="single" w:sz="4" w:space="0" w:color="009CDE" w:themeColor="accent3"/>
      </w:tblBorders>
    </w:tblPr>
    <w:tblStylePr w:type="firstRow">
      <w:rPr>
        <w:b/>
        <w:bCs/>
      </w:rPr>
      <w:tblPr/>
      <w:tcPr>
        <w:tcBorders>
          <w:bottom w:val="single" w:sz="4" w:space="0" w:color="009CDE" w:themeColor="accent3"/>
        </w:tcBorders>
      </w:tcPr>
    </w:tblStylePr>
    <w:tblStylePr w:type="lastRow">
      <w:rPr>
        <w:b/>
        <w:bCs/>
      </w:rPr>
      <w:tblPr/>
      <w:tcPr>
        <w:tcBorders>
          <w:top w:val="double" w:sz="4" w:space="0" w:color="009CDE" w:themeColor="accent3"/>
        </w:tcBorders>
      </w:tcPr>
    </w:tblStylePr>
    <w:tblStylePr w:type="firstCol">
      <w:rPr>
        <w:b/>
        <w:bCs/>
      </w:rPr>
    </w:tblStylePr>
    <w:tblStylePr w:type="lastCol">
      <w:rPr>
        <w:b/>
        <w:bCs/>
      </w:rPr>
    </w:tblStylePr>
    <w:tblStylePr w:type="band1Vert">
      <w:tblPr/>
      <w:tcPr>
        <w:shd w:val="clear" w:color="auto" w:fill="C5EDFF" w:themeFill="accent3" w:themeFillTint="33"/>
      </w:tcPr>
    </w:tblStylePr>
    <w:tblStylePr w:type="band1Horz">
      <w:tblPr/>
      <w:tcPr>
        <w:shd w:val="clear" w:color="auto" w:fill="C5EDFF" w:themeFill="accent3" w:themeFillTint="33"/>
      </w:tcPr>
    </w:tblStylePr>
  </w:style>
  <w:style w:type="table" w:styleId="ListTable6Colorful">
    <w:name w:val="List Table 6 Colorful"/>
    <w:basedOn w:val="TableNormal"/>
    <w:uiPriority w:val="51"/>
    <w:rsid w:val="004C7D2F"/>
    <w:pPr>
      <w:spacing w:after="0" w:line="240" w:lineRule="auto"/>
    </w:pPr>
    <w:rPr>
      <w:color w:val="231F20" w:themeColor="text1"/>
    </w:rPr>
    <w:tblPr>
      <w:tblStyleRowBandSize w:val="1"/>
      <w:tblStyleColBandSize w:val="1"/>
      <w:tblBorders>
        <w:top w:val="single" w:sz="4" w:space="0" w:color="231F20" w:themeColor="text1"/>
        <w:bottom w:val="single" w:sz="4" w:space="0" w:color="231F20" w:themeColor="text1"/>
      </w:tblBorders>
    </w:tblPr>
    <w:tblStylePr w:type="firstRow">
      <w:rPr>
        <w:b/>
        <w:bCs/>
      </w:rPr>
      <w:tblPr/>
      <w:tcPr>
        <w:tcBorders>
          <w:bottom w:val="single" w:sz="4" w:space="0" w:color="231F20" w:themeColor="text1"/>
        </w:tcBorders>
      </w:tcPr>
    </w:tblStylePr>
    <w:tblStylePr w:type="lastRow">
      <w:rPr>
        <w:b/>
        <w:bCs/>
      </w:rPr>
      <w:tblPr/>
      <w:tcPr>
        <w:tcBorders>
          <w:top w:val="double" w:sz="4" w:space="0" w:color="231F20" w:themeColor="text1"/>
        </w:tcBorders>
      </w:tcPr>
    </w:tblStylePr>
    <w:tblStylePr w:type="firstCol">
      <w:rPr>
        <w:b/>
        <w:bCs/>
      </w:rPr>
    </w:tblStylePr>
    <w:tblStylePr w:type="lastCol">
      <w:rPr>
        <w:b/>
        <w:bCs/>
      </w:r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paragraph" w:customStyle="1" w:styleId="BulletTight">
    <w:name w:val="Bullet Tight_"/>
    <w:basedOn w:val="ListBullet"/>
    <w:uiPriority w:val="2"/>
    <w:qFormat/>
    <w:rsid w:val="004C7D2F"/>
    <w:pPr>
      <w:contextualSpacing/>
    </w:pPr>
  </w:style>
  <w:style w:type="character" w:styleId="IntenseReference">
    <w:name w:val="Intense Reference"/>
    <w:aliases w:val="Required Attribute"/>
    <w:basedOn w:val="DefaultParagraphFont"/>
    <w:uiPriority w:val="12"/>
    <w:rsid w:val="004C7D2F"/>
    <w:rPr>
      <w:rFonts w:asciiTheme="minorHAnsi" w:hAnsiTheme="minorHAnsi"/>
      <w:b w:val="0"/>
      <w:bCs/>
      <w:i w:val="0"/>
      <w:caps w:val="0"/>
      <w:smallCaps/>
      <w:color w:val="3B8C2A" w:themeColor="text2" w:themeTint="BF"/>
      <w:spacing w:val="5"/>
      <w:sz w:val="18"/>
    </w:rPr>
  </w:style>
  <w:style w:type="paragraph" w:styleId="BodyText2">
    <w:name w:val="Body Text 2"/>
    <w:aliases w:val="RefHead"/>
    <w:basedOn w:val="Normal"/>
    <w:next w:val="Normal"/>
    <w:link w:val="BodyText2Char"/>
    <w:uiPriority w:val="12"/>
    <w:unhideWhenUsed/>
    <w:rsid w:val="004C7D2F"/>
    <w:pPr>
      <w:keepNext/>
      <w:spacing w:before="240" w:after="80" w:line="240" w:lineRule="auto"/>
    </w:pPr>
    <w:rPr>
      <w:rFonts w:asciiTheme="majorHAnsi" w:hAnsiTheme="majorHAnsi"/>
      <w:i/>
      <w:caps/>
      <w:sz w:val="18"/>
    </w:rPr>
  </w:style>
  <w:style w:type="character" w:customStyle="1" w:styleId="BodyText2Char">
    <w:name w:val="Body Text 2 Char"/>
    <w:aliases w:val="RefHead Char"/>
    <w:basedOn w:val="DefaultParagraphFont"/>
    <w:link w:val="BodyText2"/>
    <w:uiPriority w:val="12"/>
    <w:rsid w:val="004C7D2F"/>
    <w:rPr>
      <w:i/>
      <w:caps/>
      <w:color w:val="231F20" w:themeColor="text1"/>
      <w:sz w:val="18"/>
    </w:rPr>
  </w:style>
  <w:style w:type="paragraph" w:customStyle="1" w:styleId="FigureCaption">
    <w:name w:val="Figure Caption_"/>
    <w:basedOn w:val="Normal"/>
    <w:next w:val="Normal"/>
    <w:uiPriority w:val="10"/>
    <w:qFormat/>
    <w:rsid w:val="004C7D2F"/>
    <w:pPr>
      <w:tabs>
        <w:tab w:val="left" w:pos="432"/>
      </w:tabs>
      <w:spacing w:line="240" w:lineRule="auto"/>
    </w:pPr>
    <w:rPr>
      <w:rFonts w:asciiTheme="majorHAnsi" w:hAnsiTheme="majorHAnsi"/>
      <w:i/>
      <w:smallCaps/>
      <w:sz w:val="18"/>
    </w:rPr>
  </w:style>
  <w:style w:type="paragraph" w:customStyle="1" w:styleId="WriterComment">
    <w:name w:val="Writer Comment_"/>
    <w:basedOn w:val="Normal"/>
    <w:link w:val="WriterCommentChar"/>
    <w:uiPriority w:val="14"/>
    <w:rsid w:val="004C7D2F"/>
    <w:pPr>
      <w:shd w:val="clear" w:color="auto" w:fill="EAFAF7"/>
      <w:spacing w:after="240" w:line="240" w:lineRule="auto"/>
    </w:pPr>
    <w:rPr>
      <w:rFonts w:ascii="Comic Sans MS" w:hAnsi="Comic Sans MS"/>
      <w:color w:val="CC7700"/>
    </w:rPr>
  </w:style>
  <w:style w:type="character" w:customStyle="1" w:styleId="WriterCommentChar">
    <w:name w:val="Writer Comment_ Char"/>
    <w:basedOn w:val="DefaultParagraphFont"/>
    <w:link w:val="WriterComment"/>
    <w:uiPriority w:val="14"/>
    <w:rsid w:val="004C7D2F"/>
    <w:rPr>
      <w:rFonts w:ascii="Comic Sans MS" w:hAnsi="Comic Sans MS"/>
      <w:color w:val="CC7700"/>
      <w:shd w:val="clear" w:color="auto" w:fill="EAFAF7"/>
    </w:rPr>
  </w:style>
  <w:style w:type="paragraph" w:styleId="Header">
    <w:name w:val="header"/>
    <w:basedOn w:val="Normal"/>
    <w:link w:val="HeaderChar"/>
    <w:uiPriority w:val="99"/>
    <w:unhideWhenUsed/>
    <w:rsid w:val="004C7D2F"/>
    <w:pPr>
      <w:tabs>
        <w:tab w:val="right" w:pos="9360"/>
      </w:tabs>
      <w:spacing w:after="0" w:line="240" w:lineRule="auto"/>
      <w:jc w:val="right"/>
    </w:pPr>
    <w:rPr>
      <w:sz w:val="18"/>
    </w:rPr>
  </w:style>
  <w:style w:type="paragraph" w:customStyle="1" w:styleId="Tip">
    <w:name w:val="Tip_"/>
    <w:basedOn w:val="Normal"/>
    <w:next w:val="Normal"/>
    <w:uiPriority w:val="8"/>
    <w:qFormat/>
    <w:rsid w:val="004C7D2F"/>
    <w:pPr>
      <w:pBdr>
        <w:top w:val="single" w:sz="4" w:space="4" w:color="D9F1CF" w:themeColor="accent1" w:themeTint="33"/>
        <w:left w:val="single" w:sz="4" w:space="6" w:color="D9F1CF" w:themeColor="accent1" w:themeTint="33"/>
        <w:bottom w:val="single" w:sz="4" w:space="4" w:color="D9F1CF" w:themeColor="accent1" w:themeTint="33"/>
        <w:right w:val="single" w:sz="4" w:space="6" w:color="D9F1CF" w:themeColor="accent1" w:themeTint="33"/>
      </w:pBdr>
      <w:shd w:val="clear" w:color="auto" w:fill="E0F4DC" w:themeFill="text2" w:themeFillTint="1A"/>
      <w:ind w:left="288" w:right="288"/>
    </w:pPr>
    <w:rPr>
      <w:color w:val="25581B" w:themeColor="text2" w:themeTint="E6"/>
      <w:lang w:eastAsia="zh-CN"/>
    </w:rPr>
  </w:style>
  <w:style w:type="character" w:customStyle="1" w:styleId="HeaderChar">
    <w:name w:val="Header Char"/>
    <w:basedOn w:val="DefaultParagraphFont"/>
    <w:link w:val="Header"/>
    <w:uiPriority w:val="99"/>
    <w:rsid w:val="004C7D2F"/>
    <w:rPr>
      <w:rFonts w:asciiTheme="minorHAnsi" w:hAnsiTheme="minorHAnsi"/>
      <w:color w:val="231F20" w:themeColor="text1"/>
      <w:sz w:val="18"/>
    </w:rPr>
  </w:style>
  <w:style w:type="paragraph" w:customStyle="1" w:styleId="Important">
    <w:name w:val="Important_"/>
    <w:basedOn w:val="Normal"/>
    <w:next w:val="Normal"/>
    <w:uiPriority w:val="8"/>
    <w:qFormat/>
    <w:rsid w:val="004C7D2F"/>
    <w:pPr>
      <w:pBdr>
        <w:top w:val="single" w:sz="4" w:space="4" w:color="FFE6E6"/>
        <w:left w:val="single" w:sz="4" w:space="6" w:color="FFE6E6"/>
        <w:bottom w:val="single" w:sz="4" w:space="4" w:color="FFE6E6"/>
        <w:right w:val="single" w:sz="4" w:space="6" w:color="FFE6E6"/>
      </w:pBdr>
      <w:shd w:val="clear" w:color="auto" w:fill="FFE6E6"/>
      <w:spacing w:line="240" w:lineRule="auto"/>
      <w:ind w:left="288" w:right="288"/>
    </w:pPr>
    <w:rPr>
      <w:color w:val="F00000"/>
      <w:lang w:eastAsia="zh-CN"/>
    </w:rPr>
  </w:style>
  <w:style w:type="paragraph" w:styleId="Footer">
    <w:name w:val="footer"/>
    <w:basedOn w:val="Normal"/>
    <w:link w:val="FooterChar"/>
    <w:uiPriority w:val="99"/>
    <w:unhideWhenUsed/>
    <w:rsid w:val="00D72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A89"/>
    <w:rPr>
      <w:rFonts w:asciiTheme="minorHAnsi" w:hAnsiTheme="minorHAnsi"/>
      <w:color w:val="231F20" w:themeColor="text1"/>
    </w:rPr>
  </w:style>
  <w:style w:type="character" w:customStyle="1" w:styleId="normaltextrun">
    <w:name w:val="normaltextrun"/>
    <w:basedOn w:val="DefaultParagraphFont"/>
    <w:rsid w:val="00FD4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59041">
      <w:bodyDiv w:val="1"/>
      <w:marLeft w:val="0"/>
      <w:marRight w:val="0"/>
      <w:marTop w:val="0"/>
      <w:marBottom w:val="0"/>
      <w:divBdr>
        <w:top w:val="none" w:sz="0" w:space="0" w:color="auto"/>
        <w:left w:val="none" w:sz="0" w:space="0" w:color="auto"/>
        <w:bottom w:val="none" w:sz="0" w:space="0" w:color="auto"/>
        <w:right w:val="none" w:sz="0" w:space="0" w:color="auto"/>
      </w:divBdr>
    </w:div>
    <w:div w:id="631132801">
      <w:bodyDiv w:val="1"/>
      <w:marLeft w:val="0"/>
      <w:marRight w:val="0"/>
      <w:marTop w:val="0"/>
      <w:marBottom w:val="0"/>
      <w:divBdr>
        <w:top w:val="none" w:sz="0" w:space="0" w:color="auto"/>
        <w:left w:val="none" w:sz="0" w:space="0" w:color="auto"/>
        <w:bottom w:val="none" w:sz="0" w:space="0" w:color="auto"/>
        <w:right w:val="none" w:sz="0" w:space="0" w:color="auto"/>
      </w:divBdr>
    </w:div>
    <w:div w:id="1353410923">
      <w:bodyDiv w:val="1"/>
      <w:marLeft w:val="0"/>
      <w:marRight w:val="0"/>
      <w:marTop w:val="0"/>
      <w:marBottom w:val="0"/>
      <w:divBdr>
        <w:top w:val="none" w:sz="0" w:space="0" w:color="auto"/>
        <w:left w:val="none" w:sz="0" w:space="0" w:color="auto"/>
        <w:bottom w:val="none" w:sz="0" w:space="0" w:color="auto"/>
        <w:right w:val="none" w:sz="0" w:space="0" w:color="auto"/>
      </w:divBdr>
    </w:div>
    <w:div w:id="1451166868">
      <w:bodyDiv w:val="1"/>
      <w:marLeft w:val="0"/>
      <w:marRight w:val="0"/>
      <w:marTop w:val="0"/>
      <w:marBottom w:val="0"/>
      <w:divBdr>
        <w:top w:val="none" w:sz="0" w:space="0" w:color="auto"/>
        <w:left w:val="none" w:sz="0" w:space="0" w:color="auto"/>
        <w:bottom w:val="none" w:sz="0" w:space="0" w:color="auto"/>
        <w:right w:val="none" w:sz="0" w:space="0" w:color="auto"/>
      </w:divBdr>
    </w:div>
    <w:div w:id="1621763602">
      <w:bodyDiv w:val="1"/>
      <w:marLeft w:val="0"/>
      <w:marRight w:val="0"/>
      <w:marTop w:val="0"/>
      <w:marBottom w:val="0"/>
      <w:divBdr>
        <w:top w:val="none" w:sz="0" w:space="0" w:color="auto"/>
        <w:left w:val="none" w:sz="0" w:space="0" w:color="auto"/>
        <w:bottom w:val="none" w:sz="0" w:space="0" w:color="auto"/>
        <w:right w:val="none" w:sz="0" w:space="0" w:color="auto"/>
      </w:divBdr>
      <w:divsChild>
        <w:div w:id="628704313">
          <w:marLeft w:val="0"/>
          <w:marRight w:val="0"/>
          <w:marTop w:val="0"/>
          <w:marBottom w:val="0"/>
          <w:divBdr>
            <w:top w:val="none" w:sz="0" w:space="0" w:color="auto"/>
            <w:left w:val="none" w:sz="0" w:space="0" w:color="auto"/>
            <w:bottom w:val="none" w:sz="0" w:space="0" w:color="auto"/>
            <w:right w:val="none" w:sz="0" w:space="0" w:color="auto"/>
          </w:divBdr>
        </w:div>
        <w:div w:id="1694333547">
          <w:marLeft w:val="0"/>
          <w:marRight w:val="0"/>
          <w:marTop w:val="0"/>
          <w:marBottom w:val="0"/>
          <w:divBdr>
            <w:top w:val="none" w:sz="0" w:space="0" w:color="auto"/>
            <w:left w:val="none" w:sz="0" w:space="0" w:color="auto"/>
            <w:bottom w:val="none" w:sz="0" w:space="0" w:color="auto"/>
            <w:right w:val="none" w:sz="0" w:space="0" w:color="auto"/>
          </w:divBdr>
        </w:div>
        <w:div w:id="1975795003">
          <w:marLeft w:val="0"/>
          <w:marRight w:val="0"/>
          <w:marTop w:val="0"/>
          <w:marBottom w:val="0"/>
          <w:divBdr>
            <w:top w:val="none" w:sz="0" w:space="0" w:color="auto"/>
            <w:left w:val="none" w:sz="0" w:space="0" w:color="auto"/>
            <w:bottom w:val="none" w:sz="0" w:space="0" w:color="auto"/>
            <w:right w:val="none" w:sz="0" w:space="0" w:color="auto"/>
          </w:divBdr>
        </w:div>
        <w:div w:id="177544493">
          <w:marLeft w:val="0"/>
          <w:marRight w:val="0"/>
          <w:marTop w:val="0"/>
          <w:marBottom w:val="0"/>
          <w:divBdr>
            <w:top w:val="none" w:sz="0" w:space="0" w:color="auto"/>
            <w:left w:val="none" w:sz="0" w:space="0" w:color="auto"/>
            <w:bottom w:val="none" w:sz="0" w:space="0" w:color="auto"/>
            <w:right w:val="none" w:sz="0" w:space="0" w:color="auto"/>
          </w:divBdr>
        </w:div>
      </w:divsChild>
    </w:div>
    <w:div w:id="1734624945">
      <w:bodyDiv w:val="1"/>
      <w:marLeft w:val="0"/>
      <w:marRight w:val="0"/>
      <w:marTop w:val="0"/>
      <w:marBottom w:val="0"/>
      <w:divBdr>
        <w:top w:val="none" w:sz="0" w:space="0" w:color="auto"/>
        <w:left w:val="none" w:sz="0" w:space="0" w:color="auto"/>
        <w:bottom w:val="none" w:sz="0" w:space="0" w:color="auto"/>
        <w:right w:val="none" w:sz="0" w:space="0" w:color="auto"/>
      </w:divBdr>
    </w:div>
    <w:div w:id="1806772365">
      <w:bodyDiv w:val="1"/>
      <w:marLeft w:val="0"/>
      <w:marRight w:val="0"/>
      <w:marTop w:val="0"/>
      <w:marBottom w:val="0"/>
      <w:divBdr>
        <w:top w:val="none" w:sz="0" w:space="0" w:color="auto"/>
        <w:left w:val="none" w:sz="0" w:space="0" w:color="auto"/>
        <w:bottom w:val="none" w:sz="0" w:space="0" w:color="auto"/>
        <w:right w:val="none" w:sz="0" w:space="0" w:color="auto"/>
      </w:divBdr>
    </w:div>
    <w:div w:id="1941529072">
      <w:bodyDiv w:val="1"/>
      <w:marLeft w:val="0"/>
      <w:marRight w:val="0"/>
      <w:marTop w:val="0"/>
      <w:marBottom w:val="0"/>
      <w:divBdr>
        <w:top w:val="none" w:sz="0" w:space="0" w:color="auto"/>
        <w:left w:val="none" w:sz="0" w:space="0" w:color="auto"/>
        <w:bottom w:val="none" w:sz="0" w:space="0" w:color="auto"/>
        <w:right w:val="none" w:sz="0" w:space="0" w:color="auto"/>
      </w:divBdr>
    </w:div>
    <w:div w:id="2053184359">
      <w:bodyDiv w:val="1"/>
      <w:marLeft w:val="0"/>
      <w:marRight w:val="0"/>
      <w:marTop w:val="0"/>
      <w:marBottom w:val="0"/>
      <w:divBdr>
        <w:top w:val="none" w:sz="0" w:space="0" w:color="auto"/>
        <w:left w:val="none" w:sz="0" w:space="0" w:color="auto"/>
        <w:bottom w:val="none" w:sz="0" w:space="0" w:color="auto"/>
        <w:right w:val="none" w:sz="0" w:space="0" w:color="auto"/>
      </w:divBdr>
    </w:div>
    <w:div w:id="2098600375">
      <w:bodyDiv w:val="1"/>
      <w:marLeft w:val="0"/>
      <w:marRight w:val="0"/>
      <w:marTop w:val="0"/>
      <w:marBottom w:val="0"/>
      <w:divBdr>
        <w:top w:val="none" w:sz="0" w:space="0" w:color="auto"/>
        <w:left w:val="none" w:sz="0" w:space="0" w:color="auto"/>
        <w:bottom w:val="none" w:sz="0" w:space="0" w:color="auto"/>
        <w:right w:val="none" w:sz="0" w:space="0" w:color="auto"/>
      </w:divBdr>
      <w:divsChild>
        <w:div w:id="1381638206">
          <w:marLeft w:val="0"/>
          <w:marRight w:val="0"/>
          <w:marTop w:val="0"/>
          <w:marBottom w:val="0"/>
          <w:divBdr>
            <w:top w:val="none" w:sz="0" w:space="0" w:color="auto"/>
            <w:left w:val="none" w:sz="0" w:space="0" w:color="auto"/>
            <w:bottom w:val="none" w:sz="0" w:space="0" w:color="auto"/>
            <w:right w:val="none" w:sz="0" w:space="0" w:color="auto"/>
          </w:divBdr>
          <w:divsChild>
            <w:div w:id="139663102">
              <w:marLeft w:val="0"/>
              <w:marRight w:val="0"/>
              <w:marTop w:val="0"/>
              <w:marBottom w:val="0"/>
              <w:divBdr>
                <w:top w:val="none" w:sz="0" w:space="0" w:color="auto"/>
                <w:left w:val="none" w:sz="0" w:space="0" w:color="auto"/>
                <w:bottom w:val="none" w:sz="0" w:space="0" w:color="auto"/>
                <w:right w:val="none" w:sz="0" w:space="0" w:color="auto"/>
              </w:divBdr>
            </w:div>
            <w:div w:id="565800560">
              <w:marLeft w:val="0"/>
              <w:marRight w:val="0"/>
              <w:marTop w:val="0"/>
              <w:marBottom w:val="0"/>
              <w:divBdr>
                <w:top w:val="none" w:sz="0" w:space="0" w:color="auto"/>
                <w:left w:val="none" w:sz="0" w:space="0" w:color="auto"/>
                <w:bottom w:val="none" w:sz="0" w:space="0" w:color="auto"/>
                <w:right w:val="none" w:sz="0" w:space="0" w:color="auto"/>
              </w:divBdr>
            </w:div>
            <w:div w:id="1883207428">
              <w:marLeft w:val="0"/>
              <w:marRight w:val="0"/>
              <w:marTop w:val="0"/>
              <w:marBottom w:val="0"/>
              <w:divBdr>
                <w:top w:val="none" w:sz="0" w:space="0" w:color="auto"/>
                <w:left w:val="none" w:sz="0" w:space="0" w:color="auto"/>
                <w:bottom w:val="none" w:sz="0" w:space="0" w:color="auto"/>
                <w:right w:val="none" w:sz="0" w:space="0" w:color="auto"/>
              </w:divBdr>
            </w:div>
            <w:div w:id="1883667772">
              <w:marLeft w:val="0"/>
              <w:marRight w:val="0"/>
              <w:marTop w:val="0"/>
              <w:marBottom w:val="0"/>
              <w:divBdr>
                <w:top w:val="none" w:sz="0" w:space="0" w:color="auto"/>
                <w:left w:val="none" w:sz="0" w:space="0" w:color="auto"/>
                <w:bottom w:val="none" w:sz="0" w:space="0" w:color="auto"/>
                <w:right w:val="none" w:sz="0" w:space="0" w:color="auto"/>
              </w:divBdr>
            </w:div>
            <w:div w:id="332537915">
              <w:marLeft w:val="0"/>
              <w:marRight w:val="0"/>
              <w:marTop w:val="0"/>
              <w:marBottom w:val="0"/>
              <w:divBdr>
                <w:top w:val="none" w:sz="0" w:space="0" w:color="auto"/>
                <w:left w:val="none" w:sz="0" w:space="0" w:color="auto"/>
                <w:bottom w:val="none" w:sz="0" w:space="0" w:color="auto"/>
                <w:right w:val="none" w:sz="0" w:space="0" w:color="auto"/>
              </w:divBdr>
            </w:div>
            <w:div w:id="216164047">
              <w:marLeft w:val="0"/>
              <w:marRight w:val="0"/>
              <w:marTop w:val="0"/>
              <w:marBottom w:val="0"/>
              <w:divBdr>
                <w:top w:val="none" w:sz="0" w:space="0" w:color="auto"/>
                <w:left w:val="none" w:sz="0" w:space="0" w:color="auto"/>
                <w:bottom w:val="none" w:sz="0" w:space="0" w:color="auto"/>
                <w:right w:val="none" w:sz="0" w:space="0" w:color="auto"/>
              </w:divBdr>
            </w:div>
            <w:div w:id="950167013">
              <w:marLeft w:val="0"/>
              <w:marRight w:val="0"/>
              <w:marTop w:val="0"/>
              <w:marBottom w:val="0"/>
              <w:divBdr>
                <w:top w:val="none" w:sz="0" w:space="0" w:color="auto"/>
                <w:left w:val="none" w:sz="0" w:space="0" w:color="auto"/>
                <w:bottom w:val="none" w:sz="0" w:space="0" w:color="auto"/>
                <w:right w:val="none" w:sz="0" w:space="0" w:color="auto"/>
              </w:divBdr>
            </w:div>
            <w:div w:id="531187779">
              <w:marLeft w:val="0"/>
              <w:marRight w:val="0"/>
              <w:marTop w:val="0"/>
              <w:marBottom w:val="0"/>
              <w:divBdr>
                <w:top w:val="none" w:sz="0" w:space="0" w:color="auto"/>
                <w:left w:val="none" w:sz="0" w:space="0" w:color="auto"/>
                <w:bottom w:val="none" w:sz="0" w:space="0" w:color="auto"/>
                <w:right w:val="none" w:sz="0" w:space="0" w:color="auto"/>
              </w:divBdr>
            </w:div>
            <w:div w:id="1343583549">
              <w:marLeft w:val="0"/>
              <w:marRight w:val="0"/>
              <w:marTop w:val="0"/>
              <w:marBottom w:val="0"/>
              <w:divBdr>
                <w:top w:val="none" w:sz="0" w:space="0" w:color="auto"/>
                <w:left w:val="none" w:sz="0" w:space="0" w:color="auto"/>
                <w:bottom w:val="none" w:sz="0" w:space="0" w:color="auto"/>
                <w:right w:val="none" w:sz="0" w:space="0" w:color="auto"/>
              </w:divBdr>
            </w:div>
            <w:div w:id="1323239107">
              <w:marLeft w:val="0"/>
              <w:marRight w:val="0"/>
              <w:marTop w:val="0"/>
              <w:marBottom w:val="0"/>
              <w:divBdr>
                <w:top w:val="none" w:sz="0" w:space="0" w:color="auto"/>
                <w:left w:val="none" w:sz="0" w:space="0" w:color="auto"/>
                <w:bottom w:val="none" w:sz="0" w:space="0" w:color="auto"/>
                <w:right w:val="none" w:sz="0" w:space="0" w:color="auto"/>
              </w:divBdr>
            </w:div>
            <w:div w:id="1797138982">
              <w:marLeft w:val="0"/>
              <w:marRight w:val="0"/>
              <w:marTop w:val="0"/>
              <w:marBottom w:val="0"/>
              <w:divBdr>
                <w:top w:val="none" w:sz="0" w:space="0" w:color="auto"/>
                <w:left w:val="none" w:sz="0" w:space="0" w:color="auto"/>
                <w:bottom w:val="none" w:sz="0" w:space="0" w:color="auto"/>
                <w:right w:val="none" w:sz="0" w:space="0" w:color="auto"/>
              </w:divBdr>
            </w:div>
            <w:div w:id="298806445">
              <w:marLeft w:val="0"/>
              <w:marRight w:val="0"/>
              <w:marTop w:val="0"/>
              <w:marBottom w:val="0"/>
              <w:divBdr>
                <w:top w:val="none" w:sz="0" w:space="0" w:color="auto"/>
                <w:left w:val="none" w:sz="0" w:space="0" w:color="auto"/>
                <w:bottom w:val="none" w:sz="0" w:space="0" w:color="auto"/>
                <w:right w:val="none" w:sz="0" w:space="0" w:color="auto"/>
              </w:divBdr>
            </w:div>
            <w:div w:id="1201209663">
              <w:marLeft w:val="0"/>
              <w:marRight w:val="0"/>
              <w:marTop w:val="0"/>
              <w:marBottom w:val="0"/>
              <w:divBdr>
                <w:top w:val="none" w:sz="0" w:space="0" w:color="auto"/>
                <w:left w:val="none" w:sz="0" w:space="0" w:color="auto"/>
                <w:bottom w:val="none" w:sz="0" w:space="0" w:color="auto"/>
                <w:right w:val="none" w:sz="0" w:space="0" w:color="auto"/>
              </w:divBdr>
            </w:div>
            <w:div w:id="1466698205">
              <w:marLeft w:val="0"/>
              <w:marRight w:val="0"/>
              <w:marTop w:val="0"/>
              <w:marBottom w:val="0"/>
              <w:divBdr>
                <w:top w:val="none" w:sz="0" w:space="0" w:color="auto"/>
                <w:left w:val="none" w:sz="0" w:space="0" w:color="auto"/>
                <w:bottom w:val="none" w:sz="0" w:space="0" w:color="auto"/>
                <w:right w:val="none" w:sz="0" w:space="0" w:color="auto"/>
              </w:divBdr>
            </w:div>
            <w:div w:id="2090688156">
              <w:marLeft w:val="0"/>
              <w:marRight w:val="0"/>
              <w:marTop w:val="0"/>
              <w:marBottom w:val="0"/>
              <w:divBdr>
                <w:top w:val="none" w:sz="0" w:space="0" w:color="auto"/>
                <w:left w:val="none" w:sz="0" w:space="0" w:color="auto"/>
                <w:bottom w:val="none" w:sz="0" w:space="0" w:color="auto"/>
                <w:right w:val="none" w:sz="0" w:space="0" w:color="auto"/>
              </w:divBdr>
            </w:div>
            <w:div w:id="465197733">
              <w:marLeft w:val="0"/>
              <w:marRight w:val="0"/>
              <w:marTop w:val="0"/>
              <w:marBottom w:val="0"/>
              <w:divBdr>
                <w:top w:val="none" w:sz="0" w:space="0" w:color="auto"/>
                <w:left w:val="none" w:sz="0" w:space="0" w:color="auto"/>
                <w:bottom w:val="none" w:sz="0" w:space="0" w:color="auto"/>
                <w:right w:val="none" w:sz="0" w:space="0" w:color="auto"/>
              </w:divBdr>
            </w:div>
            <w:div w:id="278032218">
              <w:marLeft w:val="0"/>
              <w:marRight w:val="0"/>
              <w:marTop w:val="0"/>
              <w:marBottom w:val="0"/>
              <w:divBdr>
                <w:top w:val="none" w:sz="0" w:space="0" w:color="auto"/>
                <w:left w:val="none" w:sz="0" w:space="0" w:color="auto"/>
                <w:bottom w:val="none" w:sz="0" w:space="0" w:color="auto"/>
                <w:right w:val="none" w:sz="0" w:space="0" w:color="auto"/>
              </w:divBdr>
            </w:div>
            <w:div w:id="52657524">
              <w:marLeft w:val="0"/>
              <w:marRight w:val="0"/>
              <w:marTop w:val="0"/>
              <w:marBottom w:val="0"/>
              <w:divBdr>
                <w:top w:val="none" w:sz="0" w:space="0" w:color="auto"/>
                <w:left w:val="none" w:sz="0" w:space="0" w:color="auto"/>
                <w:bottom w:val="none" w:sz="0" w:space="0" w:color="auto"/>
                <w:right w:val="none" w:sz="0" w:space="0" w:color="auto"/>
              </w:divBdr>
            </w:div>
            <w:div w:id="1989556791">
              <w:marLeft w:val="0"/>
              <w:marRight w:val="0"/>
              <w:marTop w:val="0"/>
              <w:marBottom w:val="0"/>
              <w:divBdr>
                <w:top w:val="none" w:sz="0" w:space="0" w:color="auto"/>
                <w:left w:val="none" w:sz="0" w:space="0" w:color="auto"/>
                <w:bottom w:val="none" w:sz="0" w:space="0" w:color="auto"/>
                <w:right w:val="none" w:sz="0" w:space="0" w:color="auto"/>
              </w:divBdr>
            </w:div>
            <w:div w:id="1889678483">
              <w:marLeft w:val="0"/>
              <w:marRight w:val="0"/>
              <w:marTop w:val="0"/>
              <w:marBottom w:val="0"/>
              <w:divBdr>
                <w:top w:val="none" w:sz="0" w:space="0" w:color="auto"/>
                <w:left w:val="none" w:sz="0" w:space="0" w:color="auto"/>
                <w:bottom w:val="none" w:sz="0" w:space="0" w:color="auto"/>
                <w:right w:val="none" w:sz="0" w:space="0" w:color="auto"/>
              </w:divBdr>
            </w:div>
            <w:div w:id="2079131833">
              <w:marLeft w:val="0"/>
              <w:marRight w:val="0"/>
              <w:marTop w:val="0"/>
              <w:marBottom w:val="0"/>
              <w:divBdr>
                <w:top w:val="none" w:sz="0" w:space="0" w:color="auto"/>
                <w:left w:val="none" w:sz="0" w:space="0" w:color="auto"/>
                <w:bottom w:val="none" w:sz="0" w:space="0" w:color="auto"/>
                <w:right w:val="none" w:sz="0" w:space="0" w:color="auto"/>
              </w:divBdr>
            </w:div>
            <w:div w:id="1033388070">
              <w:marLeft w:val="0"/>
              <w:marRight w:val="0"/>
              <w:marTop w:val="0"/>
              <w:marBottom w:val="0"/>
              <w:divBdr>
                <w:top w:val="none" w:sz="0" w:space="0" w:color="auto"/>
                <w:left w:val="none" w:sz="0" w:space="0" w:color="auto"/>
                <w:bottom w:val="none" w:sz="0" w:space="0" w:color="auto"/>
                <w:right w:val="none" w:sz="0" w:space="0" w:color="auto"/>
              </w:divBdr>
            </w:div>
            <w:div w:id="179243834">
              <w:marLeft w:val="0"/>
              <w:marRight w:val="0"/>
              <w:marTop w:val="0"/>
              <w:marBottom w:val="0"/>
              <w:divBdr>
                <w:top w:val="none" w:sz="0" w:space="0" w:color="auto"/>
                <w:left w:val="none" w:sz="0" w:space="0" w:color="auto"/>
                <w:bottom w:val="none" w:sz="0" w:space="0" w:color="auto"/>
                <w:right w:val="none" w:sz="0" w:space="0" w:color="auto"/>
              </w:divBdr>
            </w:div>
            <w:div w:id="674305068">
              <w:marLeft w:val="0"/>
              <w:marRight w:val="0"/>
              <w:marTop w:val="0"/>
              <w:marBottom w:val="0"/>
              <w:divBdr>
                <w:top w:val="none" w:sz="0" w:space="0" w:color="auto"/>
                <w:left w:val="none" w:sz="0" w:space="0" w:color="auto"/>
                <w:bottom w:val="none" w:sz="0" w:space="0" w:color="auto"/>
                <w:right w:val="none" w:sz="0" w:space="0" w:color="auto"/>
              </w:divBdr>
            </w:div>
            <w:div w:id="1883665465">
              <w:marLeft w:val="0"/>
              <w:marRight w:val="0"/>
              <w:marTop w:val="0"/>
              <w:marBottom w:val="0"/>
              <w:divBdr>
                <w:top w:val="none" w:sz="0" w:space="0" w:color="auto"/>
                <w:left w:val="none" w:sz="0" w:space="0" w:color="auto"/>
                <w:bottom w:val="none" w:sz="0" w:space="0" w:color="auto"/>
                <w:right w:val="none" w:sz="0" w:space="0" w:color="auto"/>
              </w:divBdr>
            </w:div>
            <w:div w:id="1618901591">
              <w:marLeft w:val="0"/>
              <w:marRight w:val="0"/>
              <w:marTop w:val="0"/>
              <w:marBottom w:val="0"/>
              <w:divBdr>
                <w:top w:val="none" w:sz="0" w:space="0" w:color="auto"/>
                <w:left w:val="none" w:sz="0" w:space="0" w:color="auto"/>
                <w:bottom w:val="none" w:sz="0" w:space="0" w:color="auto"/>
                <w:right w:val="none" w:sz="0" w:space="0" w:color="auto"/>
              </w:divBdr>
            </w:div>
            <w:div w:id="1985815189">
              <w:marLeft w:val="0"/>
              <w:marRight w:val="0"/>
              <w:marTop w:val="0"/>
              <w:marBottom w:val="0"/>
              <w:divBdr>
                <w:top w:val="none" w:sz="0" w:space="0" w:color="auto"/>
                <w:left w:val="none" w:sz="0" w:space="0" w:color="auto"/>
                <w:bottom w:val="none" w:sz="0" w:space="0" w:color="auto"/>
                <w:right w:val="none" w:sz="0" w:space="0" w:color="auto"/>
              </w:divBdr>
            </w:div>
            <w:div w:id="963925488">
              <w:marLeft w:val="0"/>
              <w:marRight w:val="0"/>
              <w:marTop w:val="0"/>
              <w:marBottom w:val="0"/>
              <w:divBdr>
                <w:top w:val="none" w:sz="0" w:space="0" w:color="auto"/>
                <w:left w:val="none" w:sz="0" w:space="0" w:color="auto"/>
                <w:bottom w:val="none" w:sz="0" w:space="0" w:color="auto"/>
                <w:right w:val="none" w:sz="0" w:space="0" w:color="auto"/>
              </w:divBdr>
            </w:div>
            <w:div w:id="18703599">
              <w:marLeft w:val="0"/>
              <w:marRight w:val="0"/>
              <w:marTop w:val="0"/>
              <w:marBottom w:val="0"/>
              <w:divBdr>
                <w:top w:val="none" w:sz="0" w:space="0" w:color="auto"/>
                <w:left w:val="none" w:sz="0" w:space="0" w:color="auto"/>
                <w:bottom w:val="none" w:sz="0" w:space="0" w:color="auto"/>
                <w:right w:val="none" w:sz="0" w:space="0" w:color="auto"/>
              </w:divBdr>
            </w:div>
            <w:div w:id="1208033177">
              <w:marLeft w:val="0"/>
              <w:marRight w:val="0"/>
              <w:marTop w:val="0"/>
              <w:marBottom w:val="0"/>
              <w:divBdr>
                <w:top w:val="none" w:sz="0" w:space="0" w:color="auto"/>
                <w:left w:val="none" w:sz="0" w:space="0" w:color="auto"/>
                <w:bottom w:val="none" w:sz="0" w:space="0" w:color="auto"/>
                <w:right w:val="none" w:sz="0" w:space="0" w:color="auto"/>
              </w:divBdr>
            </w:div>
            <w:div w:id="897978480">
              <w:marLeft w:val="0"/>
              <w:marRight w:val="0"/>
              <w:marTop w:val="0"/>
              <w:marBottom w:val="0"/>
              <w:divBdr>
                <w:top w:val="none" w:sz="0" w:space="0" w:color="auto"/>
                <w:left w:val="none" w:sz="0" w:space="0" w:color="auto"/>
                <w:bottom w:val="none" w:sz="0" w:space="0" w:color="auto"/>
                <w:right w:val="none" w:sz="0" w:space="0" w:color="auto"/>
              </w:divBdr>
            </w:div>
            <w:div w:id="510726983">
              <w:marLeft w:val="0"/>
              <w:marRight w:val="0"/>
              <w:marTop w:val="0"/>
              <w:marBottom w:val="0"/>
              <w:divBdr>
                <w:top w:val="none" w:sz="0" w:space="0" w:color="auto"/>
                <w:left w:val="none" w:sz="0" w:space="0" w:color="auto"/>
                <w:bottom w:val="none" w:sz="0" w:space="0" w:color="auto"/>
                <w:right w:val="none" w:sz="0" w:space="0" w:color="auto"/>
              </w:divBdr>
            </w:div>
            <w:div w:id="655305401">
              <w:marLeft w:val="0"/>
              <w:marRight w:val="0"/>
              <w:marTop w:val="0"/>
              <w:marBottom w:val="0"/>
              <w:divBdr>
                <w:top w:val="none" w:sz="0" w:space="0" w:color="auto"/>
                <w:left w:val="none" w:sz="0" w:space="0" w:color="auto"/>
                <w:bottom w:val="none" w:sz="0" w:space="0" w:color="auto"/>
                <w:right w:val="none" w:sz="0" w:space="0" w:color="auto"/>
              </w:divBdr>
            </w:div>
            <w:div w:id="230969208">
              <w:marLeft w:val="0"/>
              <w:marRight w:val="0"/>
              <w:marTop w:val="0"/>
              <w:marBottom w:val="0"/>
              <w:divBdr>
                <w:top w:val="none" w:sz="0" w:space="0" w:color="auto"/>
                <w:left w:val="none" w:sz="0" w:space="0" w:color="auto"/>
                <w:bottom w:val="none" w:sz="0" w:space="0" w:color="auto"/>
                <w:right w:val="none" w:sz="0" w:space="0" w:color="auto"/>
              </w:divBdr>
            </w:div>
            <w:div w:id="1256284814">
              <w:marLeft w:val="0"/>
              <w:marRight w:val="0"/>
              <w:marTop w:val="0"/>
              <w:marBottom w:val="0"/>
              <w:divBdr>
                <w:top w:val="none" w:sz="0" w:space="0" w:color="auto"/>
                <w:left w:val="none" w:sz="0" w:space="0" w:color="auto"/>
                <w:bottom w:val="none" w:sz="0" w:space="0" w:color="auto"/>
                <w:right w:val="none" w:sz="0" w:space="0" w:color="auto"/>
              </w:divBdr>
            </w:div>
            <w:div w:id="113642944">
              <w:marLeft w:val="0"/>
              <w:marRight w:val="0"/>
              <w:marTop w:val="0"/>
              <w:marBottom w:val="0"/>
              <w:divBdr>
                <w:top w:val="none" w:sz="0" w:space="0" w:color="auto"/>
                <w:left w:val="none" w:sz="0" w:space="0" w:color="auto"/>
                <w:bottom w:val="none" w:sz="0" w:space="0" w:color="auto"/>
                <w:right w:val="none" w:sz="0" w:space="0" w:color="auto"/>
              </w:divBdr>
            </w:div>
            <w:div w:id="56822599">
              <w:marLeft w:val="0"/>
              <w:marRight w:val="0"/>
              <w:marTop w:val="0"/>
              <w:marBottom w:val="0"/>
              <w:divBdr>
                <w:top w:val="none" w:sz="0" w:space="0" w:color="auto"/>
                <w:left w:val="none" w:sz="0" w:space="0" w:color="auto"/>
                <w:bottom w:val="none" w:sz="0" w:space="0" w:color="auto"/>
                <w:right w:val="none" w:sz="0" w:space="0" w:color="auto"/>
              </w:divBdr>
            </w:div>
            <w:div w:id="942424370">
              <w:marLeft w:val="0"/>
              <w:marRight w:val="0"/>
              <w:marTop w:val="0"/>
              <w:marBottom w:val="0"/>
              <w:divBdr>
                <w:top w:val="none" w:sz="0" w:space="0" w:color="auto"/>
                <w:left w:val="none" w:sz="0" w:space="0" w:color="auto"/>
                <w:bottom w:val="none" w:sz="0" w:space="0" w:color="auto"/>
                <w:right w:val="none" w:sz="0" w:space="0" w:color="auto"/>
              </w:divBdr>
            </w:div>
            <w:div w:id="714158857">
              <w:marLeft w:val="0"/>
              <w:marRight w:val="0"/>
              <w:marTop w:val="0"/>
              <w:marBottom w:val="0"/>
              <w:divBdr>
                <w:top w:val="none" w:sz="0" w:space="0" w:color="auto"/>
                <w:left w:val="none" w:sz="0" w:space="0" w:color="auto"/>
                <w:bottom w:val="none" w:sz="0" w:space="0" w:color="auto"/>
                <w:right w:val="none" w:sz="0" w:space="0" w:color="auto"/>
              </w:divBdr>
            </w:div>
            <w:div w:id="1700354248">
              <w:marLeft w:val="0"/>
              <w:marRight w:val="0"/>
              <w:marTop w:val="0"/>
              <w:marBottom w:val="0"/>
              <w:divBdr>
                <w:top w:val="none" w:sz="0" w:space="0" w:color="auto"/>
                <w:left w:val="none" w:sz="0" w:space="0" w:color="auto"/>
                <w:bottom w:val="none" w:sz="0" w:space="0" w:color="auto"/>
                <w:right w:val="none" w:sz="0" w:space="0" w:color="auto"/>
              </w:divBdr>
            </w:div>
            <w:div w:id="44572960">
              <w:marLeft w:val="0"/>
              <w:marRight w:val="0"/>
              <w:marTop w:val="0"/>
              <w:marBottom w:val="0"/>
              <w:divBdr>
                <w:top w:val="none" w:sz="0" w:space="0" w:color="auto"/>
                <w:left w:val="none" w:sz="0" w:space="0" w:color="auto"/>
                <w:bottom w:val="none" w:sz="0" w:space="0" w:color="auto"/>
                <w:right w:val="none" w:sz="0" w:space="0" w:color="auto"/>
              </w:divBdr>
            </w:div>
            <w:div w:id="1654480794">
              <w:marLeft w:val="0"/>
              <w:marRight w:val="0"/>
              <w:marTop w:val="0"/>
              <w:marBottom w:val="0"/>
              <w:divBdr>
                <w:top w:val="none" w:sz="0" w:space="0" w:color="auto"/>
                <w:left w:val="none" w:sz="0" w:space="0" w:color="auto"/>
                <w:bottom w:val="none" w:sz="0" w:space="0" w:color="auto"/>
                <w:right w:val="none" w:sz="0" w:space="0" w:color="auto"/>
              </w:divBdr>
            </w:div>
            <w:div w:id="806974290">
              <w:marLeft w:val="0"/>
              <w:marRight w:val="0"/>
              <w:marTop w:val="0"/>
              <w:marBottom w:val="0"/>
              <w:divBdr>
                <w:top w:val="none" w:sz="0" w:space="0" w:color="auto"/>
                <w:left w:val="none" w:sz="0" w:space="0" w:color="auto"/>
                <w:bottom w:val="none" w:sz="0" w:space="0" w:color="auto"/>
                <w:right w:val="none" w:sz="0" w:space="0" w:color="auto"/>
              </w:divBdr>
            </w:div>
            <w:div w:id="1278294654">
              <w:marLeft w:val="0"/>
              <w:marRight w:val="0"/>
              <w:marTop w:val="0"/>
              <w:marBottom w:val="0"/>
              <w:divBdr>
                <w:top w:val="none" w:sz="0" w:space="0" w:color="auto"/>
                <w:left w:val="none" w:sz="0" w:space="0" w:color="auto"/>
                <w:bottom w:val="none" w:sz="0" w:space="0" w:color="auto"/>
                <w:right w:val="none" w:sz="0" w:space="0" w:color="auto"/>
              </w:divBdr>
            </w:div>
            <w:div w:id="220750005">
              <w:marLeft w:val="0"/>
              <w:marRight w:val="0"/>
              <w:marTop w:val="0"/>
              <w:marBottom w:val="0"/>
              <w:divBdr>
                <w:top w:val="none" w:sz="0" w:space="0" w:color="auto"/>
                <w:left w:val="none" w:sz="0" w:space="0" w:color="auto"/>
                <w:bottom w:val="none" w:sz="0" w:space="0" w:color="auto"/>
                <w:right w:val="none" w:sz="0" w:space="0" w:color="auto"/>
              </w:divBdr>
            </w:div>
            <w:div w:id="515578284">
              <w:marLeft w:val="0"/>
              <w:marRight w:val="0"/>
              <w:marTop w:val="0"/>
              <w:marBottom w:val="0"/>
              <w:divBdr>
                <w:top w:val="none" w:sz="0" w:space="0" w:color="auto"/>
                <w:left w:val="none" w:sz="0" w:space="0" w:color="auto"/>
                <w:bottom w:val="none" w:sz="0" w:space="0" w:color="auto"/>
                <w:right w:val="none" w:sz="0" w:space="0" w:color="auto"/>
              </w:divBdr>
            </w:div>
            <w:div w:id="2002657902">
              <w:marLeft w:val="0"/>
              <w:marRight w:val="0"/>
              <w:marTop w:val="0"/>
              <w:marBottom w:val="0"/>
              <w:divBdr>
                <w:top w:val="none" w:sz="0" w:space="0" w:color="auto"/>
                <w:left w:val="none" w:sz="0" w:space="0" w:color="auto"/>
                <w:bottom w:val="none" w:sz="0" w:space="0" w:color="auto"/>
                <w:right w:val="none" w:sz="0" w:space="0" w:color="auto"/>
              </w:divBdr>
            </w:div>
            <w:div w:id="1999571720">
              <w:marLeft w:val="0"/>
              <w:marRight w:val="0"/>
              <w:marTop w:val="0"/>
              <w:marBottom w:val="0"/>
              <w:divBdr>
                <w:top w:val="none" w:sz="0" w:space="0" w:color="auto"/>
                <w:left w:val="none" w:sz="0" w:space="0" w:color="auto"/>
                <w:bottom w:val="none" w:sz="0" w:space="0" w:color="auto"/>
                <w:right w:val="none" w:sz="0" w:space="0" w:color="auto"/>
              </w:divBdr>
            </w:div>
            <w:div w:id="1229880687">
              <w:marLeft w:val="0"/>
              <w:marRight w:val="0"/>
              <w:marTop w:val="0"/>
              <w:marBottom w:val="0"/>
              <w:divBdr>
                <w:top w:val="none" w:sz="0" w:space="0" w:color="auto"/>
                <w:left w:val="none" w:sz="0" w:space="0" w:color="auto"/>
                <w:bottom w:val="none" w:sz="0" w:space="0" w:color="auto"/>
                <w:right w:val="none" w:sz="0" w:space="0" w:color="auto"/>
              </w:divBdr>
            </w:div>
            <w:div w:id="895900209">
              <w:marLeft w:val="0"/>
              <w:marRight w:val="0"/>
              <w:marTop w:val="0"/>
              <w:marBottom w:val="0"/>
              <w:divBdr>
                <w:top w:val="none" w:sz="0" w:space="0" w:color="auto"/>
                <w:left w:val="none" w:sz="0" w:space="0" w:color="auto"/>
                <w:bottom w:val="none" w:sz="0" w:space="0" w:color="auto"/>
                <w:right w:val="none" w:sz="0" w:space="0" w:color="auto"/>
              </w:divBdr>
            </w:div>
            <w:div w:id="487481623">
              <w:marLeft w:val="0"/>
              <w:marRight w:val="0"/>
              <w:marTop w:val="0"/>
              <w:marBottom w:val="0"/>
              <w:divBdr>
                <w:top w:val="none" w:sz="0" w:space="0" w:color="auto"/>
                <w:left w:val="none" w:sz="0" w:space="0" w:color="auto"/>
                <w:bottom w:val="none" w:sz="0" w:space="0" w:color="auto"/>
                <w:right w:val="none" w:sz="0" w:space="0" w:color="auto"/>
              </w:divBdr>
            </w:div>
            <w:div w:id="1220626224">
              <w:marLeft w:val="0"/>
              <w:marRight w:val="0"/>
              <w:marTop w:val="0"/>
              <w:marBottom w:val="0"/>
              <w:divBdr>
                <w:top w:val="none" w:sz="0" w:space="0" w:color="auto"/>
                <w:left w:val="none" w:sz="0" w:space="0" w:color="auto"/>
                <w:bottom w:val="none" w:sz="0" w:space="0" w:color="auto"/>
                <w:right w:val="none" w:sz="0" w:space="0" w:color="auto"/>
              </w:divBdr>
            </w:div>
            <w:div w:id="556865619">
              <w:marLeft w:val="0"/>
              <w:marRight w:val="0"/>
              <w:marTop w:val="0"/>
              <w:marBottom w:val="0"/>
              <w:divBdr>
                <w:top w:val="none" w:sz="0" w:space="0" w:color="auto"/>
                <w:left w:val="none" w:sz="0" w:space="0" w:color="auto"/>
                <w:bottom w:val="none" w:sz="0" w:space="0" w:color="auto"/>
                <w:right w:val="none" w:sz="0" w:space="0" w:color="auto"/>
              </w:divBdr>
            </w:div>
            <w:div w:id="995232434">
              <w:marLeft w:val="0"/>
              <w:marRight w:val="0"/>
              <w:marTop w:val="0"/>
              <w:marBottom w:val="0"/>
              <w:divBdr>
                <w:top w:val="none" w:sz="0" w:space="0" w:color="auto"/>
                <w:left w:val="none" w:sz="0" w:space="0" w:color="auto"/>
                <w:bottom w:val="none" w:sz="0" w:space="0" w:color="auto"/>
                <w:right w:val="none" w:sz="0" w:space="0" w:color="auto"/>
              </w:divBdr>
            </w:div>
            <w:div w:id="1341390861">
              <w:marLeft w:val="0"/>
              <w:marRight w:val="0"/>
              <w:marTop w:val="0"/>
              <w:marBottom w:val="0"/>
              <w:divBdr>
                <w:top w:val="none" w:sz="0" w:space="0" w:color="auto"/>
                <w:left w:val="none" w:sz="0" w:space="0" w:color="auto"/>
                <w:bottom w:val="none" w:sz="0" w:space="0" w:color="auto"/>
                <w:right w:val="none" w:sz="0" w:space="0" w:color="auto"/>
              </w:divBdr>
            </w:div>
            <w:div w:id="183521444">
              <w:marLeft w:val="0"/>
              <w:marRight w:val="0"/>
              <w:marTop w:val="0"/>
              <w:marBottom w:val="0"/>
              <w:divBdr>
                <w:top w:val="none" w:sz="0" w:space="0" w:color="auto"/>
                <w:left w:val="none" w:sz="0" w:space="0" w:color="auto"/>
                <w:bottom w:val="none" w:sz="0" w:space="0" w:color="auto"/>
                <w:right w:val="none" w:sz="0" w:space="0" w:color="auto"/>
              </w:divBdr>
            </w:div>
            <w:div w:id="1071730341">
              <w:marLeft w:val="0"/>
              <w:marRight w:val="0"/>
              <w:marTop w:val="0"/>
              <w:marBottom w:val="0"/>
              <w:divBdr>
                <w:top w:val="none" w:sz="0" w:space="0" w:color="auto"/>
                <w:left w:val="none" w:sz="0" w:space="0" w:color="auto"/>
                <w:bottom w:val="none" w:sz="0" w:space="0" w:color="auto"/>
                <w:right w:val="none" w:sz="0" w:space="0" w:color="auto"/>
              </w:divBdr>
            </w:div>
            <w:div w:id="1055739567">
              <w:marLeft w:val="0"/>
              <w:marRight w:val="0"/>
              <w:marTop w:val="0"/>
              <w:marBottom w:val="0"/>
              <w:divBdr>
                <w:top w:val="none" w:sz="0" w:space="0" w:color="auto"/>
                <w:left w:val="none" w:sz="0" w:space="0" w:color="auto"/>
                <w:bottom w:val="none" w:sz="0" w:space="0" w:color="auto"/>
                <w:right w:val="none" w:sz="0" w:space="0" w:color="auto"/>
              </w:divBdr>
            </w:div>
            <w:div w:id="708723769">
              <w:marLeft w:val="0"/>
              <w:marRight w:val="0"/>
              <w:marTop w:val="0"/>
              <w:marBottom w:val="0"/>
              <w:divBdr>
                <w:top w:val="none" w:sz="0" w:space="0" w:color="auto"/>
                <w:left w:val="none" w:sz="0" w:space="0" w:color="auto"/>
                <w:bottom w:val="none" w:sz="0" w:space="0" w:color="auto"/>
                <w:right w:val="none" w:sz="0" w:space="0" w:color="auto"/>
              </w:divBdr>
            </w:div>
            <w:div w:id="1648392357">
              <w:marLeft w:val="0"/>
              <w:marRight w:val="0"/>
              <w:marTop w:val="0"/>
              <w:marBottom w:val="0"/>
              <w:divBdr>
                <w:top w:val="none" w:sz="0" w:space="0" w:color="auto"/>
                <w:left w:val="none" w:sz="0" w:space="0" w:color="auto"/>
                <w:bottom w:val="none" w:sz="0" w:space="0" w:color="auto"/>
                <w:right w:val="none" w:sz="0" w:space="0" w:color="auto"/>
              </w:divBdr>
            </w:div>
            <w:div w:id="198475708">
              <w:marLeft w:val="0"/>
              <w:marRight w:val="0"/>
              <w:marTop w:val="0"/>
              <w:marBottom w:val="0"/>
              <w:divBdr>
                <w:top w:val="none" w:sz="0" w:space="0" w:color="auto"/>
                <w:left w:val="none" w:sz="0" w:space="0" w:color="auto"/>
                <w:bottom w:val="none" w:sz="0" w:space="0" w:color="auto"/>
                <w:right w:val="none" w:sz="0" w:space="0" w:color="auto"/>
              </w:divBdr>
            </w:div>
            <w:div w:id="2032798014">
              <w:marLeft w:val="0"/>
              <w:marRight w:val="0"/>
              <w:marTop w:val="0"/>
              <w:marBottom w:val="0"/>
              <w:divBdr>
                <w:top w:val="none" w:sz="0" w:space="0" w:color="auto"/>
                <w:left w:val="none" w:sz="0" w:space="0" w:color="auto"/>
                <w:bottom w:val="none" w:sz="0" w:space="0" w:color="auto"/>
                <w:right w:val="none" w:sz="0" w:space="0" w:color="auto"/>
              </w:divBdr>
            </w:div>
            <w:div w:id="213005842">
              <w:marLeft w:val="0"/>
              <w:marRight w:val="0"/>
              <w:marTop w:val="0"/>
              <w:marBottom w:val="0"/>
              <w:divBdr>
                <w:top w:val="none" w:sz="0" w:space="0" w:color="auto"/>
                <w:left w:val="none" w:sz="0" w:space="0" w:color="auto"/>
                <w:bottom w:val="none" w:sz="0" w:space="0" w:color="auto"/>
                <w:right w:val="none" w:sz="0" w:space="0" w:color="auto"/>
              </w:divBdr>
            </w:div>
            <w:div w:id="1756895487">
              <w:marLeft w:val="0"/>
              <w:marRight w:val="0"/>
              <w:marTop w:val="0"/>
              <w:marBottom w:val="0"/>
              <w:divBdr>
                <w:top w:val="none" w:sz="0" w:space="0" w:color="auto"/>
                <w:left w:val="none" w:sz="0" w:space="0" w:color="auto"/>
                <w:bottom w:val="none" w:sz="0" w:space="0" w:color="auto"/>
                <w:right w:val="none" w:sz="0" w:space="0" w:color="auto"/>
              </w:divBdr>
            </w:div>
            <w:div w:id="1917547036">
              <w:marLeft w:val="0"/>
              <w:marRight w:val="0"/>
              <w:marTop w:val="0"/>
              <w:marBottom w:val="0"/>
              <w:divBdr>
                <w:top w:val="none" w:sz="0" w:space="0" w:color="auto"/>
                <w:left w:val="none" w:sz="0" w:space="0" w:color="auto"/>
                <w:bottom w:val="none" w:sz="0" w:space="0" w:color="auto"/>
                <w:right w:val="none" w:sz="0" w:space="0" w:color="auto"/>
              </w:divBdr>
            </w:div>
            <w:div w:id="892809937">
              <w:marLeft w:val="0"/>
              <w:marRight w:val="0"/>
              <w:marTop w:val="0"/>
              <w:marBottom w:val="0"/>
              <w:divBdr>
                <w:top w:val="none" w:sz="0" w:space="0" w:color="auto"/>
                <w:left w:val="none" w:sz="0" w:space="0" w:color="auto"/>
                <w:bottom w:val="none" w:sz="0" w:space="0" w:color="auto"/>
                <w:right w:val="none" w:sz="0" w:space="0" w:color="auto"/>
              </w:divBdr>
            </w:div>
            <w:div w:id="166479810">
              <w:marLeft w:val="0"/>
              <w:marRight w:val="0"/>
              <w:marTop w:val="0"/>
              <w:marBottom w:val="0"/>
              <w:divBdr>
                <w:top w:val="none" w:sz="0" w:space="0" w:color="auto"/>
                <w:left w:val="none" w:sz="0" w:space="0" w:color="auto"/>
                <w:bottom w:val="none" w:sz="0" w:space="0" w:color="auto"/>
                <w:right w:val="none" w:sz="0" w:space="0" w:color="auto"/>
              </w:divBdr>
            </w:div>
            <w:div w:id="1742481910">
              <w:marLeft w:val="0"/>
              <w:marRight w:val="0"/>
              <w:marTop w:val="0"/>
              <w:marBottom w:val="0"/>
              <w:divBdr>
                <w:top w:val="none" w:sz="0" w:space="0" w:color="auto"/>
                <w:left w:val="none" w:sz="0" w:space="0" w:color="auto"/>
                <w:bottom w:val="none" w:sz="0" w:space="0" w:color="auto"/>
                <w:right w:val="none" w:sz="0" w:space="0" w:color="auto"/>
              </w:divBdr>
            </w:div>
            <w:div w:id="1136608417">
              <w:marLeft w:val="0"/>
              <w:marRight w:val="0"/>
              <w:marTop w:val="0"/>
              <w:marBottom w:val="0"/>
              <w:divBdr>
                <w:top w:val="none" w:sz="0" w:space="0" w:color="auto"/>
                <w:left w:val="none" w:sz="0" w:space="0" w:color="auto"/>
                <w:bottom w:val="none" w:sz="0" w:space="0" w:color="auto"/>
                <w:right w:val="none" w:sz="0" w:space="0" w:color="auto"/>
              </w:divBdr>
            </w:div>
            <w:div w:id="1984433085">
              <w:marLeft w:val="0"/>
              <w:marRight w:val="0"/>
              <w:marTop w:val="0"/>
              <w:marBottom w:val="0"/>
              <w:divBdr>
                <w:top w:val="none" w:sz="0" w:space="0" w:color="auto"/>
                <w:left w:val="none" w:sz="0" w:space="0" w:color="auto"/>
                <w:bottom w:val="none" w:sz="0" w:space="0" w:color="auto"/>
                <w:right w:val="none" w:sz="0" w:space="0" w:color="auto"/>
              </w:divBdr>
            </w:div>
            <w:div w:id="1602880214">
              <w:marLeft w:val="0"/>
              <w:marRight w:val="0"/>
              <w:marTop w:val="0"/>
              <w:marBottom w:val="0"/>
              <w:divBdr>
                <w:top w:val="none" w:sz="0" w:space="0" w:color="auto"/>
                <w:left w:val="none" w:sz="0" w:space="0" w:color="auto"/>
                <w:bottom w:val="none" w:sz="0" w:space="0" w:color="auto"/>
                <w:right w:val="none" w:sz="0" w:space="0" w:color="auto"/>
              </w:divBdr>
            </w:div>
            <w:div w:id="1216313660">
              <w:marLeft w:val="0"/>
              <w:marRight w:val="0"/>
              <w:marTop w:val="0"/>
              <w:marBottom w:val="0"/>
              <w:divBdr>
                <w:top w:val="none" w:sz="0" w:space="0" w:color="auto"/>
                <w:left w:val="none" w:sz="0" w:space="0" w:color="auto"/>
                <w:bottom w:val="none" w:sz="0" w:space="0" w:color="auto"/>
                <w:right w:val="none" w:sz="0" w:space="0" w:color="auto"/>
              </w:divBdr>
            </w:div>
            <w:div w:id="303629538">
              <w:marLeft w:val="0"/>
              <w:marRight w:val="0"/>
              <w:marTop w:val="0"/>
              <w:marBottom w:val="0"/>
              <w:divBdr>
                <w:top w:val="none" w:sz="0" w:space="0" w:color="auto"/>
                <w:left w:val="none" w:sz="0" w:space="0" w:color="auto"/>
                <w:bottom w:val="none" w:sz="0" w:space="0" w:color="auto"/>
                <w:right w:val="none" w:sz="0" w:space="0" w:color="auto"/>
              </w:divBdr>
            </w:div>
            <w:div w:id="1433623469">
              <w:marLeft w:val="0"/>
              <w:marRight w:val="0"/>
              <w:marTop w:val="0"/>
              <w:marBottom w:val="0"/>
              <w:divBdr>
                <w:top w:val="none" w:sz="0" w:space="0" w:color="auto"/>
                <w:left w:val="none" w:sz="0" w:space="0" w:color="auto"/>
                <w:bottom w:val="none" w:sz="0" w:space="0" w:color="auto"/>
                <w:right w:val="none" w:sz="0" w:space="0" w:color="auto"/>
              </w:divBdr>
            </w:div>
            <w:div w:id="361369395">
              <w:marLeft w:val="0"/>
              <w:marRight w:val="0"/>
              <w:marTop w:val="0"/>
              <w:marBottom w:val="0"/>
              <w:divBdr>
                <w:top w:val="none" w:sz="0" w:space="0" w:color="auto"/>
                <w:left w:val="none" w:sz="0" w:space="0" w:color="auto"/>
                <w:bottom w:val="none" w:sz="0" w:space="0" w:color="auto"/>
                <w:right w:val="none" w:sz="0" w:space="0" w:color="auto"/>
              </w:divBdr>
            </w:div>
            <w:div w:id="828518403">
              <w:marLeft w:val="0"/>
              <w:marRight w:val="0"/>
              <w:marTop w:val="0"/>
              <w:marBottom w:val="0"/>
              <w:divBdr>
                <w:top w:val="none" w:sz="0" w:space="0" w:color="auto"/>
                <w:left w:val="none" w:sz="0" w:space="0" w:color="auto"/>
                <w:bottom w:val="none" w:sz="0" w:space="0" w:color="auto"/>
                <w:right w:val="none" w:sz="0" w:space="0" w:color="auto"/>
              </w:divBdr>
            </w:div>
            <w:div w:id="1985239228">
              <w:marLeft w:val="0"/>
              <w:marRight w:val="0"/>
              <w:marTop w:val="0"/>
              <w:marBottom w:val="0"/>
              <w:divBdr>
                <w:top w:val="none" w:sz="0" w:space="0" w:color="auto"/>
                <w:left w:val="none" w:sz="0" w:space="0" w:color="auto"/>
                <w:bottom w:val="none" w:sz="0" w:space="0" w:color="auto"/>
                <w:right w:val="none" w:sz="0" w:space="0" w:color="auto"/>
              </w:divBdr>
            </w:div>
            <w:div w:id="1182889913">
              <w:marLeft w:val="0"/>
              <w:marRight w:val="0"/>
              <w:marTop w:val="0"/>
              <w:marBottom w:val="0"/>
              <w:divBdr>
                <w:top w:val="none" w:sz="0" w:space="0" w:color="auto"/>
                <w:left w:val="none" w:sz="0" w:space="0" w:color="auto"/>
                <w:bottom w:val="none" w:sz="0" w:space="0" w:color="auto"/>
                <w:right w:val="none" w:sz="0" w:space="0" w:color="auto"/>
              </w:divBdr>
            </w:div>
            <w:div w:id="853374447">
              <w:marLeft w:val="0"/>
              <w:marRight w:val="0"/>
              <w:marTop w:val="0"/>
              <w:marBottom w:val="0"/>
              <w:divBdr>
                <w:top w:val="none" w:sz="0" w:space="0" w:color="auto"/>
                <w:left w:val="none" w:sz="0" w:space="0" w:color="auto"/>
                <w:bottom w:val="none" w:sz="0" w:space="0" w:color="auto"/>
                <w:right w:val="none" w:sz="0" w:space="0" w:color="auto"/>
              </w:divBdr>
            </w:div>
            <w:div w:id="51781776">
              <w:marLeft w:val="0"/>
              <w:marRight w:val="0"/>
              <w:marTop w:val="0"/>
              <w:marBottom w:val="0"/>
              <w:divBdr>
                <w:top w:val="none" w:sz="0" w:space="0" w:color="auto"/>
                <w:left w:val="none" w:sz="0" w:space="0" w:color="auto"/>
                <w:bottom w:val="none" w:sz="0" w:space="0" w:color="auto"/>
                <w:right w:val="none" w:sz="0" w:space="0" w:color="auto"/>
              </w:divBdr>
            </w:div>
            <w:div w:id="961761987">
              <w:marLeft w:val="0"/>
              <w:marRight w:val="0"/>
              <w:marTop w:val="0"/>
              <w:marBottom w:val="0"/>
              <w:divBdr>
                <w:top w:val="none" w:sz="0" w:space="0" w:color="auto"/>
                <w:left w:val="none" w:sz="0" w:space="0" w:color="auto"/>
                <w:bottom w:val="none" w:sz="0" w:space="0" w:color="auto"/>
                <w:right w:val="none" w:sz="0" w:space="0" w:color="auto"/>
              </w:divBdr>
            </w:div>
            <w:div w:id="538981395">
              <w:marLeft w:val="0"/>
              <w:marRight w:val="0"/>
              <w:marTop w:val="0"/>
              <w:marBottom w:val="0"/>
              <w:divBdr>
                <w:top w:val="none" w:sz="0" w:space="0" w:color="auto"/>
                <w:left w:val="none" w:sz="0" w:space="0" w:color="auto"/>
                <w:bottom w:val="none" w:sz="0" w:space="0" w:color="auto"/>
                <w:right w:val="none" w:sz="0" w:space="0" w:color="auto"/>
              </w:divBdr>
            </w:div>
            <w:div w:id="1669285953">
              <w:marLeft w:val="0"/>
              <w:marRight w:val="0"/>
              <w:marTop w:val="0"/>
              <w:marBottom w:val="0"/>
              <w:divBdr>
                <w:top w:val="none" w:sz="0" w:space="0" w:color="auto"/>
                <w:left w:val="none" w:sz="0" w:space="0" w:color="auto"/>
                <w:bottom w:val="none" w:sz="0" w:space="0" w:color="auto"/>
                <w:right w:val="none" w:sz="0" w:space="0" w:color="auto"/>
              </w:divBdr>
            </w:div>
            <w:div w:id="2141917880">
              <w:marLeft w:val="0"/>
              <w:marRight w:val="0"/>
              <w:marTop w:val="0"/>
              <w:marBottom w:val="0"/>
              <w:divBdr>
                <w:top w:val="none" w:sz="0" w:space="0" w:color="auto"/>
                <w:left w:val="none" w:sz="0" w:space="0" w:color="auto"/>
                <w:bottom w:val="none" w:sz="0" w:space="0" w:color="auto"/>
                <w:right w:val="none" w:sz="0" w:space="0" w:color="auto"/>
              </w:divBdr>
            </w:div>
            <w:div w:id="858931516">
              <w:marLeft w:val="0"/>
              <w:marRight w:val="0"/>
              <w:marTop w:val="0"/>
              <w:marBottom w:val="0"/>
              <w:divBdr>
                <w:top w:val="none" w:sz="0" w:space="0" w:color="auto"/>
                <w:left w:val="none" w:sz="0" w:space="0" w:color="auto"/>
                <w:bottom w:val="none" w:sz="0" w:space="0" w:color="auto"/>
                <w:right w:val="none" w:sz="0" w:space="0" w:color="auto"/>
              </w:divBdr>
            </w:div>
            <w:div w:id="1224878016">
              <w:marLeft w:val="0"/>
              <w:marRight w:val="0"/>
              <w:marTop w:val="0"/>
              <w:marBottom w:val="0"/>
              <w:divBdr>
                <w:top w:val="none" w:sz="0" w:space="0" w:color="auto"/>
                <w:left w:val="none" w:sz="0" w:space="0" w:color="auto"/>
                <w:bottom w:val="none" w:sz="0" w:space="0" w:color="auto"/>
                <w:right w:val="none" w:sz="0" w:space="0" w:color="auto"/>
              </w:divBdr>
            </w:div>
            <w:div w:id="6636413">
              <w:marLeft w:val="0"/>
              <w:marRight w:val="0"/>
              <w:marTop w:val="0"/>
              <w:marBottom w:val="0"/>
              <w:divBdr>
                <w:top w:val="none" w:sz="0" w:space="0" w:color="auto"/>
                <w:left w:val="none" w:sz="0" w:space="0" w:color="auto"/>
                <w:bottom w:val="none" w:sz="0" w:space="0" w:color="auto"/>
                <w:right w:val="none" w:sz="0" w:space="0" w:color="auto"/>
              </w:divBdr>
            </w:div>
            <w:div w:id="608633173">
              <w:marLeft w:val="0"/>
              <w:marRight w:val="0"/>
              <w:marTop w:val="0"/>
              <w:marBottom w:val="0"/>
              <w:divBdr>
                <w:top w:val="none" w:sz="0" w:space="0" w:color="auto"/>
                <w:left w:val="none" w:sz="0" w:space="0" w:color="auto"/>
                <w:bottom w:val="none" w:sz="0" w:space="0" w:color="auto"/>
                <w:right w:val="none" w:sz="0" w:space="0" w:color="auto"/>
              </w:divBdr>
            </w:div>
            <w:div w:id="657927096">
              <w:marLeft w:val="0"/>
              <w:marRight w:val="0"/>
              <w:marTop w:val="0"/>
              <w:marBottom w:val="0"/>
              <w:divBdr>
                <w:top w:val="none" w:sz="0" w:space="0" w:color="auto"/>
                <w:left w:val="none" w:sz="0" w:space="0" w:color="auto"/>
                <w:bottom w:val="none" w:sz="0" w:space="0" w:color="auto"/>
                <w:right w:val="none" w:sz="0" w:space="0" w:color="auto"/>
              </w:divBdr>
            </w:div>
            <w:div w:id="1159275899">
              <w:marLeft w:val="0"/>
              <w:marRight w:val="0"/>
              <w:marTop w:val="0"/>
              <w:marBottom w:val="0"/>
              <w:divBdr>
                <w:top w:val="none" w:sz="0" w:space="0" w:color="auto"/>
                <w:left w:val="none" w:sz="0" w:space="0" w:color="auto"/>
                <w:bottom w:val="none" w:sz="0" w:space="0" w:color="auto"/>
                <w:right w:val="none" w:sz="0" w:space="0" w:color="auto"/>
              </w:divBdr>
            </w:div>
            <w:div w:id="2147162485">
              <w:marLeft w:val="0"/>
              <w:marRight w:val="0"/>
              <w:marTop w:val="0"/>
              <w:marBottom w:val="0"/>
              <w:divBdr>
                <w:top w:val="none" w:sz="0" w:space="0" w:color="auto"/>
                <w:left w:val="none" w:sz="0" w:space="0" w:color="auto"/>
                <w:bottom w:val="none" w:sz="0" w:space="0" w:color="auto"/>
                <w:right w:val="none" w:sz="0" w:space="0" w:color="auto"/>
              </w:divBdr>
            </w:div>
            <w:div w:id="740756887">
              <w:marLeft w:val="0"/>
              <w:marRight w:val="0"/>
              <w:marTop w:val="0"/>
              <w:marBottom w:val="0"/>
              <w:divBdr>
                <w:top w:val="none" w:sz="0" w:space="0" w:color="auto"/>
                <w:left w:val="none" w:sz="0" w:space="0" w:color="auto"/>
                <w:bottom w:val="none" w:sz="0" w:space="0" w:color="auto"/>
                <w:right w:val="none" w:sz="0" w:space="0" w:color="auto"/>
              </w:divBdr>
            </w:div>
            <w:div w:id="1820730706">
              <w:marLeft w:val="0"/>
              <w:marRight w:val="0"/>
              <w:marTop w:val="0"/>
              <w:marBottom w:val="0"/>
              <w:divBdr>
                <w:top w:val="none" w:sz="0" w:space="0" w:color="auto"/>
                <w:left w:val="none" w:sz="0" w:space="0" w:color="auto"/>
                <w:bottom w:val="none" w:sz="0" w:space="0" w:color="auto"/>
                <w:right w:val="none" w:sz="0" w:space="0" w:color="auto"/>
              </w:divBdr>
            </w:div>
            <w:div w:id="1605965887">
              <w:marLeft w:val="0"/>
              <w:marRight w:val="0"/>
              <w:marTop w:val="0"/>
              <w:marBottom w:val="0"/>
              <w:divBdr>
                <w:top w:val="none" w:sz="0" w:space="0" w:color="auto"/>
                <w:left w:val="none" w:sz="0" w:space="0" w:color="auto"/>
                <w:bottom w:val="none" w:sz="0" w:space="0" w:color="auto"/>
                <w:right w:val="none" w:sz="0" w:space="0" w:color="auto"/>
              </w:divBdr>
            </w:div>
            <w:div w:id="1088845977">
              <w:marLeft w:val="0"/>
              <w:marRight w:val="0"/>
              <w:marTop w:val="0"/>
              <w:marBottom w:val="0"/>
              <w:divBdr>
                <w:top w:val="none" w:sz="0" w:space="0" w:color="auto"/>
                <w:left w:val="none" w:sz="0" w:space="0" w:color="auto"/>
                <w:bottom w:val="none" w:sz="0" w:space="0" w:color="auto"/>
                <w:right w:val="none" w:sz="0" w:space="0" w:color="auto"/>
              </w:divBdr>
            </w:div>
            <w:div w:id="855002591">
              <w:marLeft w:val="0"/>
              <w:marRight w:val="0"/>
              <w:marTop w:val="0"/>
              <w:marBottom w:val="0"/>
              <w:divBdr>
                <w:top w:val="none" w:sz="0" w:space="0" w:color="auto"/>
                <w:left w:val="none" w:sz="0" w:space="0" w:color="auto"/>
                <w:bottom w:val="none" w:sz="0" w:space="0" w:color="auto"/>
                <w:right w:val="none" w:sz="0" w:space="0" w:color="auto"/>
              </w:divBdr>
            </w:div>
            <w:div w:id="1995403389">
              <w:marLeft w:val="0"/>
              <w:marRight w:val="0"/>
              <w:marTop w:val="0"/>
              <w:marBottom w:val="0"/>
              <w:divBdr>
                <w:top w:val="none" w:sz="0" w:space="0" w:color="auto"/>
                <w:left w:val="none" w:sz="0" w:space="0" w:color="auto"/>
                <w:bottom w:val="none" w:sz="0" w:space="0" w:color="auto"/>
                <w:right w:val="none" w:sz="0" w:space="0" w:color="auto"/>
              </w:divBdr>
            </w:div>
            <w:div w:id="299457468">
              <w:marLeft w:val="0"/>
              <w:marRight w:val="0"/>
              <w:marTop w:val="0"/>
              <w:marBottom w:val="0"/>
              <w:divBdr>
                <w:top w:val="none" w:sz="0" w:space="0" w:color="auto"/>
                <w:left w:val="none" w:sz="0" w:space="0" w:color="auto"/>
                <w:bottom w:val="none" w:sz="0" w:space="0" w:color="auto"/>
                <w:right w:val="none" w:sz="0" w:space="0" w:color="auto"/>
              </w:divBdr>
            </w:div>
            <w:div w:id="1396276593">
              <w:marLeft w:val="0"/>
              <w:marRight w:val="0"/>
              <w:marTop w:val="0"/>
              <w:marBottom w:val="0"/>
              <w:divBdr>
                <w:top w:val="none" w:sz="0" w:space="0" w:color="auto"/>
                <w:left w:val="none" w:sz="0" w:space="0" w:color="auto"/>
                <w:bottom w:val="none" w:sz="0" w:space="0" w:color="auto"/>
                <w:right w:val="none" w:sz="0" w:space="0" w:color="auto"/>
              </w:divBdr>
            </w:div>
            <w:div w:id="165681182">
              <w:marLeft w:val="0"/>
              <w:marRight w:val="0"/>
              <w:marTop w:val="0"/>
              <w:marBottom w:val="0"/>
              <w:divBdr>
                <w:top w:val="none" w:sz="0" w:space="0" w:color="auto"/>
                <w:left w:val="none" w:sz="0" w:space="0" w:color="auto"/>
                <w:bottom w:val="none" w:sz="0" w:space="0" w:color="auto"/>
                <w:right w:val="none" w:sz="0" w:space="0" w:color="auto"/>
              </w:divBdr>
            </w:div>
            <w:div w:id="1017729271">
              <w:marLeft w:val="0"/>
              <w:marRight w:val="0"/>
              <w:marTop w:val="0"/>
              <w:marBottom w:val="0"/>
              <w:divBdr>
                <w:top w:val="none" w:sz="0" w:space="0" w:color="auto"/>
                <w:left w:val="none" w:sz="0" w:space="0" w:color="auto"/>
                <w:bottom w:val="none" w:sz="0" w:space="0" w:color="auto"/>
                <w:right w:val="none" w:sz="0" w:space="0" w:color="auto"/>
              </w:divBdr>
            </w:div>
            <w:div w:id="719942842">
              <w:marLeft w:val="0"/>
              <w:marRight w:val="0"/>
              <w:marTop w:val="0"/>
              <w:marBottom w:val="0"/>
              <w:divBdr>
                <w:top w:val="none" w:sz="0" w:space="0" w:color="auto"/>
                <w:left w:val="none" w:sz="0" w:space="0" w:color="auto"/>
                <w:bottom w:val="none" w:sz="0" w:space="0" w:color="auto"/>
                <w:right w:val="none" w:sz="0" w:space="0" w:color="auto"/>
              </w:divBdr>
            </w:div>
            <w:div w:id="786048710">
              <w:marLeft w:val="0"/>
              <w:marRight w:val="0"/>
              <w:marTop w:val="0"/>
              <w:marBottom w:val="0"/>
              <w:divBdr>
                <w:top w:val="none" w:sz="0" w:space="0" w:color="auto"/>
                <w:left w:val="none" w:sz="0" w:space="0" w:color="auto"/>
                <w:bottom w:val="none" w:sz="0" w:space="0" w:color="auto"/>
                <w:right w:val="none" w:sz="0" w:space="0" w:color="auto"/>
              </w:divBdr>
            </w:div>
            <w:div w:id="2058317549">
              <w:marLeft w:val="0"/>
              <w:marRight w:val="0"/>
              <w:marTop w:val="0"/>
              <w:marBottom w:val="0"/>
              <w:divBdr>
                <w:top w:val="none" w:sz="0" w:space="0" w:color="auto"/>
                <w:left w:val="none" w:sz="0" w:space="0" w:color="auto"/>
                <w:bottom w:val="none" w:sz="0" w:space="0" w:color="auto"/>
                <w:right w:val="none" w:sz="0" w:space="0" w:color="auto"/>
              </w:divBdr>
            </w:div>
            <w:div w:id="602811518">
              <w:marLeft w:val="0"/>
              <w:marRight w:val="0"/>
              <w:marTop w:val="0"/>
              <w:marBottom w:val="0"/>
              <w:divBdr>
                <w:top w:val="none" w:sz="0" w:space="0" w:color="auto"/>
                <w:left w:val="none" w:sz="0" w:space="0" w:color="auto"/>
                <w:bottom w:val="none" w:sz="0" w:space="0" w:color="auto"/>
                <w:right w:val="none" w:sz="0" w:space="0" w:color="auto"/>
              </w:divBdr>
            </w:div>
            <w:div w:id="1729844570">
              <w:marLeft w:val="0"/>
              <w:marRight w:val="0"/>
              <w:marTop w:val="0"/>
              <w:marBottom w:val="0"/>
              <w:divBdr>
                <w:top w:val="none" w:sz="0" w:space="0" w:color="auto"/>
                <w:left w:val="none" w:sz="0" w:space="0" w:color="auto"/>
                <w:bottom w:val="none" w:sz="0" w:space="0" w:color="auto"/>
                <w:right w:val="none" w:sz="0" w:space="0" w:color="auto"/>
              </w:divBdr>
            </w:div>
            <w:div w:id="2068258269">
              <w:marLeft w:val="0"/>
              <w:marRight w:val="0"/>
              <w:marTop w:val="0"/>
              <w:marBottom w:val="0"/>
              <w:divBdr>
                <w:top w:val="none" w:sz="0" w:space="0" w:color="auto"/>
                <w:left w:val="none" w:sz="0" w:space="0" w:color="auto"/>
                <w:bottom w:val="none" w:sz="0" w:space="0" w:color="auto"/>
                <w:right w:val="none" w:sz="0" w:space="0" w:color="auto"/>
              </w:divBdr>
            </w:div>
            <w:div w:id="1198157294">
              <w:marLeft w:val="0"/>
              <w:marRight w:val="0"/>
              <w:marTop w:val="0"/>
              <w:marBottom w:val="0"/>
              <w:divBdr>
                <w:top w:val="none" w:sz="0" w:space="0" w:color="auto"/>
                <w:left w:val="none" w:sz="0" w:space="0" w:color="auto"/>
                <w:bottom w:val="none" w:sz="0" w:space="0" w:color="auto"/>
                <w:right w:val="none" w:sz="0" w:space="0" w:color="auto"/>
              </w:divBdr>
            </w:div>
            <w:div w:id="1513228290">
              <w:marLeft w:val="0"/>
              <w:marRight w:val="0"/>
              <w:marTop w:val="0"/>
              <w:marBottom w:val="0"/>
              <w:divBdr>
                <w:top w:val="none" w:sz="0" w:space="0" w:color="auto"/>
                <w:left w:val="none" w:sz="0" w:space="0" w:color="auto"/>
                <w:bottom w:val="none" w:sz="0" w:space="0" w:color="auto"/>
                <w:right w:val="none" w:sz="0" w:space="0" w:color="auto"/>
              </w:divBdr>
            </w:div>
            <w:div w:id="1082869717">
              <w:marLeft w:val="0"/>
              <w:marRight w:val="0"/>
              <w:marTop w:val="0"/>
              <w:marBottom w:val="0"/>
              <w:divBdr>
                <w:top w:val="none" w:sz="0" w:space="0" w:color="auto"/>
                <w:left w:val="none" w:sz="0" w:space="0" w:color="auto"/>
                <w:bottom w:val="none" w:sz="0" w:space="0" w:color="auto"/>
                <w:right w:val="none" w:sz="0" w:space="0" w:color="auto"/>
              </w:divBdr>
            </w:div>
            <w:div w:id="1705247671">
              <w:marLeft w:val="0"/>
              <w:marRight w:val="0"/>
              <w:marTop w:val="0"/>
              <w:marBottom w:val="0"/>
              <w:divBdr>
                <w:top w:val="none" w:sz="0" w:space="0" w:color="auto"/>
                <w:left w:val="none" w:sz="0" w:space="0" w:color="auto"/>
                <w:bottom w:val="none" w:sz="0" w:space="0" w:color="auto"/>
                <w:right w:val="none" w:sz="0" w:space="0" w:color="auto"/>
              </w:divBdr>
            </w:div>
            <w:div w:id="2057728779">
              <w:marLeft w:val="0"/>
              <w:marRight w:val="0"/>
              <w:marTop w:val="0"/>
              <w:marBottom w:val="0"/>
              <w:divBdr>
                <w:top w:val="none" w:sz="0" w:space="0" w:color="auto"/>
                <w:left w:val="none" w:sz="0" w:space="0" w:color="auto"/>
                <w:bottom w:val="none" w:sz="0" w:space="0" w:color="auto"/>
                <w:right w:val="none" w:sz="0" w:space="0" w:color="auto"/>
              </w:divBdr>
            </w:div>
            <w:div w:id="157694063">
              <w:marLeft w:val="0"/>
              <w:marRight w:val="0"/>
              <w:marTop w:val="0"/>
              <w:marBottom w:val="0"/>
              <w:divBdr>
                <w:top w:val="none" w:sz="0" w:space="0" w:color="auto"/>
                <w:left w:val="none" w:sz="0" w:space="0" w:color="auto"/>
                <w:bottom w:val="none" w:sz="0" w:space="0" w:color="auto"/>
                <w:right w:val="none" w:sz="0" w:space="0" w:color="auto"/>
              </w:divBdr>
            </w:div>
            <w:div w:id="23412587">
              <w:marLeft w:val="0"/>
              <w:marRight w:val="0"/>
              <w:marTop w:val="0"/>
              <w:marBottom w:val="0"/>
              <w:divBdr>
                <w:top w:val="none" w:sz="0" w:space="0" w:color="auto"/>
                <w:left w:val="none" w:sz="0" w:space="0" w:color="auto"/>
                <w:bottom w:val="none" w:sz="0" w:space="0" w:color="auto"/>
                <w:right w:val="none" w:sz="0" w:space="0" w:color="auto"/>
              </w:divBdr>
            </w:div>
            <w:div w:id="311642116">
              <w:marLeft w:val="0"/>
              <w:marRight w:val="0"/>
              <w:marTop w:val="0"/>
              <w:marBottom w:val="0"/>
              <w:divBdr>
                <w:top w:val="none" w:sz="0" w:space="0" w:color="auto"/>
                <w:left w:val="none" w:sz="0" w:space="0" w:color="auto"/>
                <w:bottom w:val="none" w:sz="0" w:space="0" w:color="auto"/>
                <w:right w:val="none" w:sz="0" w:space="0" w:color="auto"/>
              </w:divBdr>
            </w:div>
            <w:div w:id="1808425728">
              <w:marLeft w:val="0"/>
              <w:marRight w:val="0"/>
              <w:marTop w:val="0"/>
              <w:marBottom w:val="0"/>
              <w:divBdr>
                <w:top w:val="none" w:sz="0" w:space="0" w:color="auto"/>
                <w:left w:val="none" w:sz="0" w:space="0" w:color="auto"/>
                <w:bottom w:val="none" w:sz="0" w:space="0" w:color="auto"/>
                <w:right w:val="none" w:sz="0" w:space="0" w:color="auto"/>
              </w:divBdr>
            </w:div>
            <w:div w:id="266161873">
              <w:marLeft w:val="0"/>
              <w:marRight w:val="0"/>
              <w:marTop w:val="0"/>
              <w:marBottom w:val="0"/>
              <w:divBdr>
                <w:top w:val="none" w:sz="0" w:space="0" w:color="auto"/>
                <w:left w:val="none" w:sz="0" w:space="0" w:color="auto"/>
                <w:bottom w:val="none" w:sz="0" w:space="0" w:color="auto"/>
                <w:right w:val="none" w:sz="0" w:space="0" w:color="auto"/>
              </w:divBdr>
            </w:div>
            <w:div w:id="1200167624">
              <w:marLeft w:val="0"/>
              <w:marRight w:val="0"/>
              <w:marTop w:val="0"/>
              <w:marBottom w:val="0"/>
              <w:divBdr>
                <w:top w:val="none" w:sz="0" w:space="0" w:color="auto"/>
                <w:left w:val="none" w:sz="0" w:space="0" w:color="auto"/>
                <w:bottom w:val="none" w:sz="0" w:space="0" w:color="auto"/>
                <w:right w:val="none" w:sz="0" w:space="0" w:color="auto"/>
              </w:divBdr>
            </w:div>
            <w:div w:id="1988044351">
              <w:marLeft w:val="0"/>
              <w:marRight w:val="0"/>
              <w:marTop w:val="0"/>
              <w:marBottom w:val="0"/>
              <w:divBdr>
                <w:top w:val="none" w:sz="0" w:space="0" w:color="auto"/>
                <w:left w:val="none" w:sz="0" w:space="0" w:color="auto"/>
                <w:bottom w:val="none" w:sz="0" w:space="0" w:color="auto"/>
                <w:right w:val="none" w:sz="0" w:space="0" w:color="auto"/>
              </w:divBdr>
            </w:div>
            <w:div w:id="1490436696">
              <w:marLeft w:val="0"/>
              <w:marRight w:val="0"/>
              <w:marTop w:val="0"/>
              <w:marBottom w:val="0"/>
              <w:divBdr>
                <w:top w:val="none" w:sz="0" w:space="0" w:color="auto"/>
                <w:left w:val="none" w:sz="0" w:space="0" w:color="auto"/>
                <w:bottom w:val="none" w:sz="0" w:space="0" w:color="auto"/>
                <w:right w:val="none" w:sz="0" w:space="0" w:color="auto"/>
              </w:divBdr>
            </w:div>
            <w:div w:id="1488738830">
              <w:marLeft w:val="0"/>
              <w:marRight w:val="0"/>
              <w:marTop w:val="0"/>
              <w:marBottom w:val="0"/>
              <w:divBdr>
                <w:top w:val="none" w:sz="0" w:space="0" w:color="auto"/>
                <w:left w:val="none" w:sz="0" w:space="0" w:color="auto"/>
                <w:bottom w:val="none" w:sz="0" w:space="0" w:color="auto"/>
                <w:right w:val="none" w:sz="0" w:space="0" w:color="auto"/>
              </w:divBdr>
            </w:div>
            <w:div w:id="2075741088">
              <w:marLeft w:val="0"/>
              <w:marRight w:val="0"/>
              <w:marTop w:val="0"/>
              <w:marBottom w:val="0"/>
              <w:divBdr>
                <w:top w:val="none" w:sz="0" w:space="0" w:color="auto"/>
                <w:left w:val="none" w:sz="0" w:space="0" w:color="auto"/>
                <w:bottom w:val="none" w:sz="0" w:space="0" w:color="auto"/>
                <w:right w:val="none" w:sz="0" w:space="0" w:color="auto"/>
              </w:divBdr>
            </w:div>
            <w:div w:id="1738361213">
              <w:marLeft w:val="0"/>
              <w:marRight w:val="0"/>
              <w:marTop w:val="0"/>
              <w:marBottom w:val="0"/>
              <w:divBdr>
                <w:top w:val="none" w:sz="0" w:space="0" w:color="auto"/>
                <w:left w:val="none" w:sz="0" w:space="0" w:color="auto"/>
                <w:bottom w:val="none" w:sz="0" w:space="0" w:color="auto"/>
                <w:right w:val="none" w:sz="0" w:space="0" w:color="auto"/>
              </w:divBdr>
            </w:div>
            <w:div w:id="1433161599">
              <w:marLeft w:val="0"/>
              <w:marRight w:val="0"/>
              <w:marTop w:val="0"/>
              <w:marBottom w:val="0"/>
              <w:divBdr>
                <w:top w:val="none" w:sz="0" w:space="0" w:color="auto"/>
                <w:left w:val="none" w:sz="0" w:space="0" w:color="auto"/>
                <w:bottom w:val="none" w:sz="0" w:space="0" w:color="auto"/>
                <w:right w:val="none" w:sz="0" w:space="0" w:color="auto"/>
              </w:divBdr>
            </w:div>
            <w:div w:id="1202981901">
              <w:marLeft w:val="0"/>
              <w:marRight w:val="0"/>
              <w:marTop w:val="0"/>
              <w:marBottom w:val="0"/>
              <w:divBdr>
                <w:top w:val="none" w:sz="0" w:space="0" w:color="auto"/>
                <w:left w:val="none" w:sz="0" w:space="0" w:color="auto"/>
                <w:bottom w:val="none" w:sz="0" w:space="0" w:color="auto"/>
                <w:right w:val="none" w:sz="0" w:space="0" w:color="auto"/>
              </w:divBdr>
            </w:div>
            <w:div w:id="1514877762">
              <w:marLeft w:val="0"/>
              <w:marRight w:val="0"/>
              <w:marTop w:val="0"/>
              <w:marBottom w:val="0"/>
              <w:divBdr>
                <w:top w:val="none" w:sz="0" w:space="0" w:color="auto"/>
                <w:left w:val="none" w:sz="0" w:space="0" w:color="auto"/>
                <w:bottom w:val="none" w:sz="0" w:space="0" w:color="auto"/>
                <w:right w:val="none" w:sz="0" w:space="0" w:color="auto"/>
              </w:divBdr>
            </w:div>
            <w:div w:id="2016497867">
              <w:marLeft w:val="0"/>
              <w:marRight w:val="0"/>
              <w:marTop w:val="0"/>
              <w:marBottom w:val="0"/>
              <w:divBdr>
                <w:top w:val="none" w:sz="0" w:space="0" w:color="auto"/>
                <w:left w:val="none" w:sz="0" w:space="0" w:color="auto"/>
                <w:bottom w:val="none" w:sz="0" w:space="0" w:color="auto"/>
                <w:right w:val="none" w:sz="0" w:space="0" w:color="auto"/>
              </w:divBdr>
            </w:div>
            <w:div w:id="666596226">
              <w:marLeft w:val="0"/>
              <w:marRight w:val="0"/>
              <w:marTop w:val="0"/>
              <w:marBottom w:val="0"/>
              <w:divBdr>
                <w:top w:val="none" w:sz="0" w:space="0" w:color="auto"/>
                <w:left w:val="none" w:sz="0" w:space="0" w:color="auto"/>
                <w:bottom w:val="none" w:sz="0" w:space="0" w:color="auto"/>
                <w:right w:val="none" w:sz="0" w:space="0" w:color="auto"/>
              </w:divBdr>
            </w:div>
            <w:div w:id="1979917785">
              <w:marLeft w:val="0"/>
              <w:marRight w:val="0"/>
              <w:marTop w:val="0"/>
              <w:marBottom w:val="0"/>
              <w:divBdr>
                <w:top w:val="none" w:sz="0" w:space="0" w:color="auto"/>
                <w:left w:val="none" w:sz="0" w:space="0" w:color="auto"/>
                <w:bottom w:val="none" w:sz="0" w:space="0" w:color="auto"/>
                <w:right w:val="none" w:sz="0" w:space="0" w:color="auto"/>
              </w:divBdr>
            </w:div>
            <w:div w:id="131749540">
              <w:marLeft w:val="0"/>
              <w:marRight w:val="0"/>
              <w:marTop w:val="0"/>
              <w:marBottom w:val="0"/>
              <w:divBdr>
                <w:top w:val="none" w:sz="0" w:space="0" w:color="auto"/>
                <w:left w:val="none" w:sz="0" w:space="0" w:color="auto"/>
                <w:bottom w:val="none" w:sz="0" w:space="0" w:color="auto"/>
                <w:right w:val="none" w:sz="0" w:space="0" w:color="auto"/>
              </w:divBdr>
            </w:div>
            <w:div w:id="74861067">
              <w:marLeft w:val="0"/>
              <w:marRight w:val="0"/>
              <w:marTop w:val="0"/>
              <w:marBottom w:val="0"/>
              <w:divBdr>
                <w:top w:val="none" w:sz="0" w:space="0" w:color="auto"/>
                <w:left w:val="none" w:sz="0" w:space="0" w:color="auto"/>
                <w:bottom w:val="none" w:sz="0" w:space="0" w:color="auto"/>
                <w:right w:val="none" w:sz="0" w:space="0" w:color="auto"/>
              </w:divBdr>
            </w:div>
            <w:div w:id="761682720">
              <w:marLeft w:val="0"/>
              <w:marRight w:val="0"/>
              <w:marTop w:val="0"/>
              <w:marBottom w:val="0"/>
              <w:divBdr>
                <w:top w:val="none" w:sz="0" w:space="0" w:color="auto"/>
                <w:left w:val="none" w:sz="0" w:space="0" w:color="auto"/>
                <w:bottom w:val="none" w:sz="0" w:space="0" w:color="auto"/>
                <w:right w:val="none" w:sz="0" w:space="0" w:color="auto"/>
              </w:divBdr>
            </w:div>
            <w:div w:id="228804218">
              <w:marLeft w:val="0"/>
              <w:marRight w:val="0"/>
              <w:marTop w:val="0"/>
              <w:marBottom w:val="0"/>
              <w:divBdr>
                <w:top w:val="none" w:sz="0" w:space="0" w:color="auto"/>
                <w:left w:val="none" w:sz="0" w:space="0" w:color="auto"/>
                <w:bottom w:val="none" w:sz="0" w:space="0" w:color="auto"/>
                <w:right w:val="none" w:sz="0" w:space="0" w:color="auto"/>
              </w:divBdr>
            </w:div>
            <w:div w:id="1444349639">
              <w:marLeft w:val="0"/>
              <w:marRight w:val="0"/>
              <w:marTop w:val="0"/>
              <w:marBottom w:val="0"/>
              <w:divBdr>
                <w:top w:val="none" w:sz="0" w:space="0" w:color="auto"/>
                <w:left w:val="none" w:sz="0" w:space="0" w:color="auto"/>
                <w:bottom w:val="none" w:sz="0" w:space="0" w:color="auto"/>
                <w:right w:val="none" w:sz="0" w:space="0" w:color="auto"/>
              </w:divBdr>
            </w:div>
            <w:div w:id="258870953">
              <w:marLeft w:val="0"/>
              <w:marRight w:val="0"/>
              <w:marTop w:val="0"/>
              <w:marBottom w:val="0"/>
              <w:divBdr>
                <w:top w:val="none" w:sz="0" w:space="0" w:color="auto"/>
                <w:left w:val="none" w:sz="0" w:space="0" w:color="auto"/>
                <w:bottom w:val="none" w:sz="0" w:space="0" w:color="auto"/>
                <w:right w:val="none" w:sz="0" w:space="0" w:color="auto"/>
              </w:divBdr>
            </w:div>
            <w:div w:id="1700427485">
              <w:marLeft w:val="0"/>
              <w:marRight w:val="0"/>
              <w:marTop w:val="0"/>
              <w:marBottom w:val="0"/>
              <w:divBdr>
                <w:top w:val="none" w:sz="0" w:space="0" w:color="auto"/>
                <w:left w:val="none" w:sz="0" w:space="0" w:color="auto"/>
                <w:bottom w:val="none" w:sz="0" w:space="0" w:color="auto"/>
                <w:right w:val="none" w:sz="0" w:space="0" w:color="auto"/>
              </w:divBdr>
            </w:div>
            <w:div w:id="848836812">
              <w:marLeft w:val="0"/>
              <w:marRight w:val="0"/>
              <w:marTop w:val="0"/>
              <w:marBottom w:val="0"/>
              <w:divBdr>
                <w:top w:val="none" w:sz="0" w:space="0" w:color="auto"/>
                <w:left w:val="none" w:sz="0" w:space="0" w:color="auto"/>
                <w:bottom w:val="none" w:sz="0" w:space="0" w:color="auto"/>
                <w:right w:val="none" w:sz="0" w:space="0" w:color="auto"/>
              </w:divBdr>
            </w:div>
            <w:div w:id="1985962487">
              <w:marLeft w:val="0"/>
              <w:marRight w:val="0"/>
              <w:marTop w:val="0"/>
              <w:marBottom w:val="0"/>
              <w:divBdr>
                <w:top w:val="none" w:sz="0" w:space="0" w:color="auto"/>
                <w:left w:val="none" w:sz="0" w:space="0" w:color="auto"/>
                <w:bottom w:val="none" w:sz="0" w:space="0" w:color="auto"/>
                <w:right w:val="none" w:sz="0" w:space="0" w:color="auto"/>
              </w:divBdr>
            </w:div>
            <w:div w:id="1770462189">
              <w:marLeft w:val="0"/>
              <w:marRight w:val="0"/>
              <w:marTop w:val="0"/>
              <w:marBottom w:val="0"/>
              <w:divBdr>
                <w:top w:val="none" w:sz="0" w:space="0" w:color="auto"/>
                <w:left w:val="none" w:sz="0" w:space="0" w:color="auto"/>
                <w:bottom w:val="none" w:sz="0" w:space="0" w:color="auto"/>
                <w:right w:val="none" w:sz="0" w:space="0" w:color="auto"/>
              </w:divBdr>
            </w:div>
            <w:div w:id="1917519809">
              <w:marLeft w:val="0"/>
              <w:marRight w:val="0"/>
              <w:marTop w:val="0"/>
              <w:marBottom w:val="0"/>
              <w:divBdr>
                <w:top w:val="none" w:sz="0" w:space="0" w:color="auto"/>
                <w:left w:val="none" w:sz="0" w:space="0" w:color="auto"/>
                <w:bottom w:val="none" w:sz="0" w:space="0" w:color="auto"/>
                <w:right w:val="none" w:sz="0" w:space="0" w:color="auto"/>
              </w:divBdr>
            </w:div>
            <w:div w:id="116142879">
              <w:marLeft w:val="0"/>
              <w:marRight w:val="0"/>
              <w:marTop w:val="0"/>
              <w:marBottom w:val="0"/>
              <w:divBdr>
                <w:top w:val="none" w:sz="0" w:space="0" w:color="auto"/>
                <w:left w:val="none" w:sz="0" w:space="0" w:color="auto"/>
                <w:bottom w:val="none" w:sz="0" w:space="0" w:color="auto"/>
                <w:right w:val="none" w:sz="0" w:space="0" w:color="auto"/>
              </w:divBdr>
            </w:div>
            <w:div w:id="856886378">
              <w:marLeft w:val="0"/>
              <w:marRight w:val="0"/>
              <w:marTop w:val="0"/>
              <w:marBottom w:val="0"/>
              <w:divBdr>
                <w:top w:val="none" w:sz="0" w:space="0" w:color="auto"/>
                <w:left w:val="none" w:sz="0" w:space="0" w:color="auto"/>
                <w:bottom w:val="none" w:sz="0" w:space="0" w:color="auto"/>
                <w:right w:val="none" w:sz="0" w:space="0" w:color="auto"/>
              </w:divBdr>
            </w:div>
            <w:div w:id="1476139666">
              <w:marLeft w:val="0"/>
              <w:marRight w:val="0"/>
              <w:marTop w:val="0"/>
              <w:marBottom w:val="0"/>
              <w:divBdr>
                <w:top w:val="none" w:sz="0" w:space="0" w:color="auto"/>
                <w:left w:val="none" w:sz="0" w:space="0" w:color="auto"/>
                <w:bottom w:val="none" w:sz="0" w:space="0" w:color="auto"/>
                <w:right w:val="none" w:sz="0" w:space="0" w:color="auto"/>
              </w:divBdr>
            </w:div>
            <w:div w:id="1979217499">
              <w:marLeft w:val="0"/>
              <w:marRight w:val="0"/>
              <w:marTop w:val="0"/>
              <w:marBottom w:val="0"/>
              <w:divBdr>
                <w:top w:val="none" w:sz="0" w:space="0" w:color="auto"/>
                <w:left w:val="none" w:sz="0" w:space="0" w:color="auto"/>
                <w:bottom w:val="none" w:sz="0" w:space="0" w:color="auto"/>
                <w:right w:val="none" w:sz="0" w:space="0" w:color="auto"/>
              </w:divBdr>
            </w:div>
            <w:div w:id="704060406">
              <w:marLeft w:val="0"/>
              <w:marRight w:val="0"/>
              <w:marTop w:val="0"/>
              <w:marBottom w:val="0"/>
              <w:divBdr>
                <w:top w:val="none" w:sz="0" w:space="0" w:color="auto"/>
                <w:left w:val="none" w:sz="0" w:space="0" w:color="auto"/>
                <w:bottom w:val="none" w:sz="0" w:space="0" w:color="auto"/>
                <w:right w:val="none" w:sz="0" w:space="0" w:color="auto"/>
              </w:divBdr>
            </w:div>
            <w:div w:id="824861044">
              <w:marLeft w:val="0"/>
              <w:marRight w:val="0"/>
              <w:marTop w:val="0"/>
              <w:marBottom w:val="0"/>
              <w:divBdr>
                <w:top w:val="none" w:sz="0" w:space="0" w:color="auto"/>
                <w:left w:val="none" w:sz="0" w:space="0" w:color="auto"/>
                <w:bottom w:val="none" w:sz="0" w:space="0" w:color="auto"/>
                <w:right w:val="none" w:sz="0" w:space="0" w:color="auto"/>
              </w:divBdr>
            </w:div>
            <w:div w:id="1399093682">
              <w:marLeft w:val="0"/>
              <w:marRight w:val="0"/>
              <w:marTop w:val="0"/>
              <w:marBottom w:val="0"/>
              <w:divBdr>
                <w:top w:val="none" w:sz="0" w:space="0" w:color="auto"/>
                <w:left w:val="none" w:sz="0" w:space="0" w:color="auto"/>
                <w:bottom w:val="none" w:sz="0" w:space="0" w:color="auto"/>
                <w:right w:val="none" w:sz="0" w:space="0" w:color="auto"/>
              </w:divBdr>
            </w:div>
            <w:div w:id="1291083871">
              <w:marLeft w:val="0"/>
              <w:marRight w:val="0"/>
              <w:marTop w:val="0"/>
              <w:marBottom w:val="0"/>
              <w:divBdr>
                <w:top w:val="none" w:sz="0" w:space="0" w:color="auto"/>
                <w:left w:val="none" w:sz="0" w:space="0" w:color="auto"/>
                <w:bottom w:val="none" w:sz="0" w:space="0" w:color="auto"/>
                <w:right w:val="none" w:sz="0" w:space="0" w:color="auto"/>
              </w:divBdr>
            </w:div>
            <w:div w:id="1038701728">
              <w:marLeft w:val="0"/>
              <w:marRight w:val="0"/>
              <w:marTop w:val="0"/>
              <w:marBottom w:val="0"/>
              <w:divBdr>
                <w:top w:val="none" w:sz="0" w:space="0" w:color="auto"/>
                <w:left w:val="none" w:sz="0" w:space="0" w:color="auto"/>
                <w:bottom w:val="none" w:sz="0" w:space="0" w:color="auto"/>
                <w:right w:val="none" w:sz="0" w:space="0" w:color="auto"/>
              </w:divBdr>
            </w:div>
            <w:div w:id="608319349">
              <w:marLeft w:val="0"/>
              <w:marRight w:val="0"/>
              <w:marTop w:val="0"/>
              <w:marBottom w:val="0"/>
              <w:divBdr>
                <w:top w:val="none" w:sz="0" w:space="0" w:color="auto"/>
                <w:left w:val="none" w:sz="0" w:space="0" w:color="auto"/>
                <w:bottom w:val="none" w:sz="0" w:space="0" w:color="auto"/>
                <w:right w:val="none" w:sz="0" w:space="0" w:color="auto"/>
              </w:divBdr>
            </w:div>
            <w:div w:id="641423577">
              <w:marLeft w:val="0"/>
              <w:marRight w:val="0"/>
              <w:marTop w:val="0"/>
              <w:marBottom w:val="0"/>
              <w:divBdr>
                <w:top w:val="none" w:sz="0" w:space="0" w:color="auto"/>
                <w:left w:val="none" w:sz="0" w:space="0" w:color="auto"/>
                <w:bottom w:val="none" w:sz="0" w:space="0" w:color="auto"/>
                <w:right w:val="none" w:sz="0" w:space="0" w:color="auto"/>
              </w:divBdr>
            </w:div>
            <w:div w:id="761678590">
              <w:marLeft w:val="0"/>
              <w:marRight w:val="0"/>
              <w:marTop w:val="0"/>
              <w:marBottom w:val="0"/>
              <w:divBdr>
                <w:top w:val="none" w:sz="0" w:space="0" w:color="auto"/>
                <w:left w:val="none" w:sz="0" w:space="0" w:color="auto"/>
                <w:bottom w:val="none" w:sz="0" w:space="0" w:color="auto"/>
                <w:right w:val="none" w:sz="0" w:space="0" w:color="auto"/>
              </w:divBdr>
            </w:div>
            <w:div w:id="597300204">
              <w:marLeft w:val="0"/>
              <w:marRight w:val="0"/>
              <w:marTop w:val="0"/>
              <w:marBottom w:val="0"/>
              <w:divBdr>
                <w:top w:val="none" w:sz="0" w:space="0" w:color="auto"/>
                <w:left w:val="none" w:sz="0" w:space="0" w:color="auto"/>
                <w:bottom w:val="none" w:sz="0" w:space="0" w:color="auto"/>
                <w:right w:val="none" w:sz="0" w:space="0" w:color="auto"/>
              </w:divBdr>
            </w:div>
            <w:div w:id="1169566733">
              <w:marLeft w:val="0"/>
              <w:marRight w:val="0"/>
              <w:marTop w:val="0"/>
              <w:marBottom w:val="0"/>
              <w:divBdr>
                <w:top w:val="none" w:sz="0" w:space="0" w:color="auto"/>
                <w:left w:val="none" w:sz="0" w:space="0" w:color="auto"/>
                <w:bottom w:val="none" w:sz="0" w:space="0" w:color="auto"/>
                <w:right w:val="none" w:sz="0" w:space="0" w:color="auto"/>
              </w:divBdr>
            </w:div>
            <w:div w:id="101153610">
              <w:marLeft w:val="0"/>
              <w:marRight w:val="0"/>
              <w:marTop w:val="0"/>
              <w:marBottom w:val="0"/>
              <w:divBdr>
                <w:top w:val="none" w:sz="0" w:space="0" w:color="auto"/>
                <w:left w:val="none" w:sz="0" w:space="0" w:color="auto"/>
                <w:bottom w:val="none" w:sz="0" w:space="0" w:color="auto"/>
                <w:right w:val="none" w:sz="0" w:space="0" w:color="auto"/>
              </w:divBdr>
            </w:div>
            <w:div w:id="2122677379">
              <w:marLeft w:val="0"/>
              <w:marRight w:val="0"/>
              <w:marTop w:val="0"/>
              <w:marBottom w:val="0"/>
              <w:divBdr>
                <w:top w:val="none" w:sz="0" w:space="0" w:color="auto"/>
                <w:left w:val="none" w:sz="0" w:space="0" w:color="auto"/>
                <w:bottom w:val="none" w:sz="0" w:space="0" w:color="auto"/>
                <w:right w:val="none" w:sz="0" w:space="0" w:color="auto"/>
              </w:divBdr>
            </w:div>
            <w:div w:id="1391270881">
              <w:marLeft w:val="0"/>
              <w:marRight w:val="0"/>
              <w:marTop w:val="0"/>
              <w:marBottom w:val="0"/>
              <w:divBdr>
                <w:top w:val="none" w:sz="0" w:space="0" w:color="auto"/>
                <w:left w:val="none" w:sz="0" w:space="0" w:color="auto"/>
                <w:bottom w:val="none" w:sz="0" w:space="0" w:color="auto"/>
                <w:right w:val="none" w:sz="0" w:space="0" w:color="auto"/>
              </w:divBdr>
            </w:div>
            <w:div w:id="428550718">
              <w:marLeft w:val="0"/>
              <w:marRight w:val="0"/>
              <w:marTop w:val="0"/>
              <w:marBottom w:val="0"/>
              <w:divBdr>
                <w:top w:val="none" w:sz="0" w:space="0" w:color="auto"/>
                <w:left w:val="none" w:sz="0" w:space="0" w:color="auto"/>
                <w:bottom w:val="none" w:sz="0" w:space="0" w:color="auto"/>
                <w:right w:val="none" w:sz="0" w:space="0" w:color="auto"/>
              </w:divBdr>
            </w:div>
            <w:div w:id="418138721">
              <w:marLeft w:val="0"/>
              <w:marRight w:val="0"/>
              <w:marTop w:val="0"/>
              <w:marBottom w:val="0"/>
              <w:divBdr>
                <w:top w:val="none" w:sz="0" w:space="0" w:color="auto"/>
                <w:left w:val="none" w:sz="0" w:space="0" w:color="auto"/>
                <w:bottom w:val="none" w:sz="0" w:space="0" w:color="auto"/>
                <w:right w:val="none" w:sz="0" w:space="0" w:color="auto"/>
              </w:divBdr>
            </w:div>
            <w:div w:id="456071584">
              <w:marLeft w:val="0"/>
              <w:marRight w:val="0"/>
              <w:marTop w:val="0"/>
              <w:marBottom w:val="0"/>
              <w:divBdr>
                <w:top w:val="none" w:sz="0" w:space="0" w:color="auto"/>
                <w:left w:val="none" w:sz="0" w:space="0" w:color="auto"/>
                <w:bottom w:val="none" w:sz="0" w:space="0" w:color="auto"/>
                <w:right w:val="none" w:sz="0" w:space="0" w:color="auto"/>
              </w:divBdr>
            </w:div>
            <w:div w:id="222839585">
              <w:marLeft w:val="0"/>
              <w:marRight w:val="0"/>
              <w:marTop w:val="0"/>
              <w:marBottom w:val="0"/>
              <w:divBdr>
                <w:top w:val="none" w:sz="0" w:space="0" w:color="auto"/>
                <w:left w:val="none" w:sz="0" w:space="0" w:color="auto"/>
                <w:bottom w:val="none" w:sz="0" w:space="0" w:color="auto"/>
                <w:right w:val="none" w:sz="0" w:space="0" w:color="auto"/>
              </w:divBdr>
            </w:div>
            <w:div w:id="2009165069">
              <w:marLeft w:val="0"/>
              <w:marRight w:val="0"/>
              <w:marTop w:val="0"/>
              <w:marBottom w:val="0"/>
              <w:divBdr>
                <w:top w:val="none" w:sz="0" w:space="0" w:color="auto"/>
                <w:left w:val="none" w:sz="0" w:space="0" w:color="auto"/>
                <w:bottom w:val="none" w:sz="0" w:space="0" w:color="auto"/>
                <w:right w:val="none" w:sz="0" w:space="0" w:color="auto"/>
              </w:divBdr>
            </w:div>
            <w:div w:id="1107386188">
              <w:marLeft w:val="0"/>
              <w:marRight w:val="0"/>
              <w:marTop w:val="0"/>
              <w:marBottom w:val="0"/>
              <w:divBdr>
                <w:top w:val="none" w:sz="0" w:space="0" w:color="auto"/>
                <w:left w:val="none" w:sz="0" w:space="0" w:color="auto"/>
                <w:bottom w:val="none" w:sz="0" w:space="0" w:color="auto"/>
                <w:right w:val="none" w:sz="0" w:space="0" w:color="auto"/>
              </w:divBdr>
            </w:div>
            <w:div w:id="2069374538">
              <w:marLeft w:val="0"/>
              <w:marRight w:val="0"/>
              <w:marTop w:val="0"/>
              <w:marBottom w:val="0"/>
              <w:divBdr>
                <w:top w:val="none" w:sz="0" w:space="0" w:color="auto"/>
                <w:left w:val="none" w:sz="0" w:space="0" w:color="auto"/>
                <w:bottom w:val="none" w:sz="0" w:space="0" w:color="auto"/>
                <w:right w:val="none" w:sz="0" w:space="0" w:color="auto"/>
              </w:divBdr>
            </w:div>
            <w:div w:id="1779904917">
              <w:marLeft w:val="0"/>
              <w:marRight w:val="0"/>
              <w:marTop w:val="0"/>
              <w:marBottom w:val="0"/>
              <w:divBdr>
                <w:top w:val="none" w:sz="0" w:space="0" w:color="auto"/>
                <w:left w:val="none" w:sz="0" w:space="0" w:color="auto"/>
                <w:bottom w:val="none" w:sz="0" w:space="0" w:color="auto"/>
                <w:right w:val="none" w:sz="0" w:space="0" w:color="auto"/>
              </w:divBdr>
            </w:div>
            <w:div w:id="1229077084">
              <w:marLeft w:val="0"/>
              <w:marRight w:val="0"/>
              <w:marTop w:val="0"/>
              <w:marBottom w:val="0"/>
              <w:divBdr>
                <w:top w:val="none" w:sz="0" w:space="0" w:color="auto"/>
                <w:left w:val="none" w:sz="0" w:space="0" w:color="auto"/>
                <w:bottom w:val="none" w:sz="0" w:space="0" w:color="auto"/>
                <w:right w:val="none" w:sz="0" w:space="0" w:color="auto"/>
              </w:divBdr>
            </w:div>
            <w:div w:id="1849976745">
              <w:marLeft w:val="0"/>
              <w:marRight w:val="0"/>
              <w:marTop w:val="0"/>
              <w:marBottom w:val="0"/>
              <w:divBdr>
                <w:top w:val="none" w:sz="0" w:space="0" w:color="auto"/>
                <w:left w:val="none" w:sz="0" w:space="0" w:color="auto"/>
                <w:bottom w:val="none" w:sz="0" w:space="0" w:color="auto"/>
                <w:right w:val="none" w:sz="0" w:space="0" w:color="auto"/>
              </w:divBdr>
            </w:div>
            <w:div w:id="1644499797">
              <w:marLeft w:val="0"/>
              <w:marRight w:val="0"/>
              <w:marTop w:val="0"/>
              <w:marBottom w:val="0"/>
              <w:divBdr>
                <w:top w:val="none" w:sz="0" w:space="0" w:color="auto"/>
                <w:left w:val="none" w:sz="0" w:space="0" w:color="auto"/>
                <w:bottom w:val="none" w:sz="0" w:space="0" w:color="auto"/>
                <w:right w:val="none" w:sz="0" w:space="0" w:color="auto"/>
              </w:divBdr>
            </w:div>
            <w:div w:id="529689015">
              <w:marLeft w:val="0"/>
              <w:marRight w:val="0"/>
              <w:marTop w:val="0"/>
              <w:marBottom w:val="0"/>
              <w:divBdr>
                <w:top w:val="none" w:sz="0" w:space="0" w:color="auto"/>
                <w:left w:val="none" w:sz="0" w:space="0" w:color="auto"/>
                <w:bottom w:val="none" w:sz="0" w:space="0" w:color="auto"/>
                <w:right w:val="none" w:sz="0" w:space="0" w:color="auto"/>
              </w:divBdr>
            </w:div>
            <w:div w:id="898635652">
              <w:marLeft w:val="0"/>
              <w:marRight w:val="0"/>
              <w:marTop w:val="0"/>
              <w:marBottom w:val="0"/>
              <w:divBdr>
                <w:top w:val="none" w:sz="0" w:space="0" w:color="auto"/>
                <w:left w:val="none" w:sz="0" w:space="0" w:color="auto"/>
                <w:bottom w:val="none" w:sz="0" w:space="0" w:color="auto"/>
                <w:right w:val="none" w:sz="0" w:space="0" w:color="auto"/>
              </w:divBdr>
            </w:div>
            <w:div w:id="622077564">
              <w:marLeft w:val="0"/>
              <w:marRight w:val="0"/>
              <w:marTop w:val="0"/>
              <w:marBottom w:val="0"/>
              <w:divBdr>
                <w:top w:val="none" w:sz="0" w:space="0" w:color="auto"/>
                <w:left w:val="none" w:sz="0" w:space="0" w:color="auto"/>
                <w:bottom w:val="none" w:sz="0" w:space="0" w:color="auto"/>
                <w:right w:val="none" w:sz="0" w:space="0" w:color="auto"/>
              </w:divBdr>
            </w:div>
            <w:div w:id="1933197406">
              <w:marLeft w:val="0"/>
              <w:marRight w:val="0"/>
              <w:marTop w:val="0"/>
              <w:marBottom w:val="0"/>
              <w:divBdr>
                <w:top w:val="none" w:sz="0" w:space="0" w:color="auto"/>
                <w:left w:val="none" w:sz="0" w:space="0" w:color="auto"/>
                <w:bottom w:val="none" w:sz="0" w:space="0" w:color="auto"/>
                <w:right w:val="none" w:sz="0" w:space="0" w:color="auto"/>
              </w:divBdr>
            </w:div>
            <w:div w:id="1591622104">
              <w:marLeft w:val="0"/>
              <w:marRight w:val="0"/>
              <w:marTop w:val="0"/>
              <w:marBottom w:val="0"/>
              <w:divBdr>
                <w:top w:val="none" w:sz="0" w:space="0" w:color="auto"/>
                <w:left w:val="none" w:sz="0" w:space="0" w:color="auto"/>
                <w:bottom w:val="none" w:sz="0" w:space="0" w:color="auto"/>
                <w:right w:val="none" w:sz="0" w:space="0" w:color="auto"/>
              </w:divBdr>
            </w:div>
            <w:div w:id="1013922625">
              <w:marLeft w:val="0"/>
              <w:marRight w:val="0"/>
              <w:marTop w:val="0"/>
              <w:marBottom w:val="0"/>
              <w:divBdr>
                <w:top w:val="none" w:sz="0" w:space="0" w:color="auto"/>
                <w:left w:val="none" w:sz="0" w:space="0" w:color="auto"/>
                <w:bottom w:val="none" w:sz="0" w:space="0" w:color="auto"/>
                <w:right w:val="none" w:sz="0" w:space="0" w:color="auto"/>
              </w:divBdr>
            </w:div>
            <w:div w:id="1281692889">
              <w:marLeft w:val="0"/>
              <w:marRight w:val="0"/>
              <w:marTop w:val="0"/>
              <w:marBottom w:val="0"/>
              <w:divBdr>
                <w:top w:val="none" w:sz="0" w:space="0" w:color="auto"/>
                <w:left w:val="none" w:sz="0" w:space="0" w:color="auto"/>
                <w:bottom w:val="none" w:sz="0" w:space="0" w:color="auto"/>
                <w:right w:val="none" w:sz="0" w:space="0" w:color="auto"/>
              </w:divBdr>
            </w:div>
            <w:div w:id="1208104059">
              <w:marLeft w:val="0"/>
              <w:marRight w:val="0"/>
              <w:marTop w:val="0"/>
              <w:marBottom w:val="0"/>
              <w:divBdr>
                <w:top w:val="none" w:sz="0" w:space="0" w:color="auto"/>
                <w:left w:val="none" w:sz="0" w:space="0" w:color="auto"/>
                <w:bottom w:val="none" w:sz="0" w:space="0" w:color="auto"/>
                <w:right w:val="none" w:sz="0" w:space="0" w:color="auto"/>
              </w:divBdr>
            </w:div>
            <w:div w:id="1785729834">
              <w:marLeft w:val="0"/>
              <w:marRight w:val="0"/>
              <w:marTop w:val="0"/>
              <w:marBottom w:val="0"/>
              <w:divBdr>
                <w:top w:val="none" w:sz="0" w:space="0" w:color="auto"/>
                <w:left w:val="none" w:sz="0" w:space="0" w:color="auto"/>
                <w:bottom w:val="none" w:sz="0" w:space="0" w:color="auto"/>
                <w:right w:val="none" w:sz="0" w:space="0" w:color="auto"/>
              </w:divBdr>
            </w:div>
            <w:div w:id="8524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yperlink" Target="https://apidocs.fortellis.io/specs/b0f20c99-ed1f-49de-a0e8-6776d2ee0fe3" TargetMode="External"/><Relationship Id="rId17" Type="http://schemas.openxmlformats.org/officeDocument/2006/relationships/hyperlink" Target="https://tools.ietf.org/html/rfc7231" TargetMode="External"/><Relationship Id="rId2" Type="http://schemas.openxmlformats.org/officeDocument/2006/relationships/customXml" Target="../customXml/item2.xml"/><Relationship Id="rId16" Type="http://schemas.openxmlformats.org/officeDocument/2006/relationships/hyperlink" Target="https://docs.fortellis.io/docs/tutorials/solution-integration/auth/"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fortellis.io/docs/general/overview/getting-started/" TargetMode="Externa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eveloper.fortellis.io/" TargetMode="Externa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k\Documents\Custom%20Office%20Templates\CDK-DevDocs_Template_v4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7C2EABF8B8B4F828E5AC0369F700E5B"/>
        <w:category>
          <w:name w:val="General"/>
          <w:gallery w:val="placeholder"/>
        </w:category>
        <w:types>
          <w:type w:val="bbPlcHdr"/>
        </w:types>
        <w:behaviors>
          <w:behavior w:val="content"/>
        </w:behaviors>
        <w:guid w:val="{FAB71E3B-CC58-4A74-9A3A-E46F79C60073}"/>
      </w:docPartPr>
      <w:docPartBody>
        <w:p w:rsidR="00BC41F0" w:rsidRDefault="003333B2">
          <w:pPr>
            <w:pStyle w:val="07C2EABF8B8B4F828E5AC0369F700E5B"/>
          </w:pPr>
          <w:r w:rsidRPr="001F437F">
            <w:rPr>
              <w:rStyle w:val="PlaceholderText"/>
            </w:rPr>
            <w:t>[Title]</w:t>
          </w:r>
        </w:p>
      </w:docPartBody>
    </w:docPart>
    <w:docPart>
      <w:docPartPr>
        <w:name w:val="BD8ECE4B83DE458CB35FDB7FF45AEE1F"/>
        <w:category>
          <w:name w:val="General"/>
          <w:gallery w:val="placeholder"/>
        </w:category>
        <w:types>
          <w:type w:val="bbPlcHdr"/>
        </w:types>
        <w:behaviors>
          <w:behavior w:val="content"/>
        </w:behaviors>
        <w:guid w:val="{8BC100B7-B9B4-46A6-B666-B054497E3FE1}"/>
      </w:docPartPr>
      <w:docPartBody>
        <w:p w:rsidR="00BC41F0" w:rsidRDefault="003333B2">
          <w:pPr>
            <w:pStyle w:val="BD8ECE4B83DE458CB35FDB7FF45AEE1F"/>
          </w:pPr>
          <w:r w:rsidRPr="008E71B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PMingLiU">
    <w:altName w:val="PMingLiU"/>
    <w:panose1 w:val="02010601000101010101"/>
    <w:charset w:val="88"/>
    <w:family w:val="roman"/>
    <w:pitch w:val="variable"/>
    <w:sig w:usb0="A00002FF" w:usb1="28CFFCFA" w:usb2="00000016" w:usb3="00000000" w:csb0="00100001" w:csb1="00000000"/>
  </w:font>
  <w:font w:name="Roboto">
    <w:altName w:val="Arial"/>
    <w:panose1 w:val="02000000000000000000"/>
    <w:charset w:val="00"/>
    <w:family w:val="auto"/>
    <w:pitch w:val="variable"/>
    <w:sig w:usb0="E00002FF" w:usb1="5000205B" w:usb2="0000002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B2"/>
    <w:rsid w:val="000E6F66"/>
    <w:rsid w:val="003333B2"/>
    <w:rsid w:val="003B7A9C"/>
    <w:rsid w:val="006148BD"/>
    <w:rsid w:val="00650089"/>
    <w:rsid w:val="006D2879"/>
    <w:rsid w:val="008C0C75"/>
    <w:rsid w:val="009418F9"/>
    <w:rsid w:val="009E1432"/>
    <w:rsid w:val="00B033B8"/>
    <w:rsid w:val="00BC41F0"/>
    <w:rsid w:val="00CA57B9"/>
    <w:rsid w:val="00CA6B7E"/>
    <w:rsid w:val="00EB5D78"/>
    <w:rsid w:val="00F62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rFonts w:ascii="Palatino Linotype" w:hAnsi="Palatino Linotype"/>
      <w:b/>
      <w:i/>
      <w:color w:val="auto"/>
    </w:rPr>
  </w:style>
  <w:style w:type="paragraph" w:customStyle="1" w:styleId="07C2EABF8B8B4F828E5AC0369F700E5B">
    <w:name w:val="07C2EABF8B8B4F828E5AC0369F700E5B"/>
  </w:style>
  <w:style w:type="paragraph" w:customStyle="1" w:styleId="BD8ECE4B83DE458CB35FDB7FF45AEE1F">
    <w:name w:val="BD8ECE4B83DE458CB35FDB7FF45AEE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DK">
  <a:themeElements>
    <a:clrScheme name="CDK-colors">
      <a:dk1>
        <a:srgbClr val="231F20"/>
      </a:dk1>
      <a:lt1>
        <a:sysClr val="window" lastClr="FFFFFF"/>
      </a:lt1>
      <a:dk2>
        <a:srgbClr val="183811"/>
      </a:dk2>
      <a:lt2>
        <a:srgbClr val="F2F2F3"/>
      </a:lt2>
      <a:accent1>
        <a:srgbClr val="509E2F"/>
      </a:accent1>
      <a:accent2>
        <a:srgbClr val="00B2A9"/>
      </a:accent2>
      <a:accent3>
        <a:srgbClr val="009CDE"/>
      </a:accent3>
      <a:accent4>
        <a:srgbClr val="00778B"/>
      </a:accent4>
      <a:accent5>
        <a:srgbClr val="005EB8"/>
      </a:accent5>
      <a:accent6>
        <a:srgbClr val="890C58"/>
      </a:accent6>
      <a:hlink>
        <a:srgbClr val="00468A"/>
      </a:hlink>
      <a:folHlink>
        <a:srgbClr val="660841"/>
      </a:folHlink>
    </a:clrScheme>
    <a:fontScheme name="CDK fonts 1">
      <a:majorFont>
        <a:latin typeface="Montserrat"/>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697F03-1EE4-4A6A-B13C-74240323F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CDK-DevDocs_Template_v4a.dotx</Template>
  <TotalTime>141</TotalTime>
  <Pages>8</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{apiName}</vt:lpstr>
    </vt:vector>
  </TitlesOfParts>
  <Company>CDK Global</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{apiName}</dc:title>
  <dc:subject>{Subject}</dc:subject>
  <dc:creator>CDK Global</dc:creator>
  <cp:lastModifiedBy>Rich, Kelly</cp:lastModifiedBy>
  <cp:revision>22</cp:revision>
  <cp:lastPrinted>2021-04-08T22:57:00Z</cp:lastPrinted>
  <dcterms:created xsi:type="dcterms:W3CDTF">2021-04-08T23:21:00Z</dcterms:created>
  <dcterms:modified xsi:type="dcterms:W3CDTF">2022-01-19T22:46:00Z</dcterms:modified>
</cp:coreProperties>
</file>